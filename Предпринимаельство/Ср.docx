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0BB3" w14:textId="1C6DAF91" w:rsidR="0063192B" w:rsidRDefault="0063192B" w:rsidP="00D47F62">
      <w:pPr>
        <w:pStyle w:val="03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008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2C540" w14:textId="2091ABDD" w:rsidR="00DB0E80" w:rsidRPr="00DB0E80" w:rsidRDefault="00DB0E80" w:rsidP="006441B4">
          <w:pPr>
            <w:pStyle w:val="affd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B0E8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417C372" w14:textId="5ACC1F29" w:rsidR="00D82DCA" w:rsidRDefault="00DB0E80" w:rsidP="00D82DCA">
          <w:pPr>
            <w:pStyle w:val="aff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41B4">
            <w:fldChar w:fldCharType="begin"/>
          </w:r>
          <w:r w:rsidRPr="006441B4">
            <w:instrText xml:space="preserve"> TOC \o "1-1" \h \z \u </w:instrText>
          </w:r>
          <w:r w:rsidRPr="006441B4">
            <w:fldChar w:fldCharType="separate"/>
          </w:r>
          <w:hyperlink w:anchor="_Toc122464008" w:history="1">
            <w:r w:rsidR="00D82DCA" w:rsidRPr="0078455C">
              <w:rPr>
                <w:rStyle w:val="aff3"/>
                <w:noProof/>
              </w:rPr>
              <w:t>Самостоятельная работа №1</w:t>
            </w:r>
            <w:r w:rsidR="00D82DCA">
              <w:rPr>
                <w:rStyle w:val="aff3"/>
                <w:noProof/>
              </w:rPr>
              <w:t xml:space="preserve"> (презентация, нет в печати)</w:t>
            </w:r>
            <w:r w:rsidR="00D82DCA">
              <w:rPr>
                <w:noProof/>
                <w:webHidden/>
              </w:rPr>
              <w:tab/>
            </w:r>
            <w:r w:rsidR="00D82DCA">
              <w:rPr>
                <w:noProof/>
                <w:webHidden/>
              </w:rPr>
              <w:fldChar w:fldCharType="begin"/>
            </w:r>
            <w:r w:rsidR="00D82DCA">
              <w:rPr>
                <w:noProof/>
                <w:webHidden/>
              </w:rPr>
              <w:instrText xml:space="preserve"> PAGEREF _Toc122464008 \h </w:instrText>
            </w:r>
            <w:r w:rsidR="00D82DCA">
              <w:rPr>
                <w:noProof/>
                <w:webHidden/>
              </w:rPr>
            </w:r>
            <w:r w:rsidR="00D82DCA">
              <w:rPr>
                <w:noProof/>
                <w:webHidden/>
              </w:rPr>
              <w:fldChar w:fldCharType="separate"/>
            </w:r>
            <w:r w:rsidR="00D82DCA">
              <w:rPr>
                <w:noProof/>
                <w:webHidden/>
              </w:rPr>
              <w:t>1</w:t>
            </w:r>
            <w:r w:rsidR="00D82DCA">
              <w:rPr>
                <w:noProof/>
                <w:webHidden/>
              </w:rPr>
              <w:fldChar w:fldCharType="end"/>
            </w:r>
          </w:hyperlink>
        </w:p>
        <w:p w14:paraId="3EB1A13D" w14:textId="0FD385CC" w:rsidR="00D82DCA" w:rsidRDefault="00D82DCA" w:rsidP="00D82DCA">
          <w:pPr>
            <w:pStyle w:val="aff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464009" w:history="1">
            <w:r w:rsidRPr="0078455C">
              <w:rPr>
                <w:rStyle w:val="aff3"/>
                <w:noProof/>
              </w:rPr>
              <w:t>Самостоятельная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7D2C" w14:textId="5E1AC15F" w:rsidR="00D82DCA" w:rsidRDefault="00D82DCA" w:rsidP="00D82DCA">
          <w:pPr>
            <w:pStyle w:val="aff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464010" w:history="1">
            <w:r w:rsidRPr="0078455C">
              <w:rPr>
                <w:rStyle w:val="aff3"/>
                <w:noProof/>
              </w:rPr>
              <w:t>Самостоятельная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EFCF" w14:textId="3265DCEC" w:rsidR="00DB0E80" w:rsidRDefault="00DB0E80" w:rsidP="006441B4">
          <w:pPr>
            <w:pStyle w:val="affc"/>
          </w:pPr>
          <w:r w:rsidRPr="006441B4">
            <w:fldChar w:fldCharType="end"/>
          </w:r>
        </w:p>
      </w:sdtContent>
    </w:sdt>
    <w:p w14:paraId="36F5110A" w14:textId="729B6B6C" w:rsidR="00D47F62" w:rsidRDefault="00D47F62" w:rsidP="00D47F62">
      <w:pPr>
        <w:pStyle w:val="03"/>
      </w:pPr>
    </w:p>
    <w:p w14:paraId="4F74F051" w14:textId="2329BB51" w:rsidR="00D47F62" w:rsidRDefault="00D47F62">
      <w:pPr>
        <w:rPr>
          <w:rFonts w:eastAsia="Calibri"/>
          <w:sz w:val="28"/>
          <w:szCs w:val="22"/>
          <w:lang w:eastAsia="en-US"/>
        </w:rPr>
      </w:pPr>
    </w:p>
    <w:p w14:paraId="1303D9E9" w14:textId="15CB7E10" w:rsidR="00D82DCA" w:rsidRDefault="00D82DCA">
      <w:pPr>
        <w:rPr>
          <w:rFonts w:eastAsia="Calibri"/>
          <w:sz w:val="28"/>
          <w:szCs w:val="22"/>
          <w:lang w:eastAsia="en-US"/>
        </w:rPr>
      </w:pPr>
    </w:p>
    <w:p w14:paraId="3B346EEA" w14:textId="77777777" w:rsidR="00D82DCA" w:rsidRDefault="00D82DCA">
      <w:pPr>
        <w:rPr>
          <w:rFonts w:eastAsia="Calibri"/>
          <w:sz w:val="28"/>
          <w:szCs w:val="22"/>
          <w:lang w:eastAsia="en-US"/>
        </w:rPr>
      </w:pPr>
    </w:p>
    <w:p w14:paraId="36D958AD" w14:textId="64A7CFE7" w:rsidR="00D82DCA" w:rsidRPr="00D82DCA" w:rsidRDefault="00D82DCA" w:rsidP="00D82DCA">
      <w:pPr>
        <w:rPr>
          <w:rFonts w:eastAsia="Calibri"/>
          <w:sz w:val="28"/>
          <w:szCs w:val="22"/>
          <w:lang w:eastAsia="en-US"/>
        </w:rPr>
      </w:pPr>
      <w:bookmarkStart w:id="0" w:name="_GoBack"/>
      <w:bookmarkEnd w:id="0"/>
    </w:p>
    <w:sectPr w:rsidR="00D82DCA" w:rsidRPr="00D82DCA" w:rsidSect="00D82DC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709" w:right="566" w:bottom="1860" w:left="1276" w:header="284" w:footer="1293" w:gutter="0"/>
      <w:pgNumType w:start="0"/>
      <w:cols w:space="708" w:equalWidth="0">
        <w:col w:w="9921" w:space="70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AE975" w14:textId="77777777" w:rsidR="009F2806" w:rsidRDefault="009F2806">
      <w:r>
        <w:separator/>
      </w:r>
    </w:p>
  </w:endnote>
  <w:endnote w:type="continuationSeparator" w:id="0">
    <w:p w14:paraId="2C8BE3B8" w14:textId="77777777" w:rsidR="009F2806" w:rsidRDefault="009F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reekS"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4EA13" w14:textId="77777777" w:rsidR="00DB0E80" w:rsidRDefault="00DB0E8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6A725E" wp14:editId="52B24E99">
              <wp:simplePos x="0" y="0"/>
              <wp:positionH relativeFrom="column">
                <wp:posOffset>6125845</wp:posOffset>
              </wp:positionH>
              <wp:positionV relativeFrom="paragraph">
                <wp:posOffset>520700</wp:posOffset>
              </wp:positionV>
              <wp:extent cx="407035" cy="240030"/>
              <wp:effectExtent l="1270" t="0" r="1270" b="1270"/>
              <wp:wrapNone/>
              <wp:docPr id="5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5E023" w14:textId="77777777" w:rsidR="00DB0E80" w:rsidRPr="00C27324" w:rsidRDefault="00DB0E80" w:rsidP="00C2732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27324">
                            <w:rPr>
                              <w:sz w:val="22"/>
                            </w:rPr>
                            <w:fldChar w:fldCharType="begin"/>
                          </w:r>
                          <w:r w:rsidRPr="00C27324">
                            <w:rPr>
                              <w:sz w:val="22"/>
                            </w:rPr>
                            <w:instrText>PAGE   \* MERGEFORMAT</w:instrText>
                          </w:r>
                          <w:r w:rsidRPr="00C27324"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C27324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A725E"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482.35pt;margin-top:41pt;width:32.0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" filled="f" stroked="f">
              <v:textbox>
                <w:txbxContent>
                  <w:p w14:paraId="2175E023" w14:textId="77777777" w:rsidR="00DB0E80" w:rsidRPr="00C27324" w:rsidRDefault="00DB0E80" w:rsidP="00C27324">
                    <w:pPr>
                      <w:jc w:val="center"/>
                      <w:rPr>
                        <w:sz w:val="22"/>
                      </w:rPr>
                    </w:pPr>
                    <w:r w:rsidRPr="00C27324">
                      <w:rPr>
                        <w:sz w:val="22"/>
                      </w:rPr>
                      <w:fldChar w:fldCharType="begin"/>
                    </w:r>
                    <w:r w:rsidRPr="00C27324">
                      <w:rPr>
                        <w:sz w:val="22"/>
                      </w:rPr>
                      <w:instrText>PAGE   \* MERGEFORMAT</w:instrText>
                    </w:r>
                    <w:r w:rsidRPr="00C27324">
                      <w:rPr>
                        <w:sz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</w:rPr>
                      <w:t>4</w:t>
                    </w:r>
                    <w:r w:rsidRPr="00C27324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7E243E" wp14:editId="0B411E24">
              <wp:simplePos x="0" y="0"/>
              <wp:positionH relativeFrom="column">
                <wp:posOffset>6132830</wp:posOffset>
              </wp:positionH>
              <wp:positionV relativeFrom="paragraph">
                <wp:posOffset>327660</wp:posOffset>
              </wp:positionV>
              <wp:extent cx="407035" cy="240030"/>
              <wp:effectExtent l="0" t="3810" r="3810" b="3810"/>
              <wp:wrapNone/>
              <wp:docPr id="5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7C62" w14:textId="77777777" w:rsidR="00DB0E80" w:rsidRPr="00C27324" w:rsidRDefault="00DB0E80" w:rsidP="00094F74">
                          <w:pPr>
                            <w:rPr>
                              <w:rFonts w:ascii="GOST type B" w:hAnsi="GOST type B"/>
                              <w:spacing w:val="-20"/>
                              <w:sz w:val="20"/>
                              <w:szCs w:val="18"/>
                            </w:rPr>
                          </w:pPr>
                          <w:r w:rsidRPr="00C27324">
                            <w:rPr>
                              <w:spacing w:val="-20"/>
                              <w:sz w:val="20"/>
                              <w:szCs w:val="18"/>
                            </w:rPr>
                            <w:t>Лист</w:t>
                          </w:r>
                        </w:p>
                        <w:p w14:paraId="5DC277C4" w14:textId="77777777" w:rsidR="00DB0E80" w:rsidRDefault="00DB0E80" w:rsidP="00094F7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E243E" id="Text Box 88" o:spid="_x0000_s1027" type="#_x0000_t202" style="position:absolute;margin-left:482.9pt;margin-top:25.8pt;width:32.0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" filled="f" stroked="f">
              <v:textbox>
                <w:txbxContent>
                  <w:p w14:paraId="0B3A7C62" w14:textId="77777777" w:rsidR="00DB0E80" w:rsidRPr="00C27324" w:rsidRDefault="00DB0E80" w:rsidP="00094F74">
                    <w:pPr>
                      <w:rPr>
                        <w:rFonts w:ascii="GOST type B" w:hAnsi="GOST type B"/>
                        <w:spacing w:val="-20"/>
                        <w:sz w:val="20"/>
                        <w:szCs w:val="18"/>
                      </w:rPr>
                    </w:pPr>
                    <w:r w:rsidRPr="00C27324">
                      <w:rPr>
                        <w:spacing w:val="-20"/>
                        <w:sz w:val="20"/>
                        <w:szCs w:val="18"/>
                      </w:rPr>
                      <w:t>Лист</w:t>
                    </w:r>
                  </w:p>
                  <w:p w14:paraId="5DC277C4" w14:textId="77777777" w:rsidR="00DB0E80" w:rsidRDefault="00DB0E80" w:rsidP="00094F74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C2E06B8" wp14:editId="6CC4B129">
              <wp:simplePos x="0" y="0"/>
              <wp:positionH relativeFrom="column">
                <wp:posOffset>1744345</wp:posOffset>
              </wp:positionH>
              <wp:positionV relativeFrom="paragraph">
                <wp:posOffset>613410</wp:posOffset>
              </wp:positionV>
              <wp:extent cx="433070" cy="240030"/>
              <wp:effectExtent l="1270" t="3810" r="3810" b="3810"/>
              <wp:wrapNone/>
              <wp:docPr id="5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382E5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E06B8" id="Text Box 126" o:spid="_x0000_s1028" type="#_x0000_t202" style="position:absolute;margin-left:137.35pt;margin-top:48.3pt;width:34.1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" filled="f" stroked="f">
              <v:textbox>
                <w:txbxContent>
                  <w:p w14:paraId="3B5382E5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CD5673" wp14:editId="707A4A9F">
              <wp:simplePos x="0" y="0"/>
              <wp:positionH relativeFrom="column">
                <wp:posOffset>1252220</wp:posOffset>
              </wp:positionH>
              <wp:positionV relativeFrom="paragraph">
                <wp:posOffset>613410</wp:posOffset>
              </wp:positionV>
              <wp:extent cx="536575" cy="222885"/>
              <wp:effectExtent l="4445" t="3810" r="1905" b="1905"/>
              <wp:wrapNone/>
              <wp:docPr id="5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3A0D5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D5673" id="Text Box 125" o:spid="_x0000_s1029" type="#_x0000_t202" style="position:absolute;margin-left:98.6pt;margin-top:48.3pt;width:42.2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" filled="f" stroked="f">
              <v:textbox>
                <w:txbxContent>
                  <w:p w14:paraId="3423A0D5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8DB597" wp14:editId="3D7C3733">
              <wp:simplePos x="0" y="0"/>
              <wp:positionH relativeFrom="column">
                <wp:posOffset>416560</wp:posOffset>
              </wp:positionH>
              <wp:positionV relativeFrom="paragraph">
                <wp:posOffset>605790</wp:posOffset>
              </wp:positionV>
              <wp:extent cx="855980" cy="239395"/>
              <wp:effectExtent l="0" t="0" r="3810" b="2540"/>
              <wp:wrapNone/>
              <wp:docPr id="53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B331E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DB597" id="Text Box 124" o:spid="_x0000_s1030" type="#_x0000_t202" style="position:absolute;margin-left:32.8pt;margin-top:47.7pt;width:67.4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" filled="f" stroked="f">
              <v:textbox>
                <w:txbxContent>
                  <w:p w14:paraId="38DB331E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15E7518" wp14:editId="7FBF0430">
              <wp:simplePos x="0" y="0"/>
              <wp:positionH relativeFrom="column">
                <wp:posOffset>12065</wp:posOffset>
              </wp:positionH>
              <wp:positionV relativeFrom="paragraph">
                <wp:posOffset>613410</wp:posOffset>
              </wp:positionV>
              <wp:extent cx="441960" cy="231775"/>
              <wp:effectExtent l="2540" t="3810" r="3175" b="2540"/>
              <wp:wrapNone/>
              <wp:docPr id="52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A08E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E7518" id="Text Box 123" o:spid="_x0000_s1031" type="#_x0000_t202" style="position:absolute;margin-left:.95pt;margin-top:48.3pt;width:34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" filled="f" stroked="f">
              <v:textbox>
                <w:txbxContent>
                  <w:p w14:paraId="0717A08E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10A9E9" wp14:editId="40532EE1">
              <wp:simplePos x="0" y="0"/>
              <wp:positionH relativeFrom="column">
                <wp:posOffset>-254635</wp:posOffset>
              </wp:positionH>
              <wp:positionV relativeFrom="paragraph">
                <wp:posOffset>613410</wp:posOffset>
              </wp:positionV>
              <wp:extent cx="407035" cy="222885"/>
              <wp:effectExtent l="2540" t="3810" r="0" b="1905"/>
              <wp:wrapNone/>
              <wp:docPr id="5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72AC0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0A9E9" id="Text Box 122" o:spid="_x0000_s1032" type="#_x0000_t202" style="position:absolute;margin-left:-20.05pt;margin-top:48.3pt;width:32.05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+J9wEAAM8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" filled="f" stroked="f">
              <v:textbox>
                <w:txbxContent>
                  <w:p w14:paraId="63F72AC0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85BD3" w14:textId="77777777" w:rsidR="00DB0E80" w:rsidRDefault="00DB0E80">
    <w:pPr>
      <w:pStyle w:val="a7"/>
      <w:tabs>
        <w:tab w:val="clear" w:pos="4677"/>
        <w:tab w:val="clear" w:pos="9355"/>
        <w:tab w:val="left" w:pos="94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EE0799E" wp14:editId="04A6A381">
              <wp:simplePos x="0" y="0"/>
              <wp:positionH relativeFrom="column">
                <wp:posOffset>382436</wp:posOffset>
              </wp:positionH>
              <wp:positionV relativeFrom="paragraph">
                <wp:posOffset>-154250</wp:posOffset>
              </wp:positionV>
              <wp:extent cx="1262380" cy="461176"/>
              <wp:effectExtent l="0" t="0" r="0" b="0"/>
              <wp:wrapNone/>
              <wp:docPr id="1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4611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EEC38" w14:textId="77777777" w:rsidR="00DB0E80" w:rsidRDefault="00DB0E80" w:rsidP="0063192B">
                          <w:pPr>
                            <w:spacing w:after="120"/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Ш а т о х и н </w:t>
                          </w:r>
                          <w:proofErr w:type="gramStart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а  В.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А.</w:t>
                          </w:r>
                        </w:p>
                        <w:p w14:paraId="2CB91396" w14:textId="053D6D12" w:rsidR="00DB0E80" w:rsidRPr="00934359" w:rsidRDefault="00DB0E80" w:rsidP="00D47F62">
                          <w:pPr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А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н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и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щ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е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н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к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о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 Е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. В.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0799E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33" type="#_x0000_t202" style="position:absolute;margin-left:30.1pt;margin-top:-12.15pt;width:99.4pt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" o:allowincell="f" filled="f" stroked="f">
              <v:textbox>
                <w:txbxContent>
                  <w:p w14:paraId="76FEEC38" w14:textId="77777777" w:rsidR="00DB0E80" w:rsidRDefault="00DB0E80" w:rsidP="0063192B">
                    <w:pPr>
                      <w:spacing w:after="120"/>
                      <w:rPr>
                        <w:spacing w:val="-22"/>
                        <w:sz w:val="18"/>
                        <w:szCs w:val="20"/>
                      </w:rPr>
                    </w:pPr>
                    <w:r>
                      <w:rPr>
                        <w:spacing w:val="-22"/>
                        <w:sz w:val="18"/>
                        <w:szCs w:val="20"/>
                      </w:rPr>
                      <w:t xml:space="preserve">Ш а т о х и н </w:t>
                    </w:r>
                    <w:proofErr w:type="gramStart"/>
                    <w:r>
                      <w:rPr>
                        <w:spacing w:val="-22"/>
                        <w:sz w:val="18"/>
                        <w:szCs w:val="20"/>
                      </w:rPr>
                      <w:t>а  В.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А.</w:t>
                    </w:r>
                  </w:p>
                  <w:p w14:paraId="2CB91396" w14:textId="053D6D12" w:rsidR="00DB0E80" w:rsidRPr="00934359" w:rsidRDefault="00DB0E80" w:rsidP="00D47F62">
                    <w:pPr>
                      <w:rPr>
                        <w:spacing w:val="-22"/>
                        <w:sz w:val="18"/>
                        <w:szCs w:val="20"/>
                      </w:rPr>
                    </w:pPr>
                    <w:r w:rsidRPr="00D47F62">
                      <w:rPr>
                        <w:spacing w:val="-22"/>
                        <w:sz w:val="18"/>
                        <w:szCs w:val="20"/>
                      </w:rPr>
                      <w:t>А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н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и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щ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е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н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к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proofErr w:type="gramStart"/>
                    <w:r w:rsidRPr="00D47F62">
                      <w:rPr>
                        <w:spacing w:val="-22"/>
                        <w:sz w:val="18"/>
                        <w:szCs w:val="20"/>
                      </w:rPr>
                      <w:t>о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 Е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. В.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DB3E25" wp14:editId="00EBC05A">
              <wp:simplePos x="0" y="0"/>
              <wp:positionH relativeFrom="column">
                <wp:posOffset>2185567</wp:posOffset>
              </wp:positionH>
              <wp:positionV relativeFrom="paragraph">
                <wp:posOffset>-113665</wp:posOffset>
              </wp:positionV>
              <wp:extent cx="2548358" cy="853440"/>
              <wp:effectExtent l="0" t="0" r="0" b="38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358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6DF09" w14:textId="52A68B14" w:rsidR="00DB0E80" w:rsidRPr="002502A8" w:rsidRDefault="00D82DCA" w:rsidP="00B5089A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Самостоятельные</w:t>
                          </w:r>
                          <w:r w:rsidR="00DB0E80">
                            <w:rPr>
                              <w:sz w:val="22"/>
                              <w:szCs w:val="22"/>
                            </w:rPr>
                            <w:t xml:space="preserve"> работы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B3E25" id="Text Box 46" o:spid="_x0000_s1034" type="#_x0000_t202" style="position:absolute;margin-left:172.1pt;margin-top:-8.95pt;width:200.65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" filled="f" stroked="f">
              <v:textbox>
                <w:txbxContent>
                  <w:p w14:paraId="5C96DF09" w14:textId="52A68B14" w:rsidR="00DB0E80" w:rsidRPr="002502A8" w:rsidRDefault="00D82DCA" w:rsidP="00B5089A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  <w:szCs w:val="22"/>
                      </w:rPr>
                      <w:t>Самостоятельные</w:t>
                    </w:r>
                    <w:r w:rsidR="00DB0E80">
                      <w:rPr>
                        <w:sz w:val="22"/>
                        <w:szCs w:val="22"/>
                      </w:rPr>
                      <w:t xml:space="preserve"> работы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F3EE4EE" wp14:editId="5AE16D0E">
              <wp:simplePos x="0" y="0"/>
              <wp:positionH relativeFrom="column">
                <wp:posOffset>-229235</wp:posOffset>
              </wp:positionH>
              <wp:positionV relativeFrom="paragraph">
                <wp:posOffset>600075</wp:posOffset>
              </wp:positionV>
              <wp:extent cx="459105" cy="236855"/>
              <wp:effectExtent l="0" t="0" r="0" b="1270"/>
              <wp:wrapNone/>
              <wp:docPr id="2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45E8B" w14:textId="77777777" w:rsidR="00DB0E80" w:rsidRPr="007F3530" w:rsidRDefault="00DB0E80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EE4EE" id="Text Box 80" o:spid="_x0000_s1035" type="#_x0000_t202" style="position:absolute;margin-left:-18.05pt;margin-top:47.25pt;width:36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" filled="f" stroked="f">
              <v:textbox>
                <w:txbxContent>
                  <w:p w14:paraId="03F45E8B" w14:textId="77777777" w:rsidR="00DB0E80" w:rsidRPr="007F3530" w:rsidRDefault="00DB0E80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19B5D" wp14:editId="4551FA21">
              <wp:simplePos x="0" y="0"/>
              <wp:positionH relativeFrom="column">
                <wp:posOffset>-233680</wp:posOffset>
              </wp:positionH>
              <wp:positionV relativeFrom="paragraph">
                <wp:posOffset>419100</wp:posOffset>
              </wp:positionV>
              <wp:extent cx="668655" cy="221615"/>
              <wp:effectExtent l="4445" t="0" r="3175" b="0"/>
              <wp:wrapNone/>
              <wp:docPr id="2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CB181" w14:textId="77777777" w:rsidR="00DB0E80" w:rsidRPr="007F3530" w:rsidRDefault="00DB0E80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19B5D" id="Text Box 79" o:spid="_x0000_s1036" type="#_x0000_t202" style="position:absolute;margin-left:-18.4pt;margin-top:33pt;width:52.6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" filled="f" stroked="f">
              <v:textbox>
                <w:txbxContent>
                  <w:p w14:paraId="14BCB181" w14:textId="77777777" w:rsidR="00DB0E80" w:rsidRPr="007F3530" w:rsidRDefault="00DB0E80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74F5986E" wp14:editId="0CE5A901">
              <wp:simplePos x="0" y="0"/>
              <wp:positionH relativeFrom="column">
                <wp:posOffset>311150</wp:posOffset>
              </wp:positionH>
              <wp:positionV relativeFrom="paragraph">
                <wp:posOffset>586740</wp:posOffset>
              </wp:positionV>
              <wp:extent cx="1048385" cy="286385"/>
              <wp:effectExtent l="0" t="0" r="2540" b="3175"/>
              <wp:wrapNone/>
              <wp:docPr id="2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AF662" w14:textId="77777777" w:rsidR="00DB0E80" w:rsidRPr="00BD1835" w:rsidRDefault="00DB0E80" w:rsidP="00CB4E5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5986E" id="Text Box 84" o:spid="_x0000_s1037" type="#_x0000_t202" style="position:absolute;margin-left:24.5pt;margin-top:46.2pt;width:82.5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" o:allowincell="f" filled="f" stroked="f">
              <v:textbox>
                <w:txbxContent>
                  <w:p w14:paraId="600AF662" w14:textId="77777777" w:rsidR="00DB0E80" w:rsidRPr="00BD1835" w:rsidRDefault="00DB0E80" w:rsidP="00CB4E5D">
                    <w:pPr>
                      <w:jc w:val="center"/>
                      <w:rPr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61913459" wp14:editId="1A9221E3">
              <wp:simplePos x="0" y="0"/>
              <wp:positionH relativeFrom="column">
                <wp:posOffset>374650</wp:posOffset>
              </wp:positionH>
              <wp:positionV relativeFrom="paragraph">
                <wp:posOffset>419735</wp:posOffset>
              </wp:positionV>
              <wp:extent cx="1040765" cy="221615"/>
              <wp:effectExtent l="3175" t="635" r="3810" b="0"/>
              <wp:wrapNone/>
              <wp:docPr id="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1A9B6" w14:textId="77777777" w:rsidR="00DB0E80" w:rsidRPr="00BD1835" w:rsidRDefault="00DB0E80" w:rsidP="00EF6826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BD1835">
                            <w:rPr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13459" id="Text Box 91" o:spid="_x0000_s1038" type="#_x0000_t202" style="position:absolute;margin-left:29.5pt;margin-top:33.05pt;width:8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" o:allowincell="f" filled="f" stroked="f">
              <v:textbox>
                <w:txbxContent>
                  <w:p w14:paraId="17A1A9B6" w14:textId="77777777" w:rsidR="00DB0E80" w:rsidRPr="00BD1835" w:rsidRDefault="00DB0E80" w:rsidP="00EF6826">
                    <w:pPr>
                      <w:rPr>
                        <w:sz w:val="18"/>
                        <w:szCs w:val="20"/>
                      </w:rPr>
                    </w:pPr>
                    <w:r w:rsidRPr="00BD1835">
                      <w:rPr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2AB5FD" wp14:editId="48949169">
              <wp:simplePos x="0" y="0"/>
              <wp:positionH relativeFrom="column">
                <wp:posOffset>-238125</wp:posOffset>
              </wp:positionH>
              <wp:positionV relativeFrom="paragraph">
                <wp:posOffset>238125</wp:posOffset>
              </wp:positionV>
              <wp:extent cx="901065" cy="266065"/>
              <wp:effectExtent l="0" t="0" r="3810" b="635"/>
              <wp:wrapNone/>
              <wp:docPr id="1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D6E22" w14:textId="77777777" w:rsidR="00DB0E80" w:rsidRDefault="00DB0E8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2AB5FD" id="Text Box 94" o:spid="_x0000_s1039" type="#_x0000_t202" style="position:absolute;margin-left:-18.75pt;margin-top:18.75pt;width:7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" filled="f" stroked="f">
              <v:textbox>
                <w:txbxContent>
                  <w:p w14:paraId="6A8D6E22" w14:textId="77777777" w:rsidR="00DB0E80" w:rsidRDefault="00DB0E80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69B5592" wp14:editId="102E6F26">
              <wp:simplePos x="0" y="0"/>
              <wp:positionH relativeFrom="column">
                <wp:posOffset>374650</wp:posOffset>
              </wp:positionH>
              <wp:positionV relativeFrom="paragraph">
                <wp:posOffset>238125</wp:posOffset>
              </wp:positionV>
              <wp:extent cx="998220" cy="266065"/>
              <wp:effectExtent l="3175" t="0" r="0" b="635"/>
              <wp:wrapNone/>
              <wp:docPr id="1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F103" w14:textId="77777777" w:rsidR="00DB0E80" w:rsidRDefault="00DB0E8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9B5592" id="Text Box 95" o:spid="_x0000_s1040" type="#_x0000_t202" style="position:absolute;margin-left:29.5pt;margin-top:18.75pt;width:78.6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" filled="f" stroked="f">
              <v:textbox>
                <w:txbxContent>
                  <w:p w14:paraId="4297F103" w14:textId="77777777" w:rsidR="00DB0E80" w:rsidRDefault="00DB0E80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06AC59E" wp14:editId="7B2C1CCE">
              <wp:simplePos x="0" y="0"/>
              <wp:positionH relativeFrom="column">
                <wp:posOffset>-238125</wp:posOffset>
              </wp:positionH>
              <wp:positionV relativeFrom="paragraph">
                <wp:posOffset>57785</wp:posOffset>
              </wp:positionV>
              <wp:extent cx="734695" cy="266065"/>
              <wp:effectExtent l="0" t="635" r="0" b="0"/>
              <wp:wrapNone/>
              <wp:docPr id="16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BAF74" w14:textId="77777777" w:rsidR="00DB0E80" w:rsidRPr="007F3530" w:rsidRDefault="00DB0E80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AC59E" id="Text Box 78" o:spid="_x0000_s1041" type="#_x0000_t202" style="position:absolute;margin-left:-18.75pt;margin-top:4.55pt;width:57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" filled="f" stroked="f">
              <v:textbox>
                <w:txbxContent>
                  <w:p w14:paraId="2DABAF74" w14:textId="77777777" w:rsidR="00DB0E80" w:rsidRPr="007F3530" w:rsidRDefault="00DB0E80" w:rsidP="00B05168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5A05F1" wp14:editId="26A2D92D">
              <wp:simplePos x="0" y="0"/>
              <wp:positionH relativeFrom="column">
                <wp:posOffset>-229235</wp:posOffset>
              </wp:positionH>
              <wp:positionV relativeFrom="paragraph">
                <wp:posOffset>-151130</wp:posOffset>
              </wp:positionV>
              <wp:extent cx="636905" cy="266065"/>
              <wp:effectExtent l="0" t="1270" r="1905" b="0"/>
              <wp:wrapNone/>
              <wp:docPr id="1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67FE3" w14:textId="77777777" w:rsidR="00DB0E80" w:rsidRPr="007F3530" w:rsidRDefault="00DB0E80" w:rsidP="00DF1902">
                          <w:pPr>
                            <w:rPr>
                              <w:sz w:val="18"/>
                              <w:szCs w:val="16"/>
                            </w:rPr>
                          </w:pPr>
                          <w:proofErr w:type="spellStart"/>
                          <w:r w:rsidRPr="007F3530">
                            <w:rPr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7F3530">
                            <w:rPr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5A05F1" id="Text Box 77" o:spid="_x0000_s1042" type="#_x0000_t202" style="position:absolute;margin-left:-18.05pt;margin-top:-11.9pt;width:50.1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" filled="f" stroked="f">
              <v:textbox>
                <w:txbxContent>
                  <w:p w14:paraId="1C967FE3" w14:textId="77777777" w:rsidR="00DB0E80" w:rsidRPr="007F3530" w:rsidRDefault="00DB0E80" w:rsidP="00DF1902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7F3530">
                      <w:rPr>
                        <w:sz w:val="18"/>
                        <w:szCs w:val="16"/>
                      </w:rPr>
                      <w:t>Разраб</w:t>
                    </w:r>
                    <w:proofErr w:type="spellEnd"/>
                    <w:r w:rsidRPr="007F3530">
                      <w:rPr>
                        <w:sz w:val="18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725908" wp14:editId="4DCE5EE6">
              <wp:simplePos x="0" y="0"/>
              <wp:positionH relativeFrom="column">
                <wp:posOffset>68580</wp:posOffset>
              </wp:positionH>
              <wp:positionV relativeFrom="paragraph">
                <wp:posOffset>-303530</wp:posOffset>
              </wp:positionV>
              <wp:extent cx="459105" cy="266065"/>
              <wp:effectExtent l="1905" t="1270" r="0" b="0"/>
              <wp:wrapNone/>
              <wp:docPr id="1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6E420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725908" id="Text Box 69" o:spid="_x0000_s1043" type="#_x0000_t202" style="position:absolute;margin-left:5.4pt;margin-top:-23.9pt;width:36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" filled="f" stroked="f">
              <v:textbox>
                <w:txbxContent>
                  <w:p w14:paraId="3BC6E420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1B72FA" wp14:editId="151696FF">
              <wp:simplePos x="0" y="0"/>
              <wp:positionH relativeFrom="column">
                <wp:posOffset>550545</wp:posOffset>
              </wp:positionH>
              <wp:positionV relativeFrom="paragraph">
                <wp:posOffset>-303530</wp:posOffset>
              </wp:positionV>
              <wp:extent cx="690245" cy="266065"/>
              <wp:effectExtent l="0" t="1270" r="0" b="0"/>
              <wp:wrapNone/>
              <wp:docPr id="1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747ED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B72FA" id="Text Box 71" o:spid="_x0000_s1044" type="#_x0000_t202" style="position:absolute;margin-left:43.35pt;margin-top:-23.9pt;width:54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" filled="f" stroked="f">
              <v:textbox>
                <w:txbxContent>
                  <w:p w14:paraId="6F7747ED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AB74A1" wp14:editId="32A6081D">
              <wp:simplePos x="0" y="0"/>
              <wp:positionH relativeFrom="column">
                <wp:posOffset>1252220</wp:posOffset>
              </wp:positionH>
              <wp:positionV relativeFrom="paragraph">
                <wp:posOffset>-303530</wp:posOffset>
              </wp:positionV>
              <wp:extent cx="655955" cy="266065"/>
              <wp:effectExtent l="4445" t="127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7011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AB74A1" id="Text Box 72" o:spid="_x0000_s1045" type="#_x0000_t202" style="position:absolute;margin-left:98.6pt;margin-top:-23.9pt;width:51.6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" filled="f" stroked="f">
              <v:textbox>
                <w:txbxContent>
                  <w:p w14:paraId="3C427011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20489" wp14:editId="4AC4BC3F">
              <wp:simplePos x="0" y="0"/>
              <wp:positionH relativeFrom="column">
                <wp:posOffset>1804035</wp:posOffset>
              </wp:positionH>
              <wp:positionV relativeFrom="paragraph">
                <wp:posOffset>-303530</wp:posOffset>
              </wp:positionV>
              <wp:extent cx="459105" cy="266065"/>
              <wp:effectExtent l="3810" t="1270" r="3810" b="0"/>
              <wp:wrapNone/>
              <wp:docPr id="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D7DE0" w14:textId="77777777" w:rsidR="00DB0E80" w:rsidRPr="00B05168" w:rsidRDefault="00DB0E80" w:rsidP="00DF19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920489" id="Text Box 73" o:spid="_x0000_s1046" type="#_x0000_t202" style="position:absolute;margin-left:142.05pt;margin-top:-23.9pt;width:36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" filled="f" stroked="f">
              <v:textbox>
                <w:txbxContent>
                  <w:p w14:paraId="269D7DE0" w14:textId="77777777" w:rsidR="00DB0E80" w:rsidRPr="00B05168" w:rsidRDefault="00DB0E80" w:rsidP="00DF190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68F1E" wp14:editId="775D6C54">
              <wp:simplePos x="0" y="0"/>
              <wp:positionH relativeFrom="column">
                <wp:posOffset>-238125</wp:posOffset>
              </wp:positionH>
              <wp:positionV relativeFrom="paragraph">
                <wp:posOffset>-304165</wp:posOffset>
              </wp:positionV>
              <wp:extent cx="459105" cy="213995"/>
              <wp:effectExtent l="0" t="635" r="0" b="4445"/>
              <wp:wrapNone/>
              <wp:docPr id="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60B52" w14:textId="77777777" w:rsidR="00DB0E80" w:rsidRPr="00B05168" w:rsidRDefault="00DB0E80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B05168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68F1E" id="Text Box 68" o:spid="_x0000_s1047" type="#_x0000_t202" style="position:absolute;margin-left:-18.75pt;margin-top:-23.95pt;width:36.1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" filled="f" stroked="f">
              <v:textbox>
                <w:txbxContent>
                  <w:p w14:paraId="36B60B52" w14:textId="77777777" w:rsidR="00DB0E80" w:rsidRPr="00B05168" w:rsidRDefault="00DB0E8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05168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1CB39" wp14:editId="03AE3B87">
              <wp:simplePos x="0" y="0"/>
              <wp:positionH relativeFrom="column">
                <wp:posOffset>4690110</wp:posOffset>
              </wp:positionH>
              <wp:positionV relativeFrom="paragraph">
                <wp:posOffset>16510</wp:posOffset>
              </wp:positionV>
              <wp:extent cx="1743075" cy="255905"/>
              <wp:effectExtent l="3810" t="0" r="0" b="3810"/>
              <wp:wrapNone/>
              <wp:docPr id="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E1A92" w14:textId="0E13EEAE" w:rsidR="00DB0E80" w:rsidRPr="005217E0" w:rsidRDefault="00DB0E80" w:rsidP="005217E0">
                          <w:r>
                            <w:t xml:space="preserve">У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11CB39" id="Text Box 48" o:spid="_x0000_s1048" type="#_x0000_t202" style="position:absolute;margin-left:369.3pt;margin-top:1.3pt;width:137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" o:allowincell="f" filled="f" stroked="f">
              <v:textbox>
                <w:txbxContent>
                  <w:p w14:paraId="3C7E1A92" w14:textId="0E13EEAE" w:rsidR="00DB0E80" w:rsidRPr="005217E0" w:rsidRDefault="00DB0E80" w:rsidP="005217E0">
                    <w:r>
                      <w:t xml:space="preserve">У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2E5A25" wp14:editId="63452ECE">
              <wp:simplePos x="0" y="0"/>
              <wp:positionH relativeFrom="column">
                <wp:posOffset>2289175</wp:posOffset>
              </wp:positionH>
              <wp:positionV relativeFrom="paragraph">
                <wp:posOffset>-593725</wp:posOffset>
              </wp:positionV>
              <wp:extent cx="4048125" cy="401955"/>
              <wp:effectExtent l="3175" t="0" r="0" b="1270"/>
              <wp:wrapNone/>
              <wp:docPr id="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401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C03F2" w14:textId="77777777" w:rsidR="00DB0E80" w:rsidRPr="00CB4E5D" w:rsidRDefault="00DB0E80" w:rsidP="00CB4E5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306BB9">
                            <w:rPr>
                              <w:sz w:val="36"/>
                              <w:szCs w:val="36"/>
                            </w:rPr>
                            <w:t>ПГТО.09.02.07.</w:t>
                          </w:r>
                          <w:proofErr w:type="gramStart"/>
                          <w:r w:rsidRPr="00306BB9">
                            <w:rPr>
                              <w:sz w:val="36"/>
                              <w:szCs w:val="36"/>
                            </w:rPr>
                            <w:t>02.ИСП</w:t>
                          </w:r>
                          <w:proofErr w:type="gramEnd"/>
                          <w:r w:rsidRPr="00306BB9">
                            <w:rPr>
                              <w:sz w:val="36"/>
                              <w:szCs w:val="36"/>
                            </w:rPr>
                            <w:t>-19-1.ПЗ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E5A25" id="Text Box 66" o:spid="_x0000_s1049" type="#_x0000_t202" style="position:absolute;margin-left:180.25pt;margin-top:-46.75pt;width:318.7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" o:allowincell="f" stroked="f">
              <v:textbox>
                <w:txbxContent>
                  <w:p w14:paraId="1DBC03F2" w14:textId="77777777" w:rsidR="00DB0E80" w:rsidRPr="00CB4E5D" w:rsidRDefault="00DB0E80" w:rsidP="00CB4E5D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306BB9">
                      <w:rPr>
                        <w:sz w:val="36"/>
                        <w:szCs w:val="36"/>
                      </w:rPr>
                      <w:t>ПГТО.09.02.07.</w:t>
                    </w:r>
                    <w:proofErr w:type="gramStart"/>
                    <w:r w:rsidRPr="00306BB9">
                      <w:rPr>
                        <w:sz w:val="36"/>
                        <w:szCs w:val="36"/>
                      </w:rPr>
                      <w:t>02.ИСП</w:t>
                    </w:r>
                    <w:proofErr w:type="gramEnd"/>
                    <w:r w:rsidRPr="00306BB9">
                      <w:rPr>
                        <w:sz w:val="36"/>
                        <w:szCs w:val="36"/>
                      </w:rPr>
                      <w:t>-19-1.ПЗ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218E38" wp14:editId="5259DE13">
              <wp:simplePos x="0" y="0"/>
              <wp:positionH relativeFrom="column">
                <wp:posOffset>5332095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B818B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218E38" id="Text Box 76" o:spid="_x0000_s1050" type="#_x0000_t202" style="position:absolute;margin-left:419.85pt;margin-top:-11.9pt;width:36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" filled="f" stroked="f">
              <v:textbox>
                <w:txbxContent>
                  <w:p w14:paraId="249B818B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94FC0" wp14:editId="66655236">
              <wp:simplePos x="0" y="0"/>
              <wp:positionH relativeFrom="column">
                <wp:posOffset>5880735</wp:posOffset>
              </wp:positionH>
              <wp:positionV relativeFrom="paragraph">
                <wp:posOffset>-137795</wp:posOffset>
              </wp:positionV>
              <wp:extent cx="552450" cy="266065"/>
              <wp:effectExtent l="3810" t="0" r="0" b="0"/>
              <wp:wrapNone/>
              <wp:docPr id="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19768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A94FC0" id="Text Box 75" o:spid="_x0000_s1051" type="#_x0000_t202" style="position:absolute;margin-left:463.05pt;margin-top:-10.85pt;width:43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" filled="f" stroked="f">
              <v:textbox>
                <w:txbxContent>
                  <w:p w14:paraId="41319768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  <w:r>
                      <w:rPr>
                        <w:sz w:val="16"/>
                        <w:szCs w:val="16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0FDD2C" wp14:editId="73A4CEFA">
              <wp:simplePos x="0" y="0"/>
              <wp:positionH relativeFrom="column">
                <wp:posOffset>4790440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C8EAE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</w:t>
                          </w:r>
                          <w:r w:rsidRPr="00B05168">
                            <w:rPr>
                              <w:sz w:val="16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0FDD2C" id="Text Box 74" o:spid="_x0000_s1052" type="#_x0000_t202" style="position:absolute;margin-left:377.2pt;margin-top:-11.9pt;width:36.1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" filled="f" stroked="f">
              <v:textbox>
                <w:txbxContent>
                  <w:p w14:paraId="21BC8EAE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Ли</w:t>
                    </w:r>
                    <w:r w:rsidRPr="00B05168">
                      <w:rPr>
                        <w:sz w:val="16"/>
                        <w:szCs w:val="16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4A53F8A" wp14:editId="22834835">
              <wp:simplePos x="0" y="0"/>
              <wp:positionH relativeFrom="column">
                <wp:posOffset>4677410</wp:posOffset>
              </wp:positionH>
              <wp:positionV relativeFrom="paragraph">
                <wp:posOffset>272415</wp:posOffset>
              </wp:positionV>
              <wp:extent cx="1828800" cy="457200"/>
              <wp:effectExtent l="635" t="0" r="0" b="3810"/>
              <wp:wrapNone/>
              <wp:docPr id="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85D59" w14:textId="77777777" w:rsidR="00DB0E80" w:rsidRPr="00DF1902" w:rsidRDefault="00DB0E80" w:rsidP="00DF190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ИСП-19-1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3F8A" id="Text Box 47" o:spid="_x0000_s1053" type="#_x0000_t202" style="position:absolute;margin-left:368.3pt;margin-top:21.4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" o:allowincell="f" filled="f" stroked="f">
              <v:textbox>
                <w:txbxContent>
                  <w:p w14:paraId="5D885D59" w14:textId="77777777" w:rsidR="00DB0E80" w:rsidRPr="00DF1902" w:rsidRDefault="00DB0E80" w:rsidP="00DF1902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ИСП-19-1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1A66A" w14:textId="77777777" w:rsidR="009F2806" w:rsidRDefault="009F2806">
      <w:r>
        <w:separator/>
      </w:r>
    </w:p>
  </w:footnote>
  <w:footnote w:type="continuationSeparator" w:id="0">
    <w:p w14:paraId="20C8E5E2" w14:textId="77777777" w:rsidR="009F2806" w:rsidRDefault="009F2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ED17" w14:textId="77777777" w:rsidR="00DB0E80" w:rsidRDefault="00DB0E80">
    <w:pPr>
      <w:pStyle w:val="a5"/>
      <w:ind w:right="22"/>
      <w:rPr>
        <w:sz w:val="10"/>
      </w:rPr>
    </w:pPr>
    <w:r>
      <w:rPr>
        <w:noProof/>
        <w:sz w:val="10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4E6048F0" wp14:editId="5EDB0C0F">
              <wp:simplePos x="0" y="0"/>
              <wp:positionH relativeFrom="column">
                <wp:posOffset>-579120</wp:posOffset>
              </wp:positionH>
              <wp:positionV relativeFrom="paragraph">
                <wp:posOffset>45720</wp:posOffset>
              </wp:positionV>
              <wp:extent cx="7132320" cy="10273030"/>
              <wp:effectExtent l="11430" t="17145" r="9525" b="15875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2320" cy="10273030"/>
                        <a:chOff x="518" y="284"/>
                        <a:chExt cx="11110" cy="16215"/>
                      </a:xfrm>
                    </wpg:grpSpPr>
                    <wpg:grpSp>
                      <wpg:cNvPr id="5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4" cy="16215"/>
                          <a:chOff x="1134" y="284"/>
                          <a:chExt cx="10494" cy="16215"/>
                        </a:xfrm>
                      </wpg:grpSpPr>
                      <wpg:grpSp>
                        <wpg:cNvPr id="60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4" cy="16215"/>
                            <a:chOff x="1134" y="284"/>
                            <a:chExt cx="10494" cy="16215"/>
                          </a:xfrm>
                        </wpg:grpSpPr>
                        <wpg:grpSp>
                          <wpg:cNvPr id="6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4" cy="16215"/>
                              <a:chOff x="1134" y="284"/>
                              <a:chExt cx="10494" cy="16215"/>
                            </a:xfrm>
                          </wpg:grpSpPr>
                          <wpg:grpSp>
                            <wpg:cNvPr id="6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4" cy="16215"/>
                                <a:chOff x="1134" y="284"/>
                                <a:chExt cx="10494" cy="16215"/>
                              </a:xfrm>
                            </wpg:grpSpPr>
                            <wps:wsp>
                              <wps:cNvPr id="6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649"/>
                                  <a:ext cx="10488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4" cy="16215"/>
                                  <a:chOff x="1134" y="284"/>
                                  <a:chExt cx="10494" cy="16215"/>
                                </a:xfrm>
                              </wpg:grpSpPr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" y="284"/>
                                    <a:ext cx="10494" cy="1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1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8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02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3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57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933"/>
                              <a:ext cx="3685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04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4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518" y="836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5759" id="Group 1" o:spid="_x0000_s1026" style="position:absolute;margin-left:-45.6pt;margin-top:3.6pt;width:561.6pt;height:808.9pt;z-index:251655168" coordorigin="518,284" coordsize="1111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" o:allowincell="f">
              <v:group id="Group 2" o:spid="_x0000_s1027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3" o:spid="_x0000_s1028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4" o:spid="_x0000_s1029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30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6" o:spid="_x0000_s1031" style="position:absolute;left:1134;top:15649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n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" strokeweight="1.5pt"/>
                      <v:group id="Group 7" o:spid="_x0000_s1032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8" o:spid="_x0000_s1033" style="position:absolute;left:1134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" filled="f" strokeweight="1.5pt"/>
                        <v:line id="Line 9" o:spid="_x0000_s1034" style="position:absolute;visibility:visible;mso-wrap-style:square" from="1531,15649" to="153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<v:line id="Line 10" o:spid="_x0000_s1035" style="position:absolute;visibility:visible;mso-wrap-style:square" from="2098,15649" to="209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<v:line id="Line 11" o:spid="_x0000_s1036" style="position:absolute;visibility:visible;mso-wrap-style:square" from="3402,15649" to="3402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      <v:line id="Line 12" o:spid="_x0000_s1037" style="position:absolute;visibility:visible;mso-wrap-style:square" from="4253,15649" to="4253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    </v:group>
                    </v:group>
                    <v:line id="Line 13" o:spid="_x0000_s1038" style="position:absolute;visibility:visible;mso-wrap-style:square" from="4820,15649" to="4820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  <v:line id="Line 14" o:spid="_x0000_s1039" style="position:absolute;visibility:visible;mso-wrap-style:square" from="11057,15649" to="1105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/v:group>
                  <v:rect id="Rectangle 15" o:spid="_x0000_s1040" style="position:absolute;left:1134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/v:group>
                <v:line id="Line 16" o:spid="_x0000_s1041" style="position:absolute;flip:x;visibility:visible;mso-wrap-style:square" from="11057,16046" to="11624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/v:group>
              <v:line id="Line 17" o:spid="_x0000_s1042" style="position:absolute;flip:x;visibility:visible;mso-wrap-style:square" from="518,8364" to="1058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F6943" w14:textId="77777777" w:rsidR="00DB0E80" w:rsidRDefault="00DB0E80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23A4268" wp14:editId="2012735D">
              <wp:simplePos x="0" y="0"/>
              <wp:positionH relativeFrom="page">
                <wp:posOffset>247015</wp:posOffset>
              </wp:positionH>
              <wp:positionV relativeFrom="page">
                <wp:posOffset>209550</wp:posOffset>
              </wp:positionV>
              <wp:extent cx="7086600" cy="10267315"/>
              <wp:effectExtent l="8890" t="9525" r="10160" b="10160"/>
              <wp:wrapNone/>
              <wp:docPr id="2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67315"/>
                        <a:chOff x="510" y="284"/>
                        <a:chExt cx="11114" cy="16216"/>
                      </a:xfrm>
                    </wpg:grpSpPr>
                    <wpg:grpSp>
                      <wpg:cNvPr id="25" name="Group 19"/>
                      <wpg:cNvGrpSpPr>
                        <a:grpSpLocks/>
                      </wpg:cNvGrpSpPr>
                      <wpg:grpSpPr bwMode="auto">
                        <a:xfrm>
                          <a:off x="510" y="284"/>
                          <a:ext cx="11114" cy="16216"/>
                          <a:chOff x="510" y="284"/>
                          <a:chExt cx="11114" cy="16216"/>
                        </a:xfrm>
                      </wpg:grpSpPr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510" y="284"/>
                            <a:ext cx="11114" cy="16216"/>
                            <a:chOff x="510" y="284"/>
                            <a:chExt cx="11114" cy="16216"/>
                          </a:xfrm>
                        </wpg:grpSpPr>
                        <wpg:grpSp>
                          <wpg:cNvPr id="2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0" y="284"/>
                              <a:ext cx="11114" cy="16216"/>
                              <a:chOff x="510" y="284"/>
                              <a:chExt cx="11114" cy="16216"/>
                            </a:xfrm>
                          </wpg:grpSpPr>
                          <wpg:grpSp>
                            <wpg:cNvPr id="28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" y="284"/>
                                <a:ext cx="11113" cy="16216"/>
                                <a:chOff x="510" y="284"/>
                                <a:chExt cx="11113" cy="16216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" y="284"/>
                                  <a:ext cx="11110" cy="16216"/>
                                  <a:chOff x="510" y="284"/>
                                  <a:chExt cx="11110" cy="16216"/>
                                </a:xfrm>
                              </wpg:grpSpPr>
                              <wpg:grpSp>
                                <wpg:cNvPr id="30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0" y="284"/>
                                    <a:ext cx="11110" cy="16216"/>
                                    <a:chOff x="510" y="284"/>
                                    <a:chExt cx="11110" cy="16216"/>
                                  </a:xfrm>
                                </wpg:grpSpPr>
                                <wpg:grpSp>
                                  <wpg:cNvPr id="3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0" y="284"/>
                                      <a:ext cx="11110" cy="16216"/>
                                      <a:chOff x="510" y="284"/>
                                      <a:chExt cx="11110" cy="16216"/>
                                    </a:xfrm>
                                  </wpg:grpSpPr>
                                  <wps:wsp>
                                    <wps:cNvPr id="32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10" y="836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3" y="284"/>
                                        <a:ext cx="10497" cy="16216"/>
                                        <a:chOff x="1123" y="284"/>
                                        <a:chExt cx="10497" cy="16216"/>
                                      </a:xfrm>
                                    </wpg:grpSpPr>
                                    <wps:wsp>
                                      <wps:cNvPr id="34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6" y="284"/>
                                          <a:ext cx="10494" cy="1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23" y="14232"/>
                                          <a:ext cx="10491" cy="2268"/>
                                          <a:chOff x="1123" y="14232"/>
                                          <a:chExt cx="10491" cy="2268"/>
                                        </a:xfrm>
                                      </wpg:grpSpPr>
                                      <wps:wsp>
                                        <wps:cNvPr id="36" name="Rectangle 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6" y="14232"/>
                                            <a:ext cx="10488" cy="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Line 3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23" y="14232"/>
                                            <a:ext cx="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" name="Line 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90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394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0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245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12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" name="Rectangle 3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3" y="14799"/>
                                            <a:ext cx="3685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3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34" y="14515"/>
                                            <a:ext cx="36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23" y="15366"/>
                                      <a:ext cx="3685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3" y="15933"/>
                                    <a:ext cx="3685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082"/>
                                  <a:ext cx="68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9" y="15082"/>
                                <a:ext cx="2835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9" y="15366"/>
                              <a:ext cx="2835" cy="2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39" y="15082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Rectangle 44"/>
                      <wps:cNvSpPr>
                        <a:spLocks noChangeArrowheads="1"/>
                      </wps:cNvSpPr>
                      <wps:spPr bwMode="auto">
                        <a:xfrm>
                          <a:off x="9072" y="15366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53081" id="Group 18" o:spid="_x0000_s1026" style="position:absolute;margin-left:19.45pt;margin-top:16.5pt;width:558pt;height:808.45pt;z-index:251656192;mso-position-horizontal-relative:page;mso-position-vertical-relative:page" coordorigin="510,284" coordsize="1111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" o:allowincell="f">
              <v:group id="Group 19" o:spid="_x0000_s1027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20" o:spid="_x0000_s1028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1" o:spid="_x0000_s1029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2" o:spid="_x0000_s1030" style="position:absolute;left:510;top:284;width:11113;height:16216" coordorigin="510,284" coordsize="11113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3" o:spid="_x0000_s1031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4" o:spid="_x0000_s1032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5" o:spid="_x0000_s1033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line id="Line 26" o:spid="_x0000_s1034" style="position:absolute;flip:x;visibility:visible;mso-wrap-style:square" from="510,8364" to="1050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<v:group id="Group 27" o:spid="_x0000_s1035" style="position:absolute;left:1123;top:284;width:10497;height:16216" coordorigin="1123,284" coordsize="10497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28" o:spid="_x0000_s1036" style="position:absolute;left:1126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" filled="f" strokeweight="1.5pt"/>
                              <v:group id="Group 29" o:spid="_x0000_s1037" style="position:absolute;left:1123;top:14232;width:10491;height:2268" coordorigin="1123,14232" coordsize="10491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0" o:spid="_x0000_s1038" style="position:absolute;left:1126;top:14232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ni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" strokeweight="1.5pt"/>
                                <v:line id="Line 31" o:spid="_x0000_s1039" style="position:absolute;visibility:visible;mso-wrap-style:square" from="1523,14232" to="15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          <v:line id="Line 32" o:spid="_x0000_s1040" style="position:absolute;visibility:visible;mso-wrap-style:square" from="2090,14232" to="2090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              <v:line id="Line 33" o:spid="_x0000_s1041" style="position:absolute;visibility:visible;mso-wrap-style:square" from="3394,14232" to="339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            <v:line id="Line 34" o:spid="_x0000_s1042" style="position:absolute;visibility:visible;mso-wrap-style:square" from="4245,14232" to="424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              <v:line id="Line 35" o:spid="_x0000_s1043" style="position:absolute;visibility:visible;mso-wrap-style:square" from="4812,14232" to="481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    <v:rect id="Rectangle 36" o:spid="_x0000_s1044" style="position:absolute;left:1123;top:14799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" filled="f" strokeweight="1.5pt"/>
                                <v:line id="Line 37" o:spid="_x0000_s1045" style="position:absolute;visibility:visible;mso-wrap-style:square" from="1134,14515" to="4819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    </v:group>
                            </v:group>
                          </v:group>
                          <v:rect id="Rectangle 38" o:spid="_x0000_s1046" style="position:absolute;left:1123;top:15366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        </v:group>
                        <v:rect id="Rectangle 39" o:spid="_x0000_s1047" style="position:absolute;left:1123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/>
                      </v:group>
                      <v:line id="Line 40" o:spid="_x0000_s1048" style="position:absolute;visibility:visible;mso-wrap-style:square" from="4820,15082" to="116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  </v:group>
                    <v:rect id="Rectangle 41" o:spid="_x0000_s1049" style="position:absolute;left:8789;top:15082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</v:group>
                  <v:rect id="Rectangle 42" o:spid="_x0000_s1050" style="position:absolute;left:8789;top:15366;width:28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" filled="f" strokeweight="1.5pt"/>
                </v:group>
                <v:rect id="Rectangle 43" o:spid="_x0000_s1051" style="position:absolute;left:9639;top:15082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" filled="f" strokeweight="1.5pt"/>
              </v:group>
              <v:rect id="Rectangle 44" o:spid="_x0000_s1052" style="position:absolute;left:9072;top:1536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C6E"/>
    <w:multiLevelType w:val="hybridMultilevel"/>
    <w:tmpl w:val="B178E82E"/>
    <w:lvl w:ilvl="0" w:tplc="BCBAC2A4">
      <w:start w:val="1"/>
      <w:numFmt w:val="decimal"/>
      <w:pStyle w:val="a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0C2DFD"/>
    <w:multiLevelType w:val="hybridMultilevel"/>
    <w:tmpl w:val="C1161382"/>
    <w:lvl w:ilvl="0" w:tplc="A82C2892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7FB758A"/>
    <w:multiLevelType w:val="hybridMultilevel"/>
    <w:tmpl w:val="01183EEE"/>
    <w:lvl w:ilvl="0" w:tplc="EEBC2930">
      <w:start w:val="1"/>
      <w:numFmt w:val="decimal"/>
      <w:pStyle w:val="1"/>
      <w:lvlText w:val="%1."/>
      <w:lvlJc w:val="left"/>
      <w:pPr>
        <w:ind w:left="1678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326B61EC"/>
    <w:multiLevelType w:val="hybridMultilevel"/>
    <w:tmpl w:val="C70811A0"/>
    <w:lvl w:ilvl="0" w:tplc="10166A52">
      <w:start w:val="1"/>
      <w:numFmt w:val="bullet"/>
      <w:pStyle w:val="a0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3366217"/>
    <w:multiLevelType w:val="hybridMultilevel"/>
    <w:tmpl w:val="72D84CFE"/>
    <w:lvl w:ilvl="0" w:tplc="0C267466">
      <w:start w:val="1"/>
      <w:numFmt w:val="bullet"/>
      <w:pStyle w:val="0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FA495D"/>
    <w:multiLevelType w:val="hybridMultilevel"/>
    <w:tmpl w:val="FE34D448"/>
    <w:lvl w:ilvl="0" w:tplc="69F43B2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C7F1020"/>
    <w:multiLevelType w:val="hybridMultilevel"/>
    <w:tmpl w:val="119A9E90"/>
    <w:lvl w:ilvl="0" w:tplc="11E61550">
      <w:start w:val="1"/>
      <w:numFmt w:val="decimal"/>
      <w:pStyle w:val="1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5"/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F"/>
    <w:rsid w:val="000033F8"/>
    <w:rsid w:val="00003904"/>
    <w:rsid w:val="00020129"/>
    <w:rsid w:val="00024F32"/>
    <w:rsid w:val="000277D5"/>
    <w:rsid w:val="0002798A"/>
    <w:rsid w:val="000300BD"/>
    <w:rsid w:val="00032401"/>
    <w:rsid w:val="00034B5D"/>
    <w:rsid w:val="00034D32"/>
    <w:rsid w:val="00036550"/>
    <w:rsid w:val="000369B5"/>
    <w:rsid w:val="00043AC2"/>
    <w:rsid w:val="00044F90"/>
    <w:rsid w:val="0005085A"/>
    <w:rsid w:val="00056A3B"/>
    <w:rsid w:val="00062573"/>
    <w:rsid w:val="00063AF3"/>
    <w:rsid w:val="000654D3"/>
    <w:rsid w:val="00070844"/>
    <w:rsid w:val="000720CB"/>
    <w:rsid w:val="000804F2"/>
    <w:rsid w:val="000849D7"/>
    <w:rsid w:val="00086524"/>
    <w:rsid w:val="000916F8"/>
    <w:rsid w:val="00093D4E"/>
    <w:rsid w:val="00094E30"/>
    <w:rsid w:val="00094F74"/>
    <w:rsid w:val="000A3491"/>
    <w:rsid w:val="000A3716"/>
    <w:rsid w:val="000A4ED8"/>
    <w:rsid w:val="000A50E8"/>
    <w:rsid w:val="000B2B24"/>
    <w:rsid w:val="000B2DCC"/>
    <w:rsid w:val="000B4923"/>
    <w:rsid w:val="000B4C73"/>
    <w:rsid w:val="000B6267"/>
    <w:rsid w:val="000C4CAC"/>
    <w:rsid w:val="000D326F"/>
    <w:rsid w:val="000D36D1"/>
    <w:rsid w:val="000D61C1"/>
    <w:rsid w:val="000D7A8F"/>
    <w:rsid w:val="000E13EA"/>
    <w:rsid w:val="000E4CF8"/>
    <w:rsid w:val="000F1B56"/>
    <w:rsid w:val="000F3FC0"/>
    <w:rsid w:val="0010563C"/>
    <w:rsid w:val="0010646D"/>
    <w:rsid w:val="0011159A"/>
    <w:rsid w:val="00111B9A"/>
    <w:rsid w:val="00116221"/>
    <w:rsid w:val="00116423"/>
    <w:rsid w:val="00120AAF"/>
    <w:rsid w:val="00121A22"/>
    <w:rsid w:val="00121E08"/>
    <w:rsid w:val="00122AF6"/>
    <w:rsid w:val="001236ED"/>
    <w:rsid w:val="00125092"/>
    <w:rsid w:val="00131C56"/>
    <w:rsid w:val="001340E6"/>
    <w:rsid w:val="001344D9"/>
    <w:rsid w:val="00137D31"/>
    <w:rsid w:val="00150E0A"/>
    <w:rsid w:val="0015111F"/>
    <w:rsid w:val="00152F43"/>
    <w:rsid w:val="00164427"/>
    <w:rsid w:val="00165B4E"/>
    <w:rsid w:val="0016647C"/>
    <w:rsid w:val="0017752C"/>
    <w:rsid w:val="0018250B"/>
    <w:rsid w:val="00192800"/>
    <w:rsid w:val="00197075"/>
    <w:rsid w:val="001A1546"/>
    <w:rsid w:val="001A2EA7"/>
    <w:rsid w:val="001A49D5"/>
    <w:rsid w:val="001A6C2B"/>
    <w:rsid w:val="001A7CF5"/>
    <w:rsid w:val="001B32EA"/>
    <w:rsid w:val="001B6CA7"/>
    <w:rsid w:val="001C0121"/>
    <w:rsid w:val="001C234A"/>
    <w:rsid w:val="001C3DFC"/>
    <w:rsid w:val="001C7D07"/>
    <w:rsid w:val="001C7D65"/>
    <w:rsid w:val="001D0F1E"/>
    <w:rsid w:val="001D19F6"/>
    <w:rsid w:val="001D2171"/>
    <w:rsid w:val="001D24CB"/>
    <w:rsid w:val="001D35DE"/>
    <w:rsid w:val="001D49B2"/>
    <w:rsid w:val="001E3A9E"/>
    <w:rsid w:val="001F5917"/>
    <w:rsid w:val="001F7602"/>
    <w:rsid w:val="002016C5"/>
    <w:rsid w:val="0020337F"/>
    <w:rsid w:val="002103F2"/>
    <w:rsid w:val="0021070B"/>
    <w:rsid w:val="002138E4"/>
    <w:rsid w:val="00217D87"/>
    <w:rsid w:val="00222983"/>
    <w:rsid w:val="00222AFD"/>
    <w:rsid w:val="0022398A"/>
    <w:rsid w:val="002252F7"/>
    <w:rsid w:val="00225E2D"/>
    <w:rsid w:val="00225F1A"/>
    <w:rsid w:val="00231438"/>
    <w:rsid w:val="00234A5E"/>
    <w:rsid w:val="00240715"/>
    <w:rsid w:val="00245EC1"/>
    <w:rsid w:val="002500F9"/>
    <w:rsid w:val="002502A8"/>
    <w:rsid w:val="00255695"/>
    <w:rsid w:val="002619FD"/>
    <w:rsid w:val="00263A75"/>
    <w:rsid w:val="00265B18"/>
    <w:rsid w:val="00277FCA"/>
    <w:rsid w:val="0028339E"/>
    <w:rsid w:val="00284553"/>
    <w:rsid w:val="00284D04"/>
    <w:rsid w:val="0028562F"/>
    <w:rsid w:val="00293EF4"/>
    <w:rsid w:val="0029529E"/>
    <w:rsid w:val="00295776"/>
    <w:rsid w:val="002A635C"/>
    <w:rsid w:val="002B38FF"/>
    <w:rsid w:val="002B56F0"/>
    <w:rsid w:val="002B6B2E"/>
    <w:rsid w:val="002C152D"/>
    <w:rsid w:val="002C53EB"/>
    <w:rsid w:val="002D4500"/>
    <w:rsid w:val="002D49EB"/>
    <w:rsid w:val="002E1941"/>
    <w:rsid w:val="002E2AC9"/>
    <w:rsid w:val="002F1887"/>
    <w:rsid w:val="002F3099"/>
    <w:rsid w:val="002F35BA"/>
    <w:rsid w:val="002F4C65"/>
    <w:rsid w:val="002F7635"/>
    <w:rsid w:val="003038FF"/>
    <w:rsid w:val="00306BB9"/>
    <w:rsid w:val="003111BF"/>
    <w:rsid w:val="0031656B"/>
    <w:rsid w:val="00316F95"/>
    <w:rsid w:val="00320354"/>
    <w:rsid w:val="003217A8"/>
    <w:rsid w:val="0032193F"/>
    <w:rsid w:val="00323810"/>
    <w:rsid w:val="00325F0A"/>
    <w:rsid w:val="00334357"/>
    <w:rsid w:val="00335FF3"/>
    <w:rsid w:val="00337809"/>
    <w:rsid w:val="00340950"/>
    <w:rsid w:val="003412C5"/>
    <w:rsid w:val="003442D7"/>
    <w:rsid w:val="00351E0D"/>
    <w:rsid w:val="00363521"/>
    <w:rsid w:val="00366B7A"/>
    <w:rsid w:val="00367AED"/>
    <w:rsid w:val="00374945"/>
    <w:rsid w:val="00375CB0"/>
    <w:rsid w:val="003838B4"/>
    <w:rsid w:val="003868EC"/>
    <w:rsid w:val="0039375A"/>
    <w:rsid w:val="00395045"/>
    <w:rsid w:val="00396025"/>
    <w:rsid w:val="003A47B6"/>
    <w:rsid w:val="003A4917"/>
    <w:rsid w:val="003A5261"/>
    <w:rsid w:val="003B175A"/>
    <w:rsid w:val="003B59F5"/>
    <w:rsid w:val="003C1BB7"/>
    <w:rsid w:val="003C648C"/>
    <w:rsid w:val="003D0C9F"/>
    <w:rsid w:val="003D21BF"/>
    <w:rsid w:val="003D694F"/>
    <w:rsid w:val="003E280F"/>
    <w:rsid w:val="003E46FF"/>
    <w:rsid w:val="003E6A21"/>
    <w:rsid w:val="003F1168"/>
    <w:rsid w:val="003F17D1"/>
    <w:rsid w:val="003F7BF2"/>
    <w:rsid w:val="0040416A"/>
    <w:rsid w:val="00404BC9"/>
    <w:rsid w:val="00411CCD"/>
    <w:rsid w:val="00411D98"/>
    <w:rsid w:val="004133E3"/>
    <w:rsid w:val="00414821"/>
    <w:rsid w:val="00420D75"/>
    <w:rsid w:val="00425930"/>
    <w:rsid w:val="004375E6"/>
    <w:rsid w:val="00437AFA"/>
    <w:rsid w:val="004426A0"/>
    <w:rsid w:val="00443958"/>
    <w:rsid w:val="00446D2C"/>
    <w:rsid w:val="00447C5E"/>
    <w:rsid w:val="00452358"/>
    <w:rsid w:val="00455B67"/>
    <w:rsid w:val="004564AC"/>
    <w:rsid w:val="00456EA6"/>
    <w:rsid w:val="004601A3"/>
    <w:rsid w:val="00460F54"/>
    <w:rsid w:val="00461D3E"/>
    <w:rsid w:val="00462689"/>
    <w:rsid w:val="00464904"/>
    <w:rsid w:val="004743F4"/>
    <w:rsid w:val="00481BF9"/>
    <w:rsid w:val="0048216D"/>
    <w:rsid w:val="00483177"/>
    <w:rsid w:val="0048353F"/>
    <w:rsid w:val="00494E82"/>
    <w:rsid w:val="00495245"/>
    <w:rsid w:val="004956E1"/>
    <w:rsid w:val="00496FC6"/>
    <w:rsid w:val="004A01C4"/>
    <w:rsid w:val="004A15DB"/>
    <w:rsid w:val="004A1E88"/>
    <w:rsid w:val="004A26ED"/>
    <w:rsid w:val="004A32CE"/>
    <w:rsid w:val="004B1330"/>
    <w:rsid w:val="004B2C7E"/>
    <w:rsid w:val="004B3DD3"/>
    <w:rsid w:val="004C4532"/>
    <w:rsid w:val="004C538E"/>
    <w:rsid w:val="004C6075"/>
    <w:rsid w:val="004C6BBC"/>
    <w:rsid w:val="004D0FCC"/>
    <w:rsid w:val="004D1C45"/>
    <w:rsid w:val="004D31F4"/>
    <w:rsid w:val="004E09B9"/>
    <w:rsid w:val="004E1679"/>
    <w:rsid w:val="004E2096"/>
    <w:rsid w:val="004F2005"/>
    <w:rsid w:val="004F481E"/>
    <w:rsid w:val="004F4A9D"/>
    <w:rsid w:val="004F4EF3"/>
    <w:rsid w:val="004F621A"/>
    <w:rsid w:val="005038DD"/>
    <w:rsid w:val="00503DBA"/>
    <w:rsid w:val="005040C9"/>
    <w:rsid w:val="005053C9"/>
    <w:rsid w:val="00507725"/>
    <w:rsid w:val="005133A6"/>
    <w:rsid w:val="0051366E"/>
    <w:rsid w:val="005145F1"/>
    <w:rsid w:val="00514C6E"/>
    <w:rsid w:val="005177CD"/>
    <w:rsid w:val="005217E0"/>
    <w:rsid w:val="00522D01"/>
    <w:rsid w:val="0052550F"/>
    <w:rsid w:val="00525E66"/>
    <w:rsid w:val="005275B4"/>
    <w:rsid w:val="00530DDA"/>
    <w:rsid w:val="0053282E"/>
    <w:rsid w:val="00533027"/>
    <w:rsid w:val="00533DEC"/>
    <w:rsid w:val="005352AB"/>
    <w:rsid w:val="0053541E"/>
    <w:rsid w:val="005415FB"/>
    <w:rsid w:val="00542403"/>
    <w:rsid w:val="00544869"/>
    <w:rsid w:val="0054623C"/>
    <w:rsid w:val="00556692"/>
    <w:rsid w:val="005568CF"/>
    <w:rsid w:val="005603BE"/>
    <w:rsid w:val="00560FC8"/>
    <w:rsid w:val="0056369B"/>
    <w:rsid w:val="00563CBC"/>
    <w:rsid w:val="00563E42"/>
    <w:rsid w:val="00564F07"/>
    <w:rsid w:val="00565584"/>
    <w:rsid w:val="00565CA5"/>
    <w:rsid w:val="005663A2"/>
    <w:rsid w:val="00570C15"/>
    <w:rsid w:val="00576017"/>
    <w:rsid w:val="00576D1B"/>
    <w:rsid w:val="005811EB"/>
    <w:rsid w:val="005815A9"/>
    <w:rsid w:val="0058388D"/>
    <w:rsid w:val="00584FAB"/>
    <w:rsid w:val="00594406"/>
    <w:rsid w:val="005A0BA8"/>
    <w:rsid w:val="005B1ABC"/>
    <w:rsid w:val="005B33DF"/>
    <w:rsid w:val="005B383A"/>
    <w:rsid w:val="005D0E1D"/>
    <w:rsid w:val="005D1484"/>
    <w:rsid w:val="005D2DEF"/>
    <w:rsid w:val="005D5C10"/>
    <w:rsid w:val="005E750E"/>
    <w:rsid w:val="005E77A5"/>
    <w:rsid w:val="005F1480"/>
    <w:rsid w:val="005F2C10"/>
    <w:rsid w:val="005F4DD2"/>
    <w:rsid w:val="005F6D8C"/>
    <w:rsid w:val="005F7616"/>
    <w:rsid w:val="006017E9"/>
    <w:rsid w:val="00610D6D"/>
    <w:rsid w:val="006112B9"/>
    <w:rsid w:val="00611379"/>
    <w:rsid w:val="00611C97"/>
    <w:rsid w:val="006145A6"/>
    <w:rsid w:val="00615DA7"/>
    <w:rsid w:val="0061733C"/>
    <w:rsid w:val="00620E6A"/>
    <w:rsid w:val="00621AE2"/>
    <w:rsid w:val="00624CF2"/>
    <w:rsid w:val="00625110"/>
    <w:rsid w:val="0062721F"/>
    <w:rsid w:val="0063192B"/>
    <w:rsid w:val="006323B3"/>
    <w:rsid w:val="0063300A"/>
    <w:rsid w:val="00633592"/>
    <w:rsid w:val="00640991"/>
    <w:rsid w:val="00640E0D"/>
    <w:rsid w:val="00641363"/>
    <w:rsid w:val="006441B4"/>
    <w:rsid w:val="00646213"/>
    <w:rsid w:val="00646CC2"/>
    <w:rsid w:val="006507FB"/>
    <w:rsid w:val="00653AE6"/>
    <w:rsid w:val="00657C69"/>
    <w:rsid w:val="00661067"/>
    <w:rsid w:val="006619E4"/>
    <w:rsid w:val="0066267E"/>
    <w:rsid w:val="00663039"/>
    <w:rsid w:val="00663069"/>
    <w:rsid w:val="00663D24"/>
    <w:rsid w:val="006678B5"/>
    <w:rsid w:val="00667AB0"/>
    <w:rsid w:val="00674D11"/>
    <w:rsid w:val="00675E9D"/>
    <w:rsid w:val="006777C6"/>
    <w:rsid w:val="00680DF7"/>
    <w:rsid w:val="00680FAD"/>
    <w:rsid w:val="006918DB"/>
    <w:rsid w:val="006972BE"/>
    <w:rsid w:val="00697332"/>
    <w:rsid w:val="006A46D2"/>
    <w:rsid w:val="006B3D97"/>
    <w:rsid w:val="006C0202"/>
    <w:rsid w:val="006C2370"/>
    <w:rsid w:val="006C56D1"/>
    <w:rsid w:val="006D1512"/>
    <w:rsid w:val="006D4EAB"/>
    <w:rsid w:val="006E3927"/>
    <w:rsid w:val="006F7400"/>
    <w:rsid w:val="00703EB8"/>
    <w:rsid w:val="00703F9E"/>
    <w:rsid w:val="0070419B"/>
    <w:rsid w:val="00704B84"/>
    <w:rsid w:val="00705B1E"/>
    <w:rsid w:val="007074B1"/>
    <w:rsid w:val="00711CF4"/>
    <w:rsid w:val="00712BB7"/>
    <w:rsid w:val="00713594"/>
    <w:rsid w:val="007170C2"/>
    <w:rsid w:val="00717705"/>
    <w:rsid w:val="00723A0A"/>
    <w:rsid w:val="00723FF0"/>
    <w:rsid w:val="00724110"/>
    <w:rsid w:val="00727D79"/>
    <w:rsid w:val="00730D0A"/>
    <w:rsid w:val="007312B5"/>
    <w:rsid w:val="00731989"/>
    <w:rsid w:val="00740E46"/>
    <w:rsid w:val="00743EE1"/>
    <w:rsid w:val="00743EFD"/>
    <w:rsid w:val="00745252"/>
    <w:rsid w:val="007473DA"/>
    <w:rsid w:val="00747B3F"/>
    <w:rsid w:val="007527B5"/>
    <w:rsid w:val="0075356C"/>
    <w:rsid w:val="007567DB"/>
    <w:rsid w:val="00757BBC"/>
    <w:rsid w:val="007622AE"/>
    <w:rsid w:val="007650B9"/>
    <w:rsid w:val="00767046"/>
    <w:rsid w:val="00772E8F"/>
    <w:rsid w:val="0077598B"/>
    <w:rsid w:val="00777191"/>
    <w:rsid w:val="00792B06"/>
    <w:rsid w:val="00796C12"/>
    <w:rsid w:val="007A0119"/>
    <w:rsid w:val="007A26D7"/>
    <w:rsid w:val="007A3F5C"/>
    <w:rsid w:val="007A7BE8"/>
    <w:rsid w:val="007B09A5"/>
    <w:rsid w:val="007B16B4"/>
    <w:rsid w:val="007B3357"/>
    <w:rsid w:val="007B6B4D"/>
    <w:rsid w:val="007C03D9"/>
    <w:rsid w:val="007C3C05"/>
    <w:rsid w:val="007C4A3B"/>
    <w:rsid w:val="007C66BD"/>
    <w:rsid w:val="007D0758"/>
    <w:rsid w:val="007D3E0E"/>
    <w:rsid w:val="007D6AC6"/>
    <w:rsid w:val="007E027A"/>
    <w:rsid w:val="007E40AD"/>
    <w:rsid w:val="007E4628"/>
    <w:rsid w:val="007E7735"/>
    <w:rsid w:val="007F19C7"/>
    <w:rsid w:val="007F2950"/>
    <w:rsid w:val="007F3530"/>
    <w:rsid w:val="007F3F28"/>
    <w:rsid w:val="007F64FC"/>
    <w:rsid w:val="008041CE"/>
    <w:rsid w:val="00804EA5"/>
    <w:rsid w:val="008058CF"/>
    <w:rsid w:val="00806B28"/>
    <w:rsid w:val="0080781B"/>
    <w:rsid w:val="008121A7"/>
    <w:rsid w:val="00812408"/>
    <w:rsid w:val="008127E6"/>
    <w:rsid w:val="008141C3"/>
    <w:rsid w:val="00817D72"/>
    <w:rsid w:val="00824945"/>
    <w:rsid w:val="00824D2D"/>
    <w:rsid w:val="00824D73"/>
    <w:rsid w:val="00832555"/>
    <w:rsid w:val="00833A8D"/>
    <w:rsid w:val="008412C0"/>
    <w:rsid w:val="00844739"/>
    <w:rsid w:val="008515A9"/>
    <w:rsid w:val="00853959"/>
    <w:rsid w:val="00855619"/>
    <w:rsid w:val="008568BA"/>
    <w:rsid w:val="00865AA8"/>
    <w:rsid w:val="00876372"/>
    <w:rsid w:val="00876AA5"/>
    <w:rsid w:val="0087762E"/>
    <w:rsid w:val="0088315F"/>
    <w:rsid w:val="00883A0A"/>
    <w:rsid w:val="0088426D"/>
    <w:rsid w:val="00887493"/>
    <w:rsid w:val="00887F3C"/>
    <w:rsid w:val="008918C5"/>
    <w:rsid w:val="008935BB"/>
    <w:rsid w:val="00893B07"/>
    <w:rsid w:val="00893BBA"/>
    <w:rsid w:val="00896090"/>
    <w:rsid w:val="00897A95"/>
    <w:rsid w:val="008A6E93"/>
    <w:rsid w:val="008A7080"/>
    <w:rsid w:val="008A7870"/>
    <w:rsid w:val="008B0087"/>
    <w:rsid w:val="008B0643"/>
    <w:rsid w:val="008B1ACF"/>
    <w:rsid w:val="008B2E7D"/>
    <w:rsid w:val="008B46F6"/>
    <w:rsid w:val="008B5190"/>
    <w:rsid w:val="008B6150"/>
    <w:rsid w:val="008B7E9E"/>
    <w:rsid w:val="008C1BB4"/>
    <w:rsid w:val="008D061B"/>
    <w:rsid w:val="008D4003"/>
    <w:rsid w:val="008D7144"/>
    <w:rsid w:val="008D74FA"/>
    <w:rsid w:val="008E1478"/>
    <w:rsid w:val="008E1D2A"/>
    <w:rsid w:val="008E524B"/>
    <w:rsid w:val="008F143A"/>
    <w:rsid w:val="008F2487"/>
    <w:rsid w:val="008F4699"/>
    <w:rsid w:val="00902F40"/>
    <w:rsid w:val="0090305F"/>
    <w:rsid w:val="00903444"/>
    <w:rsid w:val="0090353D"/>
    <w:rsid w:val="009050A1"/>
    <w:rsid w:val="00911D40"/>
    <w:rsid w:val="0091506B"/>
    <w:rsid w:val="00915955"/>
    <w:rsid w:val="00916497"/>
    <w:rsid w:val="009165E8"/>
    <w:rsid w:val="0091773A"/>
    <w:rsid w:val="009233B0"/>
    <w:rsid w:val="00924AD7"/>
    <w:rsid w:val="00926C2A"/>
    <w:rsid w:val="00934359"/>
    <w:rsid w:val="0093625F"/>
    <w:rsid w:val="0094269A"/>
    <w:rsid w:val="00943ABD"/>
    <w:rsid w:val="00945E68"/>
    <w:rsid w:val="00946800"/>
    <w:rsid w:val="00954C61"/>
    <w:rsid w:val="00954E89"/>
    <w:rsid w:val="00961015"/>
    <w:rsid w:val="00961369"/>
    <w:rsid w:val="009630DD"/>
    <w:rsid w:val="00964A9C"/>
    <w:rsid w:val="00966345"/>
    <w:rsid w:val="00967484"/>
    <w:rsid w:val="00970165"/>
    <w:rsid w:val="0097235A"/>
    <w:rsid w:val="00972D95"/>
    <w:rsid w:val="00975BBB"/>
    <w:rsid w:val="0098013F"/>
    <w:rsid w:val="0098070C"/>
    <w:rsid w:val="00980964"/>
    <w:rsid w:val="00981508"/>
    <w:rsid w:val="00981EB6"/>
    <w:rsid w:val="0098321B"/>
    <w:rsid w:val="009832A8"/>
    <w:rsid w:val="00985BCF"/>
    <w:rsid w:val="00992116"/>
    <w:rsid w:val="009923B9"/>
    <w:rsid w:val="009B0E4B"/>
    <w:rsid w:val="009B593F"/>
    <w:rsid w:val="009B5985"/>
    <w:rsid w:val="009B752A"/>
    <w:rsid w:val="009C098A"/>
    <w:rsid w:val="009C117C"/>
    <w:rsid w:val="009D2F8F"/>
    <w:rsid w:val="009D6858"/>
    <w:rsid w:val="009E03CE"/>
    <w:rsid w:val="009E334F"/>
    <w:rsid w:val="009E3774"/>
    <w:rsid w:val="009F2806"/>
    <w:rsid w:val="009F37D1"/>
    <w:rsid w:val="009F5F15"/>
    <w:rsid w:val="00A05876"/>
    <w:rsid w:val="00A06ECF"/>
    <w:rsid w:val="00A13D3E"/>
    <w:rsid w:val="00A14094"/>
    <w:rsid w:val="00A15E89"/>
    <w:rsid w:val="00A16CE8"/>
    <w:rsid w:val="00A17486"/>
    <w:rsid w:val="00A175DE"/>
    <w:rsid w:val="00A223D5"/>
    <w:rsid w:val="00A22EA2"/>
    <w:rsid w:val="00A30ACE"/>
    <w:rsid w:val="00A321A1"/>
    <w:rsid w:val="00A326BC"/>
    <w:rsid w:val="00A334C4"/>
    <w:rsid w:val="00A428EA"/>
    <w:rsid w:val="00A42BD5"/>
    <w:rsid w:val="00A43DB7"/>
    <w:rsid w:val="00A450B8"/>
    <w:rsid w:val="00A505AC"/>
    <w:rsid w:val="00A516F0"/>
    <w:rsid w:val="00A56605"/>
    <w:rsid w:val="00A622A1"/>
    <w:rsid w:val="00A64598"/>
    <w:rsid w:val="00A663D3"/>
    <w:rsid w:val="00A751F7"/>
    <w:rsid w:val="00A7648E"/>
    <w:rsid w:val="00A82CA3"/>
    <w:rsid w:val="00A83358"/>
    <w:rsid w:val="00A84CF6"/>
    <w:rsid w:val="00A851CC"/>
    <w:rsid w:val="00A914CB"/>
    <w:rsid w:val="00A9303D"/>
    <w:rsid w:val="00A95DA2"/>
    <w:rsid w:val="00AA1EFC"/>
    <w:rsid w:val="00AA4BFF"/>
    <w:rsid w:val="00AA53EE"/>
    <w:rsid w:val="00AA63B9"/>
    <w:rsid w:val="00AB195C"/>
    <w:rsid w:val="00AB4538"/>
    <w:rsid w:val="00AB4693"/>
    <w:rsid w:val="00AB559E"/>
    <w:rsid w:val="00AB6E67"/>
    <w:rsid w:val="00AC1113"/>
    <w:rsid w:val="00AC120D"/>
    <w:rsid w:val="00AC1AC0"/>
    <w:rsid w:val="00AC71AF"/>
    <w:rsid w:val="00AC77F2"/>
    <w:rsid w:val="00AD4B8B"/>
    <w:rsid w:val="00AD7477"/>
    <w:rsid w:val="00AE1159"/>
    <w:rsid w:val="00AE3B2F"/>
    <w:rsid w:val="00AE7B92"/>
    <w:rsid w:val="00AF0450"/>
    <w:rsid w:val="00AF05AE"/>
    <w:rsid w:val="00AF2B33"/>
    <w:rsid w:val="00AF3520"/>
    <w:rsid w:val="00B01F06"/>
    <w:rsid w:val="00B049D4"/>
    <w:rsid w:val="00B05168"/>
    <w:rsid w:val="00B07C5D"/>
    <w:rsid w:val="00B10315"/>
    <w:rsid w:val="00B1061F"/>
    <w:rsid w:val="00B24DE4"/>
    <w:rsid w:val="00B25FF5"/>
    <w:rsid w:val="00B3199A"/>
    <w:rsid w:val="00B34AD7"/>
    <w:rsid w:val="00B3774F"/>
    <w:rsid w:val="00B42077"/>
    <w:rsid w:val="00B502B0"/>
    <w:rsid w:val="00B5089A"/>
    <w:rsid w:val="00B5323B"/>
    <w:rsid w:val="00B54D91"/>
    <w:rsid w:val="00B70B73"/>
    <w:rsid w:val="00B73346"/>
    <w:rsid w:val="00B812F4"/>
    <w:rsid w:val="00B84490"/>
    <w:rsid w:val="00B8717E"/>
    <w:rsid w:val="00B90C18"/>
    <w:rsid w:val="00B94B1F"/>
    <w:rsid w:val="00B9785D"/>
    <w:rsid w:val="00BA04AA"/>
    <w:rsid w:val="00BA5480"/>
    <w:rsid w:val="00BA5A85"/>
    <w:rsid w:val="00BB0A29"/>
    <w:rsid w:val="00BB2AD4"/>
    <w:rsid w:val="00BB3612"/>
    <w:rsid w:val="00BB463A"/>
    <w:rsid w:val="00BB4CBF"/>
    <w:rsid w:val="00BB721F"/>
    <w:rsid w:val="00BB7CA8"/>
    <w:rsid w:val="00BC04E4"/>
    <w:rsid w:val="00BC2558"/>
    <w:rsid w:val="00BC3D70"/>
    <w:rsid w:val="00BC7C33"/>
    <w:rsid w:val="00BD12D5"/>
    <w:rsid w:val="00BD1835"/>
    <w:rsid w:val="00BD3849"/>
    <w:rsid w:val="00BD555C"/>
    <w:rsid w:val="00BE0580"/>
    <w:rsid w:val="00BE1350"/>
    <w:rsid w:val="00BE6EB1"/>
    <w:rsid w:val="00BE72F2"/>
    <w:rsid w:val="00BE743B"/>
    <w:rsid w:val="00BE7A5C"/>
    <w:rsid w:val="00BF0B8B"/>
    <w:rsid w:val="00BF23D0"/>
    <w:rsid w:val="00C0377E"/>
    <w:rsid w:val="00C042FA"/>
    <w:rsid w:val="00C06E41"/>
    <w:rsid w:val="00C07F5E"/>
    <w:rsid w:val="00C10067"/>
    <w:rsid w:val="00C13124"/>
    <w:rsid w:val="00C1351C"/>
    <w:rsid w:val="00C15C0D"/>
    <w:rsid w:val="00C15C87"/>
    <w:rsid w:val="00C16942"/>
    <w:rsid w:val="00C221FE"/>
    <w:rsid w:val="00C23AF5"/>
    <w:rsid w:val="00C23C58"/>
    <w:rsid w:val="00C24077"/>
    <w:rsid w:val="00C27324"/>
    <w:rsid w:val="00C32C3D"/>
    <w:rsid w:val="00C41085"/>
    <w:rsid w:val="00C43400"/>
    <w:rsid w:val="00C45D6C"/>
    <w:rsid w:val="00C4631A"/>
    <w:rsid w:val="00C52C64"/>
    <w:rsid w:val="00C56531"/>
    <w:rsid w:val="00C5714E"/>
    <w:rsid w:val="00C578D6"/>
    <w:rsid w:val="00C6062C"/>
    <w:rsid w:val="00C65F88"/>
    <w:rsid w:val="00C66FD3"/>
    <w:rsid w:val="00C67144"/>
    <w:rsid w:val="00C7496F"/>
    <w:rsid w:val="00C75464"/>
    <w:rsid w:val="00C831EB"/>
    <w:rsid w:val="00C83E4B"/>
    <w:rsid w:val="00C8733F"/>
    <w:rsid w:val="00C87F0A"/>
    <w:rsid w:val="00C90F39"/>
    <w:rsid w:val="00C91E6F"/>
    <w:rsid w:val="00C91F6C"/>
    <w:rsid w:val="00C94808"/>
    <w:rsid w:val="00C97474"/>
    <w:rsid w:val="00CA10A0"/>
    <w:rsid w:val="00CA505B"/>
    <w:rsid w:val="00CB09B9"/>
    <w:rsid w:val="00CB1C07"/>
    <w:rsid w:val="00CB4E5D"/>
    <w:rsid w:val="00CB510B"/>
    <w:rsid w:val="00CB701D"/>
    <w:rsid w:val="00CC094F"/>
    <w:rsid w:val="00CD0609"/>
    <w:rsid w:val="00CD5659"/>
    <w:rsid w:val="00CE73A6"/>
    <w:rsid w:val="00CF2CAA"/>
    <w:rsid w:val="00CF63F6"/>
    <w:rsid w:val="00D0031E"/>
    <w:rsid w:val="00D02968"/>
    <w:rsid w:val="00D05A7C"/>
    <w:rsid w:val="00D05BE9"/>
    <w:rsid w:val="00D11864"/>
    <w:rsid w:val="00D12D98"/>
    <w:rsid w:val="00D13759"/>
    <w:rsid w:val="00D203FF"/>
    <w:rsid w:val="00D212F8"/>
    <w:rsid w:val="00D27AD9"/>
    <w:rsid w:val="00D27BB9"/>
    <w:rsid w:val="00D35F3E"/>
    <w:rsid w:val="00D36329"/>
    <w:rsid w:val="00D36996"/>
    <w:rsid w:val="00D36E5B"/>
    <w:rsid w:val="00D405E7"/>
    <w:rsid w:val="00D42369"/>
    <w:rsid w:val="00D42CB1"/>
    <w:rsid w:val="00D431C5"/>
    <w:rsid w:val="00D443BD"/>
    <w:rsid w:val="00D46CE7"/>
    <w:rsid w:val="00D47F62"/>
    <w:rsid w:val="00D50749"/>
    <w:rsid w:val="00D522A1"/>
    <w:rsid w:val="00D53D7F"/>
    <w:rsid w:val="00D6242C"/>
    <w:rsid w:val="00D645C9"/>
    <w:rsid w:val="00D701F4"/>
    <w:rsid w:val="00D71E8E"/>
    <w:rsid w:val="00D80888"/>
    <w:rsid w:val="00D81841"/>
    <w:rsid w:val="00D82DCA"/>
    <w:rsid w:val="00D837A3"/>
    <w:rsid w:val="00DA6E99"/>
    <w:rsid w:val="00DB0E80"/>
    <w:rsid w:val="00DB3FA4"/>
    <w:rsid w:val="00DB55EF"/>
    <w:rsid w:val="00DB76BB"/>
    <w:rsid w:val="00DC3BC1"/>
    <w:rsid w:val="00DC609D"/>
    <w:rsid w:val="00DD02E3"/>
    <w:rsid w:val="00DD0B3C"/>
    <w:rsid w:val="00DD7012"/>
    <w:rsid w:val="00DD737D"/>
    <w:rsid w:val="00DE03D3"/>
    <w:rsid w:val="00DE1351"/>
    <w:rsid w:val="00DE13D2"/>
    <w:rsid w:val="00DE3A71"/>
    <w:rsid w:val="00DE506B"/>
    <w:rsid w:val="00DE716A"/>
    <w:rsid w:val="00DF0582"/>
    <w:rsid w:val="00DF1902"/>
    <w:rsid w:val="00DF19BF"/>
    <w:rsid w:val="00DF2AD0"/>
    <w:rsid w:val="00DF2E38"/>
    <w:rsid w:val="00DF306D"/>
    <w:rsid w:val="00DF3A99"/>
    <w:rsid w:val="00E005DF"/>
    <w:rsid w:val="00E0165B"/>
    <w:rsid w:val="00E1068C"/>
    <w:rsid w:val="00E10BF5"/>
    <w:rsid w:val="00E10FEF"/>
    <w:rsid w:val="00E14A7D"/>
    <w:rsid w:val="00E15157"/>
    <w:rsid w:val="00E152ED"/>
    <w:rsid w:val="00E16B7E"/>
    <w:rsid w:val="00E21AC4"/>
    <w:rsid w:val="00E3028A"/>
    <w:rsid w:val="00E31E21"/>
    <w:rsid w:val="00E328EF"/>
    <w:rsid w:val="00E3670D"/>
    <w:rsid w:val="00E400C9"/>
    <w:rsid w:val="00E47318"/>
    <w:rsid w:val="00E50B8A"/>
    <w:rsid w:val="00E52070"/>
    <w:rsid w:val="00E5663C"/>
    <w:rsid w:val="00E60AF3"/>
    <w:rsid w:val="00E60B9F"/>
    <w:rsid w:val="00E61A1D"/>
    <w:rsid w:val="00E71ACA"/>
    <w:rsid w:val="00E723A3"/>
    <w:rsid w:val="00E734AC"/>
    <w:rsid w:val="00E75288"/>
    <w:rsid w:val="00E8043C"/>
    <w:rsid w:val="00E81513"/>
    <w:rsid w:val="00E818F0"/>
    <w:rsid w:val="00E8223B"/>
    <w:rsid w:val="00E84956"/>
    <w:rsid w:val="00E90D33"/>
    <w:rsid w:val="00E919AA"/>
    <w:rsid w:val="00E9224B"/>
    <w:rsid w:val="00E92A7F"/>
    <w:rsid w:val="00E94468"/>
    <w:rsid w:val="00E9776E"/>
    <w:rsid w:val="00E97A51"/>
    <w:rsid w:val="00EA4009"/>
    <w:rsid w:val="00EA68C4"/>
    <w:rsid w:val="00EB4331"/>
    <w:rsid w:val="00EC0043"/>
    <w:rsid w:val="00EC2709"/>
    <w:rsid w:val="00EC40FB"/>
    <w:rsid w:val="00EC447B"/>
    <w:rsid w:val="00ED0806"/>
    <w:rsid w:val="00ED26A5"/>
    <w:rsid w:val="00ED2F10"/>
    <w:rsid w:val="00ED4FFD"/>
    <w:rsid w:val="00ED5D3C"/>
    <w:rsid w:val="00ED61EC"/>
    <w:rsid w:val="00EE13EB"/>
    <w:rsid w:val="00EE2928"/>
    <w:rsid w:val="00EE2E5D"/>
    <w:rsid w:val="00EE4054"/>
    <w:rsid w:val="00EE4460"/>
    <w:rsid w:val="00EF4FC5"/>
    <w:rsid w:val="00EF6826"/>
    <w:rsid w:val="00EF77D3"/>
    <w:rsid w:val="00F014CB"/>
    <w:rsid w:val="00F02EED"/>
    <w:rsid w:val="00F052A8"/>
    <w:rsid w:val="00F055D7"/>
    <w:rsid w:val="00F06E0F"/>
    <w:rsid w:val="00F150AA"/>
    <w:rsid w:val="00F22D89"/>
    <w:rsid w:val="00F26FDA"/>
    <w:rsid w:val="00F27158"/>
    <w:rsid w:val="00F27739"/>
    <w:rsid w:val="00F27FA2"/>
    <w:rsid w:val="00F311A9"/>
    <w:rsid w:val="00F447CB"/>
    <w:rsid w:val="00F479FC"/>
    <w:rsid w:val="00F47FD0"/>
    <w:rsid w:val="00F5587F"/>
    <w:rsid w:val="00F57513"/>
    <w:rsid w:val="00F578B3"/>
    <w:rsid w:val="00F6209D"/>
    <w:rsid w:val="00F639AC"/>
    <w:rsid w:val="00F70DBE"/>
    <w:rsid w:val="00F725E0"/>
    <w:rsid w:val="00F73FA0"/>
    <w:rsid w:val="00F77F7D"/>
    <w:rsid w:val="00F80827"/>
    <w:rsid w:val="00F845D6"/>
    <w:rsid w:val="00F86CE2"/>
    <w:rsid w:val="00F8767B"/>
    <w:rsid w:val="00F9181F"/>
    <w:rsid w:val="00F92FCB"/>
    <w:rsid w:val="00F97CB4"/>
    <w:rsid w:val="00FA0D7B"/>
    <w:rsid w:val="00FA1C53"/>
    <w:rsid w:val="00FA62EB"/>
    <w:rsid w:val="00FB0FC5"/>
    <w:rsid w:val="00FC4925"/>
    <w:rsid w:val="00FD5D40"/>
    <w:rsid w:val="00FD7190"/>
    <w:rsid w:val="00FE2B7F"/>
    <w:rsid w:val="00FE3CF3"/>
    <w:rsid w:val="00FF09A6"/>
    <w:rsid w:val="00FF0B52"/>
    <w:rsid w:val="00FF4456"/>
    <w:rsid w:val="00FF7D04"/>
    <w:rsid w:val="00FF7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6189C2"/>
  <w15:docId w15:val="{A5EAA668-6EF2-4909-929B-232021C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412C5"/>
    <w:rPr>
      <w:sz w:val="24"/>
      <w:szCs w:val="24"/>
    </w:rPr>
  </w:style>
  <w:style w:type="paragraph" w:styleId="10">
    <w:name w:val="heading 1"/>
    <w:basedOn w:val="a1"/>
    <w:next w:val="a1"/>
    <w:link w:val="11"/>
    <w:rsid w:val="000A3716"/>
    <w:pPr>
      <w:keepNext/>
      <w:outlineLvl w:val="0"/>
    </w:pPr>
    <w:rPr>
      <w:rFonts w:ascii="GOST type B" w:hAnsi="GOST type B"/>
      <w:i/>
      <w:sz w:val="40"/>
    </w:rPr>
  </w:style>
  <w:style w:type="paragraph" w:styleId="2">
    <w:name w:val="heading 2"/>
    <w:basedOn w:val="a1"/>
    <w:next w:val="a1"/>
    <w:link w:val="20"/>
    <w:rsid w:val="000A3716"/>
    <w:pPr>
      <w:keepNext/>
      <w:ind w:firstLine="900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1"/>
    <w:next w:val="a1"/>
    <w:link w:val="30"/>
    <w:rsid w:val="000A3716"/>
    <w:pPr>
      <w:keepNext/>
      <w:jc w:val="center"/>
      <w:outlineLvl w:val="2"/>
    </w:pPr>
    <w:rPr>
      <w:rFonts w:ascii="GOST type A" w:hAnsi="GOST type A"/>
      <w:b/>
      <w:i/>
      <w:spacing w:val="20"/>
      <w:sz w:val="44"/>
    </w:rPr>
  </w:style>
  <w:style w:type="paragraph" w:styleId="4">
    <w:name w:val="heading 4"/>
    <w:basedOn w:val="a1"/>
    <w:next w:val="a1"/>
    <w:link w:val="40"/>
    <w:uiPriority w:val="9"/>
    <w:qFormat/>
    <w:rsid w:val="000A3716"/>
    <w:pPr>
      <w:keepNext/>
      <w:outlineLvl w:val="3"/>
    </w:pPr>
    <w:rPr>
      <w:rFonts w:ascii="GOST type B" w:hAnsi="GOST type B"/>
      <w:i/>
      <w:spacing w:val="20"/>
    </w:rPr>
  </w:style>
  <w:style w:type="paragraph" w:styleId="5">
    <w:name w:val="heading 5"/>
    <w:basedOn w:val="a1"/>
    <w:next w:val="a1"/>
    <w:link w:val="50"/>
    <w:rsid w:val="000A3716"/>
    <w:pPr>
      <w:keepNext/>
      <w:outlineLvl w:val="4"/>
    </w:pPr>
    <w:rPr>
      <w:rFonts w:ascii="GOST type B" w:hAnsi="GOST type B"/>
      <w:i/>
      <w:sz w:val="22"/>
    </w:rPr>
  </w:style>
  <w:style w:type="paragraph" w:styleId="6">
    <w:name w:val="heading 6"/>
    <w:basedOn w:val="a1"/>
    <w:next w:val="a1"/>
    <w:link w:val="60"/>
    <w:rsid w:val="000A3716"/>
    <w:pPr>
      <w:keepNext/>
      <w:outlineLvl w:val="5"/>
    </w:pPr>
    <w:rPr>
      <w:rFonts w:ascii="GOST type B" w:hAnsi="GOST type B"/>
      <w:i/>
      <w:sz w:val="20"/>
    </w:rPr>
  </w:style>
  <w:style w:type="paragraph" w:styleId="7">
    <w:name w:val="heading 7"/>
    <w:basedOn w:val="a1"/>
    <w:next w:val="a1"/>
    <w:link w:val="70"/>
    <w:rsid w:val="000A3716"/>
    <w:pPr>
      <w:keepNext/>
      <w:tabs>
        <w:tab w:val="left" w:pos="1440"/>
      </w:tabs>
      <w:outlineLvl w:val="6"/>
    </w:pPr>
    <w:rPr>
      <w:rFonts w:ascii="GOST type B" w:hAnsi="GOST type B"/>
      <w:i/>
      <w:sz w:val="36"/>
    </w:rPr>
  </w:style>
  <w:style w:type="paragraph" w:styleId="8">
    <w:name w:val="heading 8"/>
    <w:basedOn w:val="a1"/>
    <w:next w:val="a1"/>
    <w:link w:val="80"/>
    <w:rsid w:val="000A3716"/>
    <w:pPr>
      <w:keepNext/>
      <w:tabs>
        <w:tab w:val="left" w:pos="1440"/>
      </w:tabs>
      <w:jc w:val="center"/>
      <w:outlineLvl w:val="7"/>
    </w:pPr>
    <w:rPr>
      <w:rFonts w:ascii="GOST type B" w:hAnsi="GOST type B"/>
      <w:i/>
      <w:sz w:val="36"/>
    </w:rPr>
  </w:style>
  <w:style w:type="paragraph" w:styleId="9">
    <w:name w:val="heading 9"/>
    <w:basedOn w:val="a1"/>
    <w:next w:val="a1"/>
    <w:link w:val="90"/>
    <w:rsid w:val="000A3716"/>
    <w:pPr>
      <w:keepNext/>
      <w:tabs>
        <w:tab w:val="left" w:pos="1440"/>
      </w:tabs>
      <w:outlineLvl w:val="8"/>
    </w:pPr>
    <w:rPr>
      <w:rFonts w:ascii="GOST type B" w:hAnsi="GOST type B"/>
      <w:i/>
      <w:spacing w:val="20"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0A3716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0A3716"/>
    <w:pPr>
      <w:tabs>
        <w:tab w:val="center" w:pos="4677"/>
        <w:tab w:val="right" w:pos="9355"/>
      </w:tabs>
    </w:pPr>
  </w:style>
  <w:style w:type="paragraph" w:styleId="a9">
    <w:name w:val="Title"/>
    <w:basedOn w:val="a1"/>
    <w:link w:val="aa"/>
    <w:rsid w:val="000A3716"/>
    <w:pPr>
      <w:jc w:val="center"/>
    </w:pPr>
    <w:rPr>
      <w:rFonts w:ascii="GOST type B" w:hAnsi="GOST type B"/>
      <w:i/>
      <w:sz w:val="40"/>
    </w:rPr>
  </w:style>
  <w:style w:type="paragraph" w:styleId="ab">
    <w:name w:val="Body Text"/>
    <w:basedOn w:val="a1"/>
    <w:link w:val="ac"/>
    <w:uiPriority w:val="99"/>
    <w:rsid w:val="000A3716"/>
    <w:rPr>
      <w:rFonts w:ascii="GOST type B" w:hAnsi="GOST type B"/>
      <w:sz w:val="22"/>
    </w:rPr>
  </w:style>
  <w:style w:type="paragraph" w:styleId="ad">
    <w:name w:val="Body Text Indent"/>
    <w:basedOn w:val="a1"/>
    <w:link w:val="ae"/>
    <w:rsid w:val="000A3716"/>
    <w:pPr>
      <w:tabs>
        <w:tab w:val="left" w:pos="900"/>
      </w:tabs>
      <w:ind w:firstLine="540"/>
    </w:pPr>
    <w:rPr>
      <w:rFonts w:ascii="GOST type B" w:hAnsi="GOST type B"/>
      <w:i/>
      <w:spacing w:val="20"/>
      <w:sz w:val="28"/>
    </w:rPr>
  </w:style>
  <w:style w:type="paragraph" w:styleId="21">
    <w:name w:val="Body Text 2"/>
    <w:basedOn w:val="a1"/>
    <w:link w:val="22"/>
    <w:rsid w:val="000A3716"/>
    <w:pPr>
      <w:jc w:val="both"/>
    </w:pPr>
    <w:rPr>
      <w:rFonts w:ascii="GOST type B" w:hAnsi="GOST type B"/>
      <w:i/>
    </w:rPr>
  </w:style>
  <w:style w:type="paragraph" w:styleId="af">
    <w:name w:val="Block Text"/>
    <w:basedOn w:val="a1"/>
    <w:rsid w:val="000A3716"/>
    <w:pPr>
      <w:tabs>
        <w:tab w:val="left" w:pos="1440"/>
      </w:tabs>
      <w:spacing w:line="360" w:lineRule="auto"/>
      <w:ind w:left="142" w:right="-158" w:firstLine="1298"/>
    </w:pPr>
    <w:rPr>
      <w:rFonts w:ascii="GOST type B" w:hAnsi="GOST type B"/>
      <w:i/>
      <w:sz w:val="28"/>
    </w:rPr>
  </w:style>
  <w:style w:type="paragraph" w:styleId="31">
    <w:name w:val="Body Text 3"/>
    <w:basedOn w:val="a1"/>
    <w:link w:val="32"/>
    <w:rsid w:val="000A3716"/>
    <w:rPr>
      <w:rFonts w:ascii="GOST type B" w:hAnsi="GOST type B"/>
      <w:i/>
    </w:rPr>
  </w:style>
  <w:style w:type="table" w:styleId="af0">
    <w:name w:val="Table Grid"/>
    <w:basedOn w:val="a3"/>
    <w:rsid w:val="00DF2E3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1"/>
    <w:link w:val="24"/>
    <w:rsid w:val="0019280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paragraph" w:styleId="af1">
    <w:name w:val="caption"/>
    <w:basedOn w:val="a1"/>
    <w:next w:val="a1"/>
    <w:qFormat/>
    <w:rsid w:val="00192800"/>
    <w:pPr>
      <w:widowControl w:val="0"/>
      <w:shd w:val="clear" w:color="auto" w:fill="FFFFFF"/>
      <w:autoSpaceDE w:val="0"/>
      <w:autoSpaceDN w:val="0"/>
      <w:adjustRightInd w:val="0"/>
      <w:spacing w:before="480"/>
      <w:ind w:firstLine="720"/>
      <w:jc w:val="both"/>
    </w:pPr>
    <w:rPr>
      <w:color w:val="000000"/>
    </w:rPr>
  </w:style>
  <w:style w:type="paragraph" w:styleId="af2">
    <w:name w:val="Document Map"/>
    <w:basedOn w:val="a1"/>
    <w:link w:val="af3"/>
    <w:semiHidden/>
    <w:rsid w:val="004375E6"/>
    <w:pPr>
      <w:shd w:val="clear" w:color="auto" w:fill="000080"/>
    </w:pPr>
    <w:rPr>
      <w:rFonts w:ascii="Tahoma" w:hAnsi="Tahoma" w:cs="Tahoma"/>
    </w:rPr>
  </w:style>
  <w:style w:type="table" w:customStyle="1" w:styleId="13">
    <w:name w:val="Сетка таблицы1"/>
    <w:basedOn w:val="a3"/>
    <w:next w:val="af0"/>
    <w:uiPriority w:val="39"/>
    <w:rsid w:val="00284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2"/>
    <w:rsid w:val="005217E0"/>
  </w:style>
  <w:style w:type="character" w:customStyle="1" w:styleId="20">
    <w:name w:val="Заголовок 2 Знак"/>
    <w:basedOn w:val="a2"/>
    <w:link w:val="2"/>
    <w:rsid w:val="005217E0"/>
    <w:rPr>
      <w:rFonts w:ascii="GOST type B" w:hAnsi="GOST type B"/>
      <w:i/>
      <w:sz w:val="40"/>
      <w:szCs w:val="24"/>
    </w:rPr>
  </w:style>
  <w:style w:type="character" w:customStyle="1" w:styleId="24">
    <w:name w:val="Основной текст с отступом 2 Знак"/>
    <w:basedOn w:val="a2"/>
    <w:link w:val="23"/>
    <w:rsid w:val="005217E0"/>
  </w:style>
  <w:style w:type="character" w:customStyle="1" w:styleId="70">
    <w:name w:val="Заголовок 7 Знак"/>
    <w:basedOn w:val="a2"/>
    <w:link w:val="7"/>
    <w:rsid w:val="005217E0"/>
    <w:rPr>
      <w:rFonts w:ascii="GOST type B" w:hAnsi="GOST type B"/>
      <w:i/>
      <w:sz w:val="36"/>
      <w:szCs w:val="24"/>
    </w:rPr>
  </w:style>
  <w:style w:type="character" w:customStyle="1" w:styleId="aa">
    <w:name w:val="Заголовок Знак"/>
    <w:basedOn w:val="a2"/>
    <w:link w:val="a9"/>
    <w:rsid w:val="005217E0"/>
    <w:rPr>
      <w:rFonts w:ascii="GOST type B" w:hAnsi="GOST type B"/>
      <w:i/>
      <w:sz w:val="40"/>
      <w:szCs w:val="24"/>
    </w:rPr>
  </w:style>
  <w:style w:type="character" w:customStyle="1" w:styleId="ae">
    <w:name w:val="Основной текст с отступом Знак"/>
    <w:basedOn w:val="a2"/>
    <w:link w:val="ad"/>
    <w:rsid w:val="005217E0"/>
    <w:rPr>
      <w:rFonts w:ascii="GOST type B" w:hAnsi="GOST type B"/>
      <w:i/>
      <w:spacing w:val="20"/>
      <w:sz w:val="28"/>
      <w:szCs w:val="24"/>
    </w:rPr>
  </w:style>
  <w:style w:type="paragraph" w:styleId="a0">
    <w:name w:val="List Paragraph"/>
    <w:basedOn w:val="a1"/>
    <w:uiPriority w:val="34"/>
    <w:qFormat/>
    <w:rsid w:val="00BD3849"/>
    <w:pPr>
      <w:numPr>
        <w:numId w:val="2"/>
      </w:numPr>
      <w:tabs>
        <w:tab w:val="left" w:pos="993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styleId="af5">
    <w:name w:val="Placeholder Text"/>
    <w:basedOn w:val="a2"/>
    <w:uiPriority w:val="99"/>
    <w:semiHidden/>
    <w:rsid w:val="0005085A"/>
    <w:rPr>
      <w:color w:val="808080"/>
    </w:rPr>
  </w:style>
  <w:style w:type="paragraph" w:styleId="af6">
    <w:name w:val="Balloon Text"/>
    <w:basedOn w:val="a1"/>
    <w:link w:val="af7"/>
    <w:uiPriority w:val="99"/>
    <w:semiHidden/>
    <w:unhideWhenUsed/>
    <w:rsid w:val="0005085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5085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rsid w:val="009923B9"/>
    <w:rPr>
      <w:rFonts w:ascii="GOST type A" w:hAnsi="GOST type A"/>
      <w:b/>
      <w:i/>
      <w:spacing w:val="20"/>
      <w:sz w:val="44"/>
      <w:szCs w:val="24"/>
    </w:rPr>
  </w:style>
  <w:style w:type="character" w:customStyle="1" w:styleId="40">
    <w:name w:val="Заголовок 4 Знак"/>
    <w:basedOn w:val="a2"/>
    <w:link w:val="4"/>
    <w:uiPriority w:val="9"/>
    <w:rsid w:val="009923B9"/>
    <w:rPr>
      <w:rFonts w:ascii="GOST type B" w:hAnsi="GOST type B"/>
      <w:i/>
      <w:spacing w:val="20"/>
      <w:sz w:val="24"/>
      <w:szCs w:val="24"/>
    </w:rPr>
  </w:style>
  <w:style w:type="paragraph" w:styleId="33">
    <w:name w:val="Body Text Indent 3"/>
    <w:basedOn w:val="a1"/>
    <w:link w:val="34"/>
    <w:semiHidden/>
    <w:unhideWhenUsed/>
    <w:rsid w:val="009923B9"/>
    <w:pPr>
      <w:widowControl w:val="0"/>
      <w:shd w:val="clear" w:color="auto" w:fill="FFFFFF"/>
      <w:autoSpaceDE w:val="0"/>
      <w:autoSpaceDN w:val="0"/>
      <w:adjustRightInd w:val="0"/>
      <w:ind w:right="42" w:firstLine="720"/>
      <w:jc w:val="both"/>
    </w:pPr>
    <w:rPr>
      <w:color w:val="000000"/>
    </w:rPr>
  </w:style>
  <w:style w:type="character" w:customStyle="1" w:styleId="34">
    <w:name w:val="Основной текст с отступом 3 Знак"/>
    <w:basedOn w:val="a2"/>
    <w:link w:val="33"/>
    <w:semiHidden/>
    <w:rsid w:val="009923B9"/>
    <w:rPr>
      <w:color w:val="000000"/>
      <w:sz w:val="24"/>
      <w:szCs w:val="24"/>
      <w:shd w:val="clear" w:color="auto" w:fill="FFFFFF"/>
    </w:rPr>
  </w:style>
  <w:style w:type="character" w:customStyle="1" w:styleId="ac">
    <w:name w:val="Основной текст Знак"/>
    <w:basedOn w:val="a2"/>
    <w:link w:val="ab"/>
    <w:uiPriority w:val="99"/>
    <w:rsid w:val="009923B9"/>
    <w:rPr>
      <w:rFonts w:ascii="GOST type B" w:hAnsi="GOST type B"/>
      <w:sz w:val="22"/>
      <w:szCs w:val="24"/>
    </w:rPr>
  </w:style>
  <w:style w:type="paragraph" w:customStyle="1" w:styleId="af8">
    <w:name w:val="Чертежный"/>
    <w:rsid w:val="009923B9"/>
    <w:pPr>
      <w:jc w:val="both"/>
    </w:pPr>
    <w:rPr>
      <w:rFonts w:ascii="ISOCPEUR" w:hAnsi="ISOCPEUR"/>
      <w:i/>
      <w:sz w:val="28"/>
      <w:lang w:val="uk-UA"/>
    </w:rPr>
  </w:style>
  <w:style w:type="character" w:customStyle="1" w:styleId="11">
    <w:name w:val="Заголовок 1 Знак"/>
    <w:basedOn w:val="a2"/>
    <w:link w:val="10"/>
    <w:rsid w:val="00EE4054"/>
    <w:rPr>
      <w:rFonts w:ascii="GOST type B" w:hAnsi="GOST type B"/>
      <w:i/>
      <w:sz w:val="40"/>
      <w:szCs w:val="24"/>
    </w:rPr>
  </w:style>
  <w:style w:type="paragraph" w:customStyle="1" w:styleId="I">
    <w:name w:val="I"/>
    <w:rsid w:val="00EE4054"/>
    <w:pPr>
      <w:widowControl w:val="0"/>
    </w:pPr>
  </w:style>
  <w:style w:type="paragraph" w:customStyle="1" w:styleId="25">
    <w:name w:val="Обычный2"/>
    <w:rsid w:val="00EE4054"/>
    <w:pPr>
      <w:widowControl w:val="0"/>
      <w:snapToGrid w:val="0"/>
    </w:pPr>
    <w:rPr>
      <w:rFonts w:ascii="GreekS" w:hAnsi="GreekS"/>
    </w:rPr>
  </w:style>
  <w:style w:type="character" w:customStyle="1" w:styleId="af9">
    <w:name w:val="Текст КГШ Знак"/>
    <w:basedOn w:val="a2"/>
    <w:link w:val="afa"/>
    <w:locked/>
    <w:rsid w:val="000E4CF8"/>
  </w:style>
  <w:style w:type="paragraph" w:customStyle="1" w:styleId="afa">
    <w:name w:val="Текст КГШ"/>
    <w:basedOn w:val="a1"/>
    <w:link w:val="af9"/>
    <w:qFormat/>
    <w:rsid w:val="000E4CF8"/>
    <w:pPr>
      <w:widowControl w:val="0"/>
      <w:spacing w:line="360" w:lineRule="auto"/>
      <w:ind w:firstLine="851"/>
      <w:jc w:val="both"/>
    </w:pPr>
    <w:rPr>
      <w:sz w:val="20"/>
      <w:szCs w:val="20"/>
    </w:rPr>
  </w:style>
  <w:style w:type="character" w:styleId="afb">
    <w:name w:val="Intense Emphasis"/>
    <w:uiPriority w:val="21"/>
    <w:qFormat/>
    <w:rsid w:val="004601A3"/>
    <w:rPr>
      <w:b/>
      <w:bCs/>
      <w:i/>
      <w:iCs/>
      <w:color w:val="4F81BD"/>
    </w:rPr>
  </w:style>
  <w:style w:type="paragraph" w:customStyle="1" w:styleId="12">
    <w:name w:val="Заголовок.12"/>
    <w:basedOn w:val="6"/>
    <w:link w:val="120"/>
    <w:qFormat/>
    <w:rsid w:val="004601A3"/>
    <w:pPr>
      <w:numPr>
        <w:numId w:val="1"/>
      </w:numPr>
      <w:jc w:val="center"/>
    </w:pPr>
    <w:rPr>
      <w:rFonts w:ascii="Times New Roman" w:eastAsia="Calibri" w:hAnsi="Times New Roman"/>
      <w:i w:val="0"/>
      <w:sz w:val="24"/>
    </w:rPr>
  </w:style>
  <w:style w:type="character" w:customStyle="1" w:styleId="120">
    <w:name w:val="Заголовок.12 Знак"/>
    <w:link w:val="12"/>
    <w:rsid w:val="004601A3"/>
    <w:rPr>
      <w:rFonts w:eastAsia="Calibri"/>
      <w:sz w:val="24"/>
      <w:szCs w:val="24"/>
    </w:rPr>
  </w:style>
  <w:style w:type="character" w:customStyle="1" w:styleId="50">
    <w:name w:val="Заголовок 5 Знак"/>
    <w:basedOn w:val="a2"/>
    <w:link w:val="5"/>
    <w:rsid w:val="003111BF"/>
    <w:rPr>
      <w:rFonts w:ascii="GOST type B" w:hAnsi="GOST type B"/>
      <w:i/>
      <w:sz w:val="22"/>
      <w:szCs w:val="24"/>
    </w:rPr>
  </w:style>
  <w:style w:type="character" w:customStyle="1" w:styleId="60">
    <w:name w:val="Заголовок 6 Знак"/>
    <w:basedOn w:val="a2"/>
    <w:link w:val="6"/>
    <w:rsid w:val="003111BF"/>
    <w:rPr>
      <w:rFonts w:ascii="GOST type B" w:hAnsi="GOST type B"/>
      <w:i/>
      <w:szCs w:val="24"/>
    </w:rPr>
  </w:style>
  <w:style w:type="character" w:customStyle="1" w:styleId="80">
    <w:name w:val="Заголовок 8 Знак"/>
    <w:basedOn w:val="a2"/>
    <w:link w:val="8"/>
    <w:rsid w:val="003111BF"/>
    <w:rPr>
      <w:rFonts w:ascii="GOST type B" w:hAnsi="GOST type B"/>
      <w:i/>
      <w:sz w:val="36"/>
      <w:szCs w:val="24"/>
    </w:rPr>
  </w:style>
  <w:style w:type="character" w:customStyle="1" w:styleId="90">
    <w:name w:val="Заголовок 9 Знак"/>
    <w:basedOn w:val="a2"/>
    <w:link w:val="9"/>
    <w:rsid w:val="003111BF"/>
    <w:rPr>
      <w:rFonts w:ascii="GOST type B" w:hAnsi="GOST type B"/>
      <w:i/>
      <w:spacing w:val="20"/>
      <w:sz w:val="28"/>
      <w:szCs w:val="24"/>
    </w:rPr>
  </w:style>
  <w:style w:type="character" w:customStyle="1" w:styleId="a6">
    <w:name w:val="Верхний колонтитул Знак"/>
    <w:basedOn w:val="a2"/>
    <w:link w:val="a5"/>
    <w:rsid w:val="003111B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3111BF"/>
    <w:rPr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111BF"/>
    <w:rPr>
      <w:rFonts w:ascii="GOST type B" w:hAnsi="GOST type B"/>
      <w:i/>
      <w:sz w:val="24"/>
      <w:szCs w:val="24"/>
    </w:rPr>
  </w:style>
  <w:style w:type="character" w:customStyle="1" w:styleId="32">
    <w:name w:val="Основной текст 3 Знак"/>
    <w:basedOn w:val="a2"/>
    <w:link w:val="31"/>
    <w:rsid w:val="003111BF"/>
    <w:rPr>
      <w:rFonts w:ascii="GOST type B" w:hAnsi="GOST type B"/>
      <w:i/>
      <w:sz w:val="24"/>
      <w:szCs w:val="24"/>
    </w:rPr>
  </w:style>
  <w:style w:type="character" w:customStyle="1" w:styleId="af3">
    <w:name w:val="Схема документа Знак"/>
    <w:basedOn w:val="a2"/>
    <w:link w:val="af2"/>
    <w:semiHidden/>
    <w:rsid w:val="003111BF"/>
    <w:rPr>
      <w:rFonts w:ascii="Tahoma" w:hAnsi="Tahoma" w:cs="Tahoma"/>
      <w:sz w:val="24"/>
      <w:szCs w:val="24"/>
      <w:shd w:val="clear" w:color="auto" w:fill="000080"/>
    </w:rPr>
  </w:style>
  <w:style w:type="paragraph" w:styleId="afc">
    <w:name w:val="No Spacing"/>
    <w:uiPriority w:val="1"/>
    <w:qFormat/>
    <w:rsid w:val="00924AD7"/>
    <w:pPr>
      <w:widowControl w:val="0"/>
      <w:autoSpaceDE w:val="0"/>
      <w:autoSpaceDN w:val="0"/>
      <w:adjustRightInd w:val="0"/>
    </w:pPr>
  </w:style>
  <w:style w:type="character" w:customStyle="1" w:styleId="afd">
    <w:name w:val="Основной текст_"/>
    <w:basedOn w:val="a2"/>
    <w:link w:val="35"/>
    <w:locked/>
    <w:rsid w:val="002619FD"/>
  </w:style>
  <w:style w:type="character" w:customStyle="1" w:styleId="afe">
    <w:name w:val="Основной текст + Полужирный"/>
    <w:basedOn w:val="afd"/>
    <w:rsid w:val="002619FD"/>
    <w:rPr>
      <w:b/>
      <w:bCs/>
    </w:rPr>
  </w:style>
  <w:style w:type="paragraph" w:customStyle="1" w:styleId="35">
    <w:name w:val="Основной текст3"/>
    <w:basedOn w:val="a1"/>
    <w:link w:val="afd"/>
    <w:uiPriority w:val="99"/>
    <w:rsid w:val="002619FD"/>
    <w:pPr>
      <w:spacing w:before="240" w:line="414" w:lineRule="exact"/>
      <w:ind w:hanging="1420"/>
      <w:jc w:val="both"/>
    </w:pPr>
    <w:rPr>
      <w:sz w:val="20"/>
      <w:szCs w:val="20"/>
    </w:rPr>
  </w:style>
  <w:style w:type="character" w:customStyle="1" w:styleId="4pt">
    <w:name w:val="Основной текст + Интервал 4 pt"/>
    <w:basedOn w:val="afd"/>
    <w:uiPriority w:val="99"/>
    <w:rsid w:val="002619FD"/>
    <w:rPr>
      <w:spacing w:val="80"/>
    </w:rPr>
  </w:style>
  <w:style w:type="character" w:customStyle="1" w:styleId="1pt">
    <w:name w:val="Основной текст + Интервал 1 pt"/>
    <w:basedOn w:val="afd"/>
    <w:uiPriority w:val="99"/>
    <w:rsid w:val="002619FD"/>
    <w:rPr>
      <w:spacing w:val="30"/>
    </w:rPr>
  </w:style>
  <w:style w:type="paragraph" w:customStyle="1" w:styleId="u1">
    <w:name w:val="u1"/>
    <w:basedOn w:val="a1"/>
    <w:next w:val="a1"/>
    <w:rsid w:val="001D217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customStyle="1" w:styleId="aff">
    <w:name w:val="Текст ПЗ"/>
    <w:basedOn w:val="a1"/>
    <w:uiPriority w:val="99"/>
    <w:rsid w:val="001D217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paragraph" w:customStyle="1" w:styleId="ConsPlusNormal">
    <w:name w:val="ConsPlusNormal"/>
    <w:uiPriority w:val="99"/>
    <w:rsid w:val="001D21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0">
    <w:name w:val="Основной текст11"/>
    <w:basedOn w:val="a1"/>
    <w:uiPriority w:val="99"/>
    <w:rsid w:val="004743F4"/>
    <w:pPr>
      <w:spacing w:before="360" w:line="410" w:lineRule="exact"/>
      <w:ind w:hanging="1400"/>
      <w:jc w:val="both"/>
    </w:pPr>
    <w:rPr>
      <w:rFonts w:ascii="Calibri" w:eastAsia="Calibri" w:hAnsi="Calibri"/>
    </w:rPr>
  </w:style>
  <w:style w:type="character" w:customStyle="1" w:styleId="36">
    <w:name w:val="Основной текст (3)_"/>
    <w:basedOn w:val="a2"/>
    <w:link w:val="37"/>
    <w:uiPriority w:val="99"/>
    <w:locked/>
    <w:rsid w:val="004743F4"/>
    <w:rPr>
      <w:sz w:val="24"/>
      <w:szCs w:val="24"/>
    </w:rPr>
  </w:style>
  <w:style w:type="paragraph" w:customStyle="1" w:styleId="37">
    <w:name w:val="Основной текст (3)"/>
    <w:basedOn w:val="a1"/>
    <w:link w:val="36"/>
    <w:uiPriority w:val="99"/>
    <w:rsid w:val="004743F4"/>
    <w:pPr>
      <w:spacing w:after="600" w:line="240" w:lineRule="atLeast"/>
      <w:jc w:val="center"/>
    </w:pPr>
  </w:style>
  <w:style w:type="character" w:customStyle="1" w:styleId="41">
    <w:name w:val="Основной текст (4)_"/>
    <w:basedOn w:val="a2"/>
    <w:link w:val="42"/>
    <w:uiPriority w:val="99"/>
    <w:locked/>
    <w:rsid w:val="004743F4"/>
    <w:rPr>
      <w:sz w:val="17"/>
      <w:szCs w:val="17"/>
    </w:rPr>
  </w:style>
  <w:style w:type="paragraph" w:customStyle="1" w:styleId="42">
    <w:name w:val="Основной текст (4)"/>
    <w:basedOn w:val="a1"/>
    <w:link w:val="41"/>
    <w:uiPriority w:val="99"/>
    <w:rsid w:val="004743F4"/>
    <w:pPr>
      <w:spacing w:before="180" w:line="240" w:lineRule="atLeast"/>
    </w:pPr>
    <w:rPr>
      <w:sz w:val="17"/>
      <w:szCs w:val="17"/>
    </w:rPr>
  </w:style>
  <w:style w:type="character" w:customStyle="1" w:styleId="412pt">
    <w:name w:val="Основной текст (4) + 12 pt"/>
    <w:basedOn w:val="41"/>
    <w:uiPriority w:val="99"/>
    <w:rsid w:val="004743F4"/>
    <w:rPr>
      <w:sz w:val="24"/>
      <w:szCs w:val="24"/>
    </w:rPr>
  </w:style>
  <w:style w:type="character" w:customStyle="1" w:styleId="81">
    <w:name w:val="Основной текст + 81"/>
    <w:aliases w:val="5 pt2"/>
    <w:basedOn w:val="afd"/>
    <w:uiPriority w:val="99"/>
    <w:rsid w:val="004743F4"/>
    <w:rPr>
      <w:sz w:val="17"/>
      <w:szCs w:val="17"/>
    </w:rPr>
  </w:style>
  <w:style w:type="character" w:customStyle="1" w:styleId="230">
    <w:name w:val="Основной текст (23)_"/>
    <w:basedOn w:val="a2"/>
    <w:link w:val="231"/>
    <w:uiPriority w:val="99"/>
    <w:locked/>
    <w:rsid w:val="004743F4"/>
    <w:rPr>
      <w:sz w:val="8"/>
      <w:szCs w:val="8"/>
    </w:rPr>
  </w:style>
  <w:style w:type="paragraph" w:customStyle="1" w:styleId="231">
    <w:name w:val="Основной текст (23)"/>
    <w:basedOn w:val="a1"/>
    <w:link w:val="230"/>
    <w:uiPriority w:val="99"/>
    <w:rsid w:val="004743F4"/>
    <w:pPr>
      <w:spacing w:line="240" w:lineRule="atLeast"/>
    </w:pPr>
    <w:rPr>
      <w:sz w:val="8"/>
      <w:szCs w:val="8"/>
    </w:rPr>
  </w:style>
  <w:style w:type="character" w:customStyle="1" w:styleId="240">
    <w:name w:val="Основной текст (24)_"/>
    <w:basedOn w:val="a2"/>
    <w:link w:val="241"/>
    <w:uiPriority w:val="99"/>
    <w:locked/>
    <w:rsid w:val="004743F4"/>
    <w:rPr>
      <w:sz w:val="8"/>
      <w:szCs w:val="8"/>
    </w:rPr>
  </w:style>
  <w:style w:type="paragraph" w:customStyle="1" w:styleId="241">
    <w:name w:val="Основной текст (24)"/>
    <w:basedOn w:val="a1"/>
    <w:link w:val="240"/>
    <w:uiPriority w:val="99"/>
    <w:rsid w:val="004743F4"/>
    <w:pPr>
      <w:spacing w:line="240" w:lineRule="atLeast"/>
      <w:jc w:val="both"/>
    </w:pPr>
    <w:rPr>
      <w:sz w:val="8"/>
      <w:szCs w:val="8"/>
    </w:rPr>
  </w:style>
  <w:style w:type="paragraph" w:customStyle="1" w:styleId="14">
    <w:name w:val="Основной текст1"/>
    <w:basedOn w:val="a1"/>
    <w:rsid w:val="0051366E"/>
    <w:pPr>
      <w:spacing w:before="360" w:line="414" w:lineRule="exact"/>
      <w:ind w:hanging="1520"/>
    </w:pPr>
  </w:style>
  <w:style w:type="character" w:customStyle="1" w:styleId="26">
    <w:name w:val="Основной текст2"/>
    <w:basedOn w:val="afd"/>
    <w:rsid w:val="00FF7D04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">
    <w:name w:val="Основной текст + 13 pt;Полужирный"/>
    <w:basedOn w:val="afd"/>
    <w:rsid w:val="00FF7D0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5pt-1pt">
    <w:name w:val="Основной текст + 15 pt;Курсив;Интервал -1 pt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aff0">
    <w:name w:val="Основной текст + Малые прописные"/>
    <w:basedOn w:val="afd"/>
    <w:rsid w:val="00FF7D04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pt0">
    <w:name w:val="Основной текст + 4 pt;Курсив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3">
    <w:name w:val="Основной текст4"/>
    <w:basedOn w:val="a1"/>
    <w:rsid w:val="00FF7D04"/>
    <w:pPr>
      <w:widowControl w:val="0"/>
      <w:shd w:val="clear" w:color="auto" w:fill="FFFFFF"/>
      <w:spacing w:before="360" w:after="780" w:line="274" w:lineRule="exact"/>
    </w:pPr>
    <w:rPr>
      <w:sz w:val="22"/>
      <w:szCs w:val="22"/>
      <w:lang w:bidi="ru-RU"/>
    </w:rPr>
  </w:style>
  <w:style w:type="character" w:customStyle="1" w:styleId="4pt1">
    <w:name w:val="Основной текст + 4 pt"/>
    <w:aliases w:val="Курсив,Заголовок №2 + 17 pt,Не полужирный,Интервал 4 pt"/>
    <w:basedOn w:val="a2"/>
    <w:rsid w:val="00A16CE8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pt">
    <w:name w:val="Основной текст + 10 pt"/>
    <w:basedOn w:val="afd"/>
    <w:rsid w:val="000277D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7">
    <w:name w:val="Основной текст (2)_"/>
    <w:basedOn w:val="a2"/>
    <w:link w:val="28"/>
    <w:rsid w:val="000277D5"/>
    <w:rPr>
      <w:b/>
      <w:bCs/>
      <w:sz w:val="22"/>
      <w:szCs w:val="22"/>
      <w:shd w:val="clear" w:color="auto" w:fill="FFFFFF"/>
    </w:rPr>
  </w:style>
  <w:style w:type="character" w:customStyle="1" w:styleId="2David16pt">
    <w:name w:val="Основной текст (2) + David;16 pt;Не полужирный;Курсив"/>
    <w:basedOn w:val="27"/>
    <w:rsid w:val="000277D5"/>
    <w:rPr>
      <w:rFonts w:ascii="David" w:eastAsia="David" w:hAnsi="David" w:cs="David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28">
    <w:name w:val="Основной текст (2)"/>
    <w:basedOn w:val="a1"/>
    <w:link w:val="27"/>
    <w:rsid w:val="000277D5"/>
    <w:pPr>
      <w:widowControl w:val="0"/>
      <w:shd w:val="clear" w:color="auto" w:fill="FFFFFF"/>
      <w:spacing w:line="317" w:lineRule="exact"/>
      <w:jc w:val="center"/>
    </w:pPr>
    <w:rPr>
      <w:b/>
      <w:bCs/>
      <w:sz w:val="22"/>
      <w:szCs w:val="22"/>
    </w:rPr>
  </w:style>
  <w:style w:type="character" w:customStyle="1" w:styleId="15">
    <w:name w:val="Заголовок №1_"/>
    <w:basedOn w:val="a2"/>
    <w:link w:val="16"/>
    <w:rsid w:val="00277FCA"/>
    <w:rPr>
      <w:b/>
      <w:bCs/>
      <w:sz w:val="22"/>
      <w:szCs w:val="22"/>
      <w:shd w:val="clear" w:color="auto" w:fill="FFFFFF"/>
    </w:rPr>
  </w:style>
  <w:style w:type="character" w:customStyle="1" w:styleId="29">
    <w:name w:val="Заголовок №2_"/>
    <w:basedOn w:val="a2"/>
    <w:link w:val="2a"/>
    <w:rsid w:val="00277FCA"/>
    <w:rPr>
      <w:b/>
      <w:bCs/>
      <w:sz w:val="23"/>
      <w:szCs w:val="23"/>
      <w:shd w:val="clear" w:color="auto" w:fill="FFFFFF"/>
    </w:rPr>
  </w:style>
  <w:style w:type="character" w:customStyle="1" w:styleId="217pt4pt">
    <w:name w:val="Заголовок №2 + 17 pt;Не полужирный;Курсив;Интервал 4 pt"/>
    <w:basedOn w:val="29"/>
    <w:rsid w:val="00277FCA"/>
    <w:rPr>
      <w:b/>
      <w:bCs/>
      <w:i/>
      <w:iCs/>
      <w:color w:val="000000"/>
      <w:spacing w:val="8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character" w:customStyle="1" w:styleId="aff1">
    <w:name w:val="Подпись к таблице_"/>
    <w:basedOn w:val="a2"/>
    <w:link w:val="aff2"/>
    <w:rsid w:val="00277FCA"/>
    <w:rPr>
      <w:b/>
      <w:bCs/>
      <w:shd w:val="clear" w:color="auto" w:fill="FFFFFF"/>
    </w:rPr>
  </w:style>
  <w:style w:type="character" w:customStyle="1" w:styleId="14pt">
    <w:name w:val="Основной текст + 14 pt"/>
    <w:basedOn w:val="afd"/>
    <w:rsid w:val="00277FCA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6">
    <w:name w:val="Заголовок №1"/>
    <w:basedOn w:val="a1"/>
    <w:link w:val="15"/>
    <w:rsid w:val="00277FCA"/>
    <w:pPr>
      <w:widowControl w:val="0"/>
      <w:shd w:val="clear" w:color="auto" w:fill="FFFFFF"/>
      <w:spacing w:after="300" w:line="0" w:lineRule="atLeast"/>
      <w:jc w:val="both"/>
      <w:outlineLvl w:val="0"/>
    </w:pPr>
    <w:rPr>
      <w:b/>
      <w:bCs/>
      <w:sz w:val="22"/>
      <w:szCs w:val="22"/>
    </w:rPr>
  </w:style>
  <w:style w:type="paragraph" w:customStyle="1" w:styleId="2a">
    <w:name w:val="Заголовок №2"/>
    <w:basedOn w:val="a1"/>
    <w:link w:val="29"/>
    <w:rsid w:val="00277FCA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b/>
      <w:bCs/>
      <w:sz w:val="23"/>
      <w:szCs w:val="23"/>
    </w:rPr>
  </w:style>
  <w:style w:type="paragraph" w:customStyle="1" w:styleId="aff2">
    <w:name w:val="Подпись к таблице"/>
    <w:basedOn w:val="a1"/>
    <w:link w:val="aff1"/>
    <w:rsid w:val="00277FCA"/>
    <w:pPr>
      <w:widowControl w:val="0"/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71">
    <w:name w:val="Основной текст7"/>
    <w:basedOn w:val="a1"/>
    <w:rsid w:val="00BA04AA"/>
    <w:pPr>
      <w:widowControl w:val="0"/>
      <w:shd w:val="clear" w:color="auto" w:fill="FFFFFF"/>
      <w:spacing w:after="60" w:line="168" w:lineRule="exact"/>
      <w:jc w:val="right"/>
    </w:pPr>
    <w:rPr>
      <w:sz w:val="23"/>
      <w:szCs w:val="23"/>
      <w:lang w:bidi="ru-RU"/>
    </w:rPr>
  </w:style>
  <w:style w:type="paragraph" w:customStyle="1" w:styleId="17">
    <w:name w:val="Обычный1"/>
    <w:rsid w:val="00A663D3"/>
    <w:pPr>
      <w:widowControl w:val="0"/>
      <w:snapToGrid w:val="0"/>
    </w:pPr>
    <w:rPr>
      <w:rFonts w:ascii="Arial" w:hAnsi="Arial"/>
      <w:b/>
      <w:i/>
    </w:rPr>
  </w:style>
  <w:style w:type="character" w:styleId="aff3">
    <w:name w:val="Hyperlink"/>
    <w:basedOn w:val="a2"/>
    <w:uiPriority w:val="99"/>
    <w:unhideWhenUsed/>
    <w:rsid w:val="00FB0FC5"/>
    <w:rPr>
      <w:color w:val="0000FF" w:themeColor="hyperlink"/>
      <w:u w:val="single"/>
    </w:rPr>
  </w:style>
  <w:style w:type="paragraph" w:customStyle="1" w:styleId="Style11">
    <w:name w:val="Style11"/>
    <w:basedOn w:val="a1"/>
    <w:uiPriority w:val="99"/>
    <w:rsid w:val="00FB0FC5"/>
    <w:pPr>
      <w:widowControl w:val="0"/>
      <w:autoSpaceDE w:val="0"/>
      <w:autoSpaceDN w:val="0"/>
      <w:adjustRightInd w:val="0"/>
      <w:spacing w:line="269" w:lineRule="exact"/>
      <w:ind w:hanging="394"/>
    </w:pPr>
    <w:rPr>
      <w:rFonts w:ascii="Arial" w:hAnsi="Arial" w:cs="Arial"/>
    </w:rPr>
  </w:style>
  <w:style w:type="character" w:customStyle="1" w:styleId="FontStyle46">
    <w:name w:val="Font Style46"/>
    <w:uiPriority w:val="99"/>
    <w:rsid w:val="00FB0FC5"/>
    <w:rPr>
      <w:rFonts w:ascii="Arial" w:hAnsi="Arial" w:cs="Arial" w:hint="default"/>
      <w:sz w:val="20"/>
    </w:rPr>
  </w:style>
  <w:style w:type="paragraph" w:styleId="aff4">
    <w:name w:val="Normal (Web)"/>
    <w:basedOn w:val="a1"/>
    <w:uiPriority w:val="99"/>
    <w:semiHidden/>
    <w:unhideWhenUsed/>
    <w:rsid w:val="0098013F"/>
    <w:pPr>
      <w:spacing w:before="100" w:beforeAutospacing="1" w:after="100" w:afterAutospacing="1"/>
    </w:pPr>
  </w:style>
  <w:style w:type="paragraph" w:customStyle="1" w:styleId="p15">
    <w:name w:val="p15"/>
    <w:basedOn w:val="a1"/>
    <w:rsid w:val="002502A8"/>
    <w:pPr>
      <w:spacing w:before="100" w:beforeAutospacing="1" w:after="100" w:afterAutospacing="1"/>
    </w:pPr>
  </w:style>
  <w:style w:type="paragraph" w:customStyle="1" w:styleId="p38">
    <w:name w:val="p38"/>
    <w:basedOn w:val="a1"/>
    <w:rsid w:val="002502A8"/>
    <w:pPr>
      <w:spacing w:before="100" w:beforeAutospacing="1" w:after="100" w:afterAutospacing="1"/>
    </w:pPr>
  </w:style>
  <w:style w:type="paragraph" w:customStyle="1" w:styleId="p39">
    <w:name w:val="p39"/>
    <w:basedOn w:val="a1"/>
    <w:rsid w:val="002502A8"/>
    <w:pPr>
      <w:spacing w:before="100" w:beforeAutospacing="1" w:after="100" w:afterAutospacing="1"/>
    </w:pPr>
  </w:style>
  <w:style w:type="paragraph" w:customStyle="1" w:styleId="p40">
    <w:name w:val="p40"/>
    <w:basedOn w:val="a1"/>
    <w:rsid w:val="002502A8"/>
    <w:pPr>
      <w:spacing w:before="100" w:beforeAutospacing="1" w:after="100" w:afterAutospacing="1"/>
    </w:pPr>
  </w:style>
  <w:style w:type="paragraph" w:customStyle="1" w:styleId="p31">
    <w:name w:val="p31"/>
    <w:basedOn w:val="a1"/>
    <w:rsid w:val="002502A8"/>
    <w:pPr>
      <w:spacing w:before="100" w:beforeAutospacing="1" w:after="100" w:afterAutospacing="1"/>
    </w:pPr>
  </w:style>
  <w:style w:type="character" w:customStyle="1" w:styleId="ft26">
    <w:name w:val="ft26"/>
    <w:basedOn w:val="a2"/>
    <w:rsid w:val="002502A8"/>
  </w:style>
  <w:style w:type="character" w:customStyle="1" w:styleId="ft27">
    <w:name w:val="ft27"/>
    <w:basedOn w:val="a2"/>
    <w:rsid w:val="002502A8"/>
  </w:style>
  <w:style w:type="character" w:customStyle="1" w:styleId="ft28">
    <w:name w:val="ft28"/>
    <w:basedOn w:val="a2"/>
    <w:rsid w:val="002502A8"/>
  </w:style>
  <w:style w:type="character" w:customStyle="1" w:styleId="c6">
    <w:name w:val="c6"/>
    <w:basedOn w:val="a2"/>
    <w:rsid w:val="002502A8"/>
  </w:style>
  <w:style w:type="character" w:customStyle="1" w:styleId="c121">
    <w:name w:val="c121"/>
    <w:basedOn w:val="a2"/>
    <w:rsid w:val="002502A8"/>
  </w:style>
  <w:style w:type="paragraph" w:customStyle="1" w:styleId="Default">
    <w:name w:val="Default"/>
    <w:rsid w:val="00C9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4">
    <w:name w:val="p14"/>
    <w:basedOn w:val="a1"/>
    <w:rsid w:val="00C94808"/>
    <w:pPr>
      <w:spacing w:before="100" w:beforeAutospacing="1" w:after="100" w:afterAutospacing="1"/>
    </w:pPr>
  </w:style>
  <w:style w:type="character" w:customStyle="1" w:styleId="ft7">
    <w:name w:val="ft7"/>
    <w:basedOn w:val="a2"/>
    <w:rsid w:val="00C94808"/>
  </w:style>
  <w:style w:type="character" w:customStyle="1" w:styleId="ft0">
    <w:name w:val="ft0"/>
    <w:basedOn w:val="a2"/>
    <w:rsid w:val="00C94808"/>
  </w:style>
  <w:style w:type="character" w:customStyle="1" w:styleId="ft8">
    <w:name w:val="ft8"/>
    <w:basedOn w:val="a2"/>
    <w:rsid w:val="00C94808"/>
  </w:style>
  <w:style w:type="character" w:customStyle="1" w:styleId="aff5">
    <w:name w:val="Текст основной Знак Знак"/>
    <w:link w:val="aff6"/>
    <w:locked/>
    <w:rsid w:val="00BD1835"/>
    <w:rPr>
      <w:sz w:val="24"/>
    </w:rPr>
  </w:style>
  <w:style w:type="paragraph" w:customStyle="1" w:styleId="aff6">
    <w:name w:val="Текст основной"/>
    <w:basedOn w:val="a1"/>
    <w:link w:val="aff5"/>
    <w:rsid w:val="00BD1835"/>
    <w:pPr>
      <w:spacing w:before="120" w:line="360" w:lineRule="auto"/>
      <w:ind w:firstLine="709"/>
      <w:jc w:val="both"/>
    </w:pPr>
    <w:rPr>
      <w:szCs w:val="20"/>
    </w:rPr>
  </w:style>
  <w:style w:type="paragraph" w:customStyle="1" w:styleId="Ze">
    <w:name w:val="Zeбычный"/>
    <w:rsid w:val="00420D75"/>
    <w:pPr>
      <w:widowControl w:val="0"/>
    </w:pPr>
    <w:rPr>
      <w:snapToGrid w:val="0"/>
    </w:rPr>
  </w:style>
  <w:style w:type="paragraph" w:customStyle="1" w:styleId="e1">
    <w:name w:val="Оўe1ычный"/>
    <w:rsid w:val="00420D75"/>
    <w:pPr>
      <w:widowControl w:val="0"/>
    </w:pPr>
    <w:rPr>
      <w:snapToGrid w:val="0"/>
    </w:rPr>
  </w:style>
  <w:style w:type="paragraph" w:customStyle="1" w:styleId="160">
    <w:name w:val="Основной текст16"/>
    <w:basedOn w:val="a1"/>
    <w:rsid w:val="00640E0D"/>
    <w:pPr>
      <w:shd w:val="clear" w:color="auto" w:fill="FFFFFF"/>
      <w:spacing w:before="420" w:line="413" w:lineRule="exact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aff7">
    <w:name w:val="Стиль первый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aff8">
    <w:name w:val="Стиль второй"/>
    <w:basedOn w:val="a1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01">
    <w:name w:val="01"/>
    <w:basedOn w:val="a1"/>
    <w:qFormat/>
    <w:rsid w:val="00DB3FA4"/>
    <w:pPr>
      <w:spacing w:before="280" w:after="280" w:line="360" w:lineRule="auto"/>
      <w:ind w:firstLine="706"/>
      <w:contextualSpacing/>
      <w:jc w:val="both"/>
      <w:outlineLvl w:val="0"/>
    </w:pPr>
    <w:rPr>
      <w:rFonts w:eastAsia="Calibri"/>
      <w:b/>
      <w:sz w:val="36"/>
      <w:szCs w:val="22"/>
      <w:lang w:eastAsia="en-US"/>
    </w:rPr>
  </w:style>
  <w:style w:type="paragraph" w:customStyle="1" w:styleId="02">
    <w:name w:val="02"/>
    <w:basedOn w:val="01"/>
    <w:qFormat/>
    <w:rsid w:val="008B7E9E"/>
    <w:pPr>
      <w:spacing w:before="120" w:after="120"/>
      <w:ind w:firstLine="709"/>
      <w:outlineLvl w:val="1"/>
    </w:pPr>
    <w:rPr>
      <w:sz w:val="32"/>
      <w:szCs w:val="20"/>
    </w:rPr>
  </w:style>
  <w:style w:type="paragraph" w:styleId="18">
    <w:name w:val="toc 1"/>
    <w:basedOn w:val="a1"/>
    <w:next w:val="a1"/>
    <w:autoRedefine/>
    <w:uiPriority w:val="39"/>
    <w:unhideWhenUsed/>
    <w:rsid w:val="00CF2CAA"/>
    <w:pPr>
      <w:spacing w:after="100"/>
    </w:pPr>
  </w:style>
  <w:style w:type="paragraph" w:customStyle="1" w:styleId="03">
    <w:name w:val="0"/>
    <w:basedOn w:val="a1"/>
    <w:qFormat/>
    <w:rsid w:val="000B2B24"/>
    <w:pPr>
      <w:spacing w:line="360" w:lineRule="auto"/>
      <w:ind w:firstLine="706"/>
      <w:jc w:val="both"/>
    </w:pPr>
    <w:rPr>
      <w:rFonts w:eastAsia="Calibri"/>
      <w:sz w:val="28"/>
      <w:szCs w:val="22"/>
      <w:lang w:eastAsia="en-US"/>
    </w:rPr>
  </w:style>
  <w:style w:type="paragraph" w:customStyle="1" w:styleId="04">
    <w:name w:val="таб0"/>
    <w:basedOn w:val="a1"/>
    <w:qFormat/>
    <w:rsid w:val="00B5323B"/>
    <w:pPr>
      <w:widowControl w:val="0"/>
      <w:autoSpaceDE w:val="0"/>
      <w:autoSpaceDN w:val="0"/>
      <w:adjustRightInd w:val="0"/>
      <w:jc w:val="center"/>
    </w:pPr>
    <w:rPr>
      <w:sz w:val="28"/>
      <w:szCs w:val="28"/>
    </w:rPr>
  </w:style>
  <w:style w:type="paragraph" w:customStyle="1" w:styleId="19">
    <w:name w:val="таб1"/>
    <w:basedOn w:val="03"/>
    <w:qFormat/>
    <w:rsid w:val="00946800"/>
  </w:style>
  <w:style w:type="paragraph" w:customStyle="1" w:styleId="aff9">
    <w:name w:val="рис"/>
    <w:basedOn w:val="a1"/>
    <w:qFormat/>
    <w:rsid w:val="00981EB6"/>
    <w:pPr>
      <w:shd w:val="clear" w:color="auto" w:fill="FFFFFF"/>
      <w:spacing w:before="280" w:after="280" w:line="360" w:lineRule="auto"/>
      <w:jc w:val="center"/>
    </w:pPr>
    <w:rPr>
      <w:noProof/>
      <w:color w:val="333333"/>
      <w:sz w:val="28"/>
      <w:szCs w:val="28"/>
    </w:rPr>
  </w:style>
  <w:style w:type="paragraph" w:customStyle="1" w:styleId="a">
    <w:name w:val="рисНомер"/>
    <w:basedOn w:val="a1"/>
    <w:qFormat/>
    <w:rsid w:val="000D7A8F"/>
    <w:pPr>
      <w:numPr>
        <w:numId w:val="3"/>
      </w:numPr>
      <w:shd w:val="clear" w:color="auto" w:fill="FFFFFF"/>
      <w:tabs>
        <w:tab w:val="left" w:pos="1701"/>
      </w:tabs>
      <w:spacing w:before="280" w:after="280" w:line="360" w:lineRule="auto"/>
      <w:ind w:left="0" w:firstLine="0"/>
      <w:jc w:val="center"/>
    </w:pPr>
    <w:rPr>
      <w:iCs/>
      <w:color w:val="333333"/>
      <w:sz w:val="28"/>
      <w:szCs w:val="28"/>
    </w:rPr>
  </w:style>
  <w:style w:type="table" w:customStyle="1" w:styleId="2b">
    <w:name w:val="Сетка таблицы2"/>
    <w:basedOn w:val="a3"/>
    <w:next w:val="af0"/>
    <w:uiPriority w:val="59"/>
    <w:rsid w:val="00B07C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0">
    <w:name w:val="0табНомер"/>
    <w:basedOn w:val="a1"/>
    <w:link w:val="05"/>
    <w:qFormat/>
    <w:rsid w:val="00C32C3D"/>
    <w:pPr>
      <w:numPr>
        <w:numId w:val="4"/>
      </w:numPr>
      <w:tabs>
        <w:tab w:val="left" w:pos="2410"/>
      </w:tabs>
      <w:spacing w:before="280" w:after="280" w:line="360" w:lineRule="auto"/>
      <w:ind w:left="0"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05">
    <w:name w:val="0табНомер Знак"/>
    <w:basedOn w:val="a2"/>
    <w:link w:val="0"/>
    <w:rsid w:val="00C32C3D"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06">
    <w:name w:val="0сновной"/>
    <w:basedOn w:val="a1"/>
    <w:link w:val="07"/>
    <w:qFormat/>
    <w:rsid w:val="00DC609D"/>
    <w:pPr>
      <w:spacing w:line="360" w:lineRule="auto"/>
      <w:ind w:firstLine="706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07">
    <w:name w:val="0сновной Знак"/>
    <w:basedOn w:val="a2"/>
    <w:link w:val="06"/>
    <w:rsid w:val="00DC609D"/>
    <w:rPr>
      <w:rFonts w:eastAsiaTheme="minorHAnsi" w:cstheme="minorBidi"/>
      <w:sz w:val="28"/>
      <w:szCs w:val="22"/>
      <w:lang w:eastAsia="en-US"/>
    </w:rPr>
  </w:style>
  <w:style w:type="paragraph" w:customStyle="1" w:styleId="00">
    <w:name w:val="0список"/>
    <w:basedOn w:val="06"/>
    <w:link w:val="08"/>
    <w:qFormat/>
    <w:rsid w:val="00DC609D"/>
    <w:pPr>
      <w:numPr>
        <w:numId w:val="5"/>
      </w:numPr>
      <w:tabs>
        <w:tab w:val="left" w:pos="993"/>
      </w:tabs>
      <w:ind w:left="0" w:firstLine="709"/>
    </w:pPr>
  </w:style>
  <w:style w:type="character" w:customStyle="1" w:styleId="08">
    <w:name w:val="0список Знак"/>
    <w:basedOn w:val="07"/>
    <w:link w:val="00"/>
    <w:rsid w:val="00DC609D"/>
    <w:rPr>
      <w:rFonts w:eastAsiaTheme="minorHAnsi" w:cstheme="minorBidi"/>
      <w:sz w:val="28"/>
      <w:szCs w:val="22"/>
      <w:lang w:eastAsia="en-US"/>
    </w:rPr>
  </w:style>
  <w:style w:type="paragraph" w:customStyle="1" w:styleId="-">
    <w:name w:val="К-ТЕКСТ"/>
    <w:basedOn w:val="a1"/>
    <w:link w:val="-0"/>
    <w:qFormat/>
    <w:rsid w:val="00320354"/>
    <w:pPr>
      <w:spacing w:line="360" w:lineRule="auto"/>
      <w:ind w:firstLine="567"/>
      <w:jc w:val="both"/>
    </w:pPr>
    <w:rPr>
      <w:sz w:val="28"/>
    </w:rPr>
  </w:style>
  <w:style w:type="paragraph" w:customStyle="1" w:styleId="-1">
    <w:name w:val="К-ЗАГОЛОВОК"/>
    <w:basedOn w:val="a1"/>
    <w:link w:val="-2"/>
    <w:qFormat/>
    <w:rsid w:val="00320354"/>
    <w:pPr>
      <w:spacing w:before="280" w:after="280" w:line="360" w:lineRule="auto"/>
      <w:ind w:firstLine="562"/>
      <w:jc w:val="both"/>
    </w:pPr>
    <w:rPr>
      <w:b/>
      <w:sz w:val="32"/>
    </w:rPr>
  </w:style>
  <w:style w:type="character" w:customStyle="1" w:styleId="-0">
    <w:name w:val="К-ТЕКСТ Знак"/>
    <w:basedOn w:val="a2"/>
    <w:link w:val="-"/>
    <w:rsid w:val="00320354"/>
    <w:rPr>
      <w:sz w:val="28"/>
      <w:szCs w:val="24"/>
    </w:rPr>
  </w:style>
  <w:style w:type="character" w:customStyle="1" w:styleId="-2">
    <w:name w:val="К-ЗАГОЛОВОК Знак"/>
    <w:basedOn w:val="a2"/>
    <w:link w:val="-1"/>
    <w:rsid w:val="00320354"/>
    <w:rPr>
      <w:b/>
      <w:sz w:val="32"/>
      <w:szCs w:val="24"/>
    </w:rPr>
  </w:style>
  <w:style w:type="paragraph" w:customStyle="1" w:styleId="-3">
    <w:name w:val="Текст-курсовой"/>
    <w:basedOn w:val="a1"/>
    <w:link w:val="-4"/>
    <w:qFormat/>
    <w:rsid w:val="00FF0B52"/>
    <w:pPr>
      <w:spacing w:line="360" w:lineRule="auto"/>
      <w:ind w:firstLine="567"/>
      <w:jc w:val="both"/>
    </w:pPr>
    <w:rPr>
      <w:color w:val="000000" w:themeColor="text1"/>
      <w:sz w:val="28"/>
    </w:rPr>
  </w:style>
  <w:style w:type="character" w:customStyle="1" w:styleId="-4">
    <w:name w:val="Текст-курсовой Знак"/>
    <w:basedOn w:val="a2"/>
    <w:link w:val="-3"/>
    <w:rsid w:val="00FF0B52"/>
    <w:rPr>
      <w:color w:val="000000" w:themeColor="text1"/>
      <w:sz w:val="28"/>
      <w:szCs w:val="24"/>
    </w:rPr>
  </w:style>
  <w:style w:type="character" w:customStyle="1" w:styleId="affa">
    <w:name w:val="Мой заголовок Знак"/>
    <w:basedOn w:val="a2"/>
    <w:link w:val="affb"/>
    <w:locked/>
    <w:rsid w:val="00FF0B52"/>
    <w:rPr>
      <w:b/>
      <w:sz w:val="36"/>
      <w:szCs w:val="28"/>
    </w:rPr>
  </w:style>
  <w:style w:type="paragraph" w:customStyle="1" w:styleId="affb">
    <w:name w:val="Мой заголовок"/>
    <w:basedOn w:val="a1"/>
    <w:link w:val="affa"/>
    <w:qFormat/>
    <w:rsid w:val="00FF0B52"/>
    <w:pPr>
      <w:spacing w:before="280" w:after="280" w:line="360" w:lineRule="auto"/>
      <w:ind w:firstLine="709"/>
      <w:jc w:val="both"/>
    </w:pPr>
    <w:rPr>
      <w:b/>
      <w:sz w:val="36"/>
      <w:szCs w:val="28"/>
    </w:rPr>
  </w:style>
  <w:style w:type="paragraph" w:customStyle="1" w:styleId="affc">
    <w:name w:val="яоглав"/>
    <w:basedOn w:val="18"/>
    <w:qFormat/>
    <w:rsid w:val="006441B4"/>
    <w:pPr>
      <w:tabs>
        <w:tab w:val="right" w:leader="dot" w:pos="9911"/>
      </w:tabs>
      <w:ind w:firstLine="709"/>
    </w:pPr>
    <w:rPr>
      <w:sz w:val="28"/>
      <w:szCs w:val="28"/>
    </w:rPr>
  </w:style>
  <w:style w:type="paragraph" w:customStyle="1" w:styleId="1">
    <w:name w:val="1список"/>
    <w:basedOn w:val="03"/>
    <w:qFormat/>
    <w:rsid w:val="008B7E9E"/>
    <w:pPr>
      <w:numPr>
        <w:numId w:val="6"/>
      </w:numPr>
    </w:pPr>
  </w:style>
  <w:style w:type="table" w:customStyle="1" w:styleId="111">
    <w:name w:val="Сетка таблицы11"/>
    <w:basedOn w:val="a3"/>
    <w:next w:val="af0"/>
    <w:rsid w:val="008D74FA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"/>
    <w:basedOn w:val="a3"/>
    <w:next w:val="af0"/>
    <w:uiPriority w:val="39"/>
    <w:rsid w:val="00DB0E80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3"/>
    <w:next w:val="af0"/>
    <w:uiPriority w:val="39"/>
    <w:rsid w:val="00DB0E80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3"/>
    <w:next w:val="af0"/>
    <w:uiPriority w:val="39"/>
    <w:rsid w:val="00DB0E8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rsid w:val="00DB0E80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d">
    <w:name w:val="TOC Heading"/>
    <w:basedOn w:val="10"/>
    <w:next w:val="a1"/>
    <w:uiPriority w:val="39"/>
    <w:unhideWhenUsed/>
    <w:qFormat/>
    <w:rsid w:val="00DB0E8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c">
    <w:name w:val="toc 2"/>
    <w:basedOn w:val="a1"/>
    <w:next w:val="a1"/>
    <w:autoRedefine/>
    <w:uiPriority w:val="39"/>
    <w:unhideWhenUsed/>
    <w:rsid w:val="00DB0E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6;&#1103;&#1089;&#1085;&#1080;&#109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A8956-0484-4042-AF30-3DDC46EE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Поясниттельная записка.dot</Template>
  <TotalTime>1028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Рассчетно- пояснительная записка</vt:lpstr>
    </vt:vector>
  </TitlesOfParts>
  <Company>нет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Рассчетно- пояснительная записка</dc:title>
  <dc:creator>Dmitry</dc:creator>
  <cp:lastModifiedBy>Ninexa</cp:lastModifiedBy>
  <cp:revision>71</cp:revision>
  <cp:lastPrinted>2019-06-17T06:07:00Z</cp:lastPrinted>
  <dcterms:created xsi:type="dcterms:W3CDTF">2022-11-10T06:12:00Z</dcterms:created>
  <dcterms:modified xsi:type="dcterms:W3CDTF">2022-12-20T18:27:00Z</dcterms:modified>
</cp:coreProperties>
</file>