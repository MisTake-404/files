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1A0BB3" w14:textId="1C6DAF91" w:rsidR="0063192B" w:rsidRDefault="0063192B" w:rsidP="00D47F62">
      <w:pPr>
        <w:pStyle w:val="03"/>
      </w:pPr>
    </w:p>
    <w:sdt>
      <w:sdtPr>
        <w:id w:val="100086262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sdtEndPr>
      <w:sdtContent>
        <w:p w14:paraId="2712C540" w14:textId="2091ABDD" w:rsidR="00DB0E80" w:rsidRPr="00DB0E80" w:rsidRDefault="00DB0E80" w:rsidP="006441B4">
          <w:pPr>
            <w:pStyle w:val="affd"/>
            <w:spacing w:after="240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DB0E80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4C8DBD75" w14:textId="1B5D61DB" w:rsidR="006441B4" w:rsidRPr="006441B4" w:rsidRDefault="00DB0E80" w:rsidP="006441B4">
          <w:pPr>
            <w:pStyle w:val="affc"/>
            <w:rPr>
              <w:rFonts w:eastAsiaTheme="minorEastAsia"/>
            </w:rPr>
          </w:pPr>
          <w:r w:rsidRPr="006441B4">
            <w:fldChar w:fldCharType="begin"/>
          </w:r>
          <w:r w:rsidRPr="006441B4">
            <w:instrText xml:space="preserve"> TOC \o "1-1" \h \z \u </w:instrText>
          </w:r>
          <w:r w:rsidRPr="006441B4">
            <w:fldChar w:fldCharType="separate"/>
          </w:r>
          <w:hyperlink w:anchor="_Toc122463101" w:history="1">
            <w:r w:rsidR="006441B4" w:rsidRPr="006441B4">
              <w:rPr>
                <w:rStyle w:val="aff3"/>
                <w:color w:val="auto"/>
                <w:u w:val="none"/>
              </w:rPr>
              <w:t>Практическая работа №1</w:t>
            </w:r>
            <w:r w:rsidR="006441B4" w:rsidRPr="006441B4">
              <w:rPr>
                <w:webHidden/>
              </w:rPr>
              <w:tab/>
            </w:r>
            <w:r w:rsidR="006441B4" w:rsidRPr="006441B4">
              <w:rPr>
                <w:webHidden/>
              </w:rPr>
              <w:fldChar w:fldCharType="begin"/>
            </w:r>
            <w:r w:rsidR="006441B4" w:rsidRPr="006441B4">
              <w:rPr>
                <w:webHidden/>
              </w:rPr>
              <w:instrText xml:space="preserve"> PAGEREF _Toc122463101 \h </w:instrText>
            </w:r>
            <w:r w:rsidR="006441B4" w:rsidRPr="006441B4">
              <w:rPr>
                <w:webHidden/>
              </w:rPr>
            </w:r>
            <w:r w:rsidR="006441B4" w:rsidRPr="006441B4">
              <w:rPr>
                <w:webHidden/>
              </w:rPr>
              <w:fldChar w:fldCharType="separate"/>
            </w:r>
            <w:r w:rsidR="006441B4" w:rsidRPr="006441B4">
              <w:rPr>
                <w:webHidden/>
              </w:rPr>
              <w:t>3</w:t>
            </w:r>
            <w:r w:rsidR="006441B4" w:rsidRPr="006441B4">
              <w:rPr>
                <w:webHidden/>
              </w:rPr>
              <w:fldChar w:fldCharType="end"/>
            </w:r>
          </w:hyperlink>
        </w:p>
        <w:p w14:paraId="74AA0E7D" w14:textId="18878FE2" w:rsidR="006441B4" w:rsidRPr="006441B4" w:rsidRDefault="006441B4" w:rsidP="006441B4">
          <w:pPr>
            <w:pStyle w:val="affc"/>
            <w:rPr>
              <w:rFonts w:eastAsiaTheme="minorEastAsia"/>
            </w:rPr>
          </w:pPr>
          <w:hyperlink w:anchor="_Toc122463102" w:history="1">
            <w:r w:rsidRPr="006441B4">
              <w:rPr>
                <w:rStyle w:val="aff3"/>
                <w:color w:val="auto"/>
                <w:u w:val="none"/>
              </w:rPr>
              <w:t>Практическая работа №2</w:t>
            </w:r>
            <w:r w:rsidRPr="006441B4">
              <w:rPr>
                <w:webHidden/>
              </w:rPr>
              <w:tab/>
            </w:r>
            <w:r w:rsidRPr="006441B4">
              <w:rPr>
                <w:webHidden/>
              </w:rPr>
              <w:fldChar w:fldCharType="begin"/>
            </w:r>
            <w:r w:rsidRPr="006441B4">
              <w:rPr>
                <w:webHidden/>
              </w:rPr>
              <w:instrText xml:space="preserve"> PAGEREF _Toc122463102 \h </w:instrText>
            </w:r>
            <w:r w:rsidRPr="006441B4">
              <w:rPr>
                <w:webHidden/>
              </w:rPr>
            </w:r>
            <w:r w:rsidRPr="006441B4">
              <w:rPr>
                <w:webHidden/>
              </w:rPr>
              <w:fldChar w:fldCharType="separate"/>
            </w:r>
            <w:r w:rsidRPr="006441B4">
              <w:rPr>
                <w:webHidden/>
              </w:rPr>
              <w:t>8</w:t>
            </w:r>
            <w:r w:rsidRPr="006441B4">
              <w:rPr>
                <w:webHidden/>
              </w:rPr>
              <w:fldChar w:fldCharType="end"/>
            </w:r>
          </w:hyperlink>
        </w:p>
        <w:p w14:paraId="3AFABB36" w14:textId="77D8FC27" w:rsidR="006441B4" w:rsidRPr="006441B4" w:rsidRDefault="006441B4" w:rsidP="006441B4">
          <w:pPr>
            <w:pStyle w:val="affc"/>
            <w:rPr>
              <w:rFonts w:eastAsiaTheme="minorEastAsia"/>
            </w:rPr>
          </w:pPr>
          <w:hyperlink w:anchor="_Toc122463103" w:history="1">
            <w:r w:rsidRPr="006441B4">
              <w:rPr>
                <w:rStyle w:val="aff3"/>
                <w:color w:val="auto"/>
                <w:u w:val="none"/>
              </w:rPr>
              <w:t>Практическая работа №3</w:t>
            </w:r>
            <w:r w:rsidRPr="006441B4">
              <w:rPr>
                <w:webHidden/>
              </w:rPr>
              <w:tab/>
            </w:r>
            <w:r w:rsidRPr="006441B4">
              <w:rPr>
                <w:webHidden/>
              </w:rPr>
              <w:fldChar w:fldCharType="begin"/>
            </w:r>
            <w:r w:rsidRPr="006441B4">
              <w:rPr>
                <w:webHidden/>
              </w:rPr>
              <w:instrText xml:space="preserve"> PAGEREF _Toc122463103 \h </w:instrText>
            </w:r>
            <w:r w:rsidRPr="006441B4">
              <w:rPr>
                <w:webHidden/>
              </w:rPr>
            </w:r>
            <w:r w:rsidRPr="006441B4">
              <w:rPr>
                <w:webHidden/>
              </w:rPr>
              <w:fldChar w:fldCharType="separate"/>
            </w:r>
            <w:r w:rsidRPr="006441B4">
              <w:rPr>
                <w:webHidden/>
              </w:rPr>
              <w:t>11</w:t>
            </w:r>
            <w:r w:rsidRPr="006441B4">
              <w:rPr>
                <w:webHidden/>
              </w:rPr>
              <w:fldChar w:fldCharType="end"/>
            </w:r>
          </w:hyperlink>
        </w:p>
        <w:p w14:paraId="3FECCC60" w14:textId="74FF73F5" w:rsidR="006441B4" w:rsidRPr="006441B4" w:rsidRDefault="006441B4" w:rsidP="006441B4">
          <w:pPr>
            <w:pStyle w:val="affc"/>
            <w:rPr>
              <w:rFonts w:eastAsiaTheme="minorEastAsia"/>
            </w:rPr>
          </w:pPr>
          <w:hyperlink w:anchor="_Toc122463104" w:history="1">
            <w:r w:rsidRPr="006441B4">
              <w:rPr>
                <w:rStyle w:val="aff3"/>
                <w:color w:val="auto"/>
                <w:u w:val="none"/>
              </w:rPr>
              <w:t>Практическая работа №4</w:t>
            </w:r>
            <w:r w:rsidRPr="006441B4">
              <w:rPr>
                <w:webHidden/>
              </w:rPr>
              <w:tab/>
            </w:r>
            <w:r w:rsidRPr="006441B4">
              <w:rPr>
                <w:webHidden/>
              </w:rPr>
              <w:fldChar w:fldCharType="begin"/>
            </w:r>
            <w:r w:rsidRPr="006441B4">
              <w:rPr>
                <w:webHidden/>
              </w:rPr>
              <w:instrText xml:space="preserve"> PAGEREF _Toc122463104 \h </w:instrText>
            </w:r>
            <w:r w:rsidRPr="006441B4">
              <w:rPr>
                <w:webHidden/>
              </w:rPr>
            </w:r>
            <w:r w:rsidRPr="006441B4">
              <w:rPr>
                <w:webHidden/>
              </w:rPr>
              <w:fldChar w:fldCharType="separate"/>
            </w:r>
            <w:r w:rsidRPr="006441B4">
              <w:rPr>
                <w:webHidden/>
              </w:rPr>
              <w:t>15</w:t>
            </w:r>
            <w:r w:rsidRPr="006441B4">
              <w:rPr>
                <w:webHidden/>
              </w:rPr>
              <w:fldChar w:fldCharType="end"/>
            </w:r>
          </w:hyperlink>
        </w:p>
        <w:p w14:paraId="7A695CD5" w14:textId="49EC6918" w:rsidR="006441B4" w:rsidRPr="006441B4" w:rsidRDefault="006441B4" w:rsidP="006441B4">
          <w:pPr>
            <w:pStyle w:val="affc"/>
            <w:rPr>
              <w:rFonts w:eastAsiaTheme="minorEastAsia"/>
            </w:rPr>
          </w:pPr>
          <w:hyperlink w:anchor="_Toc122463105" w:history="1">
            <w:r w:rsidRPr="006441B4">
              <w:rPr>
                <w:rStyle w:val="aff3"/>
                <w:color w:val="auto"/>
                <w:u w:val="none"/>
              </w:rPr>
              <w:t>Практическая работа №5</w:t>
            </w:r>
            <w:r w:rsidRPr="006441B4">
              <w:rPr>
                <w:webHidden/>
              </w:rPr>
              <w:tab/>
            </w:r>
            <w:r w:rsidRPr="006441B4">
              <w:rPr>
                <w:webHidden/>
              </w:rPr>
              <w:fldChar w:fldCharType="begin"/>
            </w:r>
            <w:r w:rsidRPr="006441B4">
              <w:rPr>
                <w:webHidden/>
              </w:rPr>
              <w:instrText xml:space="preserve"> PAGEREF _Toc122463105 \h </w:instrText>
            </w:r>
            <w:r w:rsidRPr="006441B4">
              <w:rPr>
                <w:webHidden/>
              </w:rPr>
            </w:r>
            <w:r w:rsidRPr="006441B4">
              <w:rPr>
                <w:webHidden/>
              </w:rPr>
              <w:fldChar w:fldCharType="separate"/>
            </w:r>
            <w:r w:rsidRPr="006441B4">
              <w:rPr>
                <w:webHidden/>
              </w:rPr>
              <w:t>22</w:t>
            </w:r>
            <w:r w:rsidRPr="006441B4">
              <w:rPr>
                <w:webHidden/>
              </w:rPr>
              <w:fldChar w:fldCharType="end"/>
            </w:r>
          </w:hyperlink>
        </w:p>
        <w:p w14:paraId="1625EFCF" w14:textId="371B4F0A" w:rsidR="00DB0E80" w:rsidRDefault="00DB0E80" w:rsidP="006441B4">
          <w:pPr>
            <w:pStyle w:val="affc"/>
          </w:pPr>
          <w:r w:rsidRPr="006441B4">
            <w:fldChar w:fldCharType="end"/>
          </w:r>
        </w:p>
      </w:sdtContent>
    </w:sdt>
    <w:p w14:paraId="36F5110A" w14:textId="729B6B6C" w:rsidR="00D47F62" w:rsidRDefault="00D47F62" w:rsidP="00D47F62">
      <w:pPr>
        <w:pStyle w:val="03"/>
      </w:pPr>
    </w:p>
    <w:p w14:paraId="4F74F051" w14:textId="107B6F76" w:rsidR="00D47F62" w:rsidRDefault="00D47F62">
      <w:pPr>
        <w:rPr>
          <w:rFonts w:eastAsia="Calibri"/>
          <w:sz w:val="28"/>
          <w:szCs w:val="22"/>
          <w:lang w:eastAsia="en-US"/>
        </w:rPr>
      </w:pPr>
      <w:r>
        <w:br w:type="page"/>
      </w:r>
      <w:bookmarkStart w:id="0" w:name="_GoBack"/>
      <w:bookmarkEnd w:id="0"/>
    </w:p>
    <w:p w14:paraId="6A6FC90C" w14:textId="25CE421D" w:rsidR="00D47F62" w:rsidRDefault="00D47F62" w:rsidP="00D47F62">
      <w:pPr>
        <w:pStyle w:val="01"/>
      </w:pPr>
      <w:bookmarkStart w:id="1" w:name="_Toc122463101"/>
      <w:r>
        <w:lastRenderedPageBreak/>
        <w:t>Практическая работа №1</w:t>
      </w:r>
      <w:bookmarkEnd w:id="1"/>
    </w:p>
    <w:p w14:paraId="2D11A31C" w14:textId="69382FF9" w:rsidR="00D47F62" w:rsidRDefault="008B7E9E" w:rsidP="00D47F62">
      <w:pPr>
        <w:pStyle w:val="03"/>
      </w:pPr>
      <w:r>
        <w:t xml:space="preserve">Тема: </w:t>
      </w:r>
      <w:r w:rsidR="00D47F62">
        <w:t>Классификация форм предпринимательства</w:t>
      </w:r>
      <w:r>
        <w:t>.</w:t>
      </w:r>
    </w:p>
    <w:p w14:paraId="79E0E22B" w14:textId="77777777" w:rsidR="00D47F62" w:rsidRPr="008B7E9E" w:rsidRDefault="00D47F62" w:rsidP="008B7E9E">
      <w:pPr>
        <w:pStyle w:val="02"/>
      </w:pPr>
      <w:r>
        <w:t>Задание 1</w:t>
      </w:r>
    </w:p>
    <w:p w14:paraId="2F6AB037" w14:textId="02D8C621" w:rsidR="00D47F62" w:rsidRDefault="008B7E9E" w:rsidP="00D47F62">
      <w:pPr>
        <w:pStyle w:val="03"/>
      </w:pPr>
      <w:r>
        <w:t>Заполнить</w:t>
      </w:r>
      <w:r w:rsidR="00D47F62">
        <w:t xml:space="preserve"> таблиц</w:t>
      </w:r>
      <w:r>
        <w:t>у</w:t>
      </w:r>
      <w:r w:rsidR="00D47F62">
        <w:t xml:space="preserve"> </w:t>
      </w:r>
      <w:r>
        <w:t xml:space="preserve">1 – </w:t>
      </w:r>
      <w:r w:rsidR="00D47F62">
        <w:t>Формы предпринимательства</w:t>
      </w:r>
    </w:p>
    <w:p w14:paraId="794623B6" w14:textId="2B9543E5" w:rsidR="008B7E9E" w:rsidRDefault="008B7E9E" w:rsidP="008B7E9E">
      <w:pPr>
        <w:pStyle w:val="0"/>
      </w:pPr>
      <w:r>
        <w:t>Формы предпринимательства.</w:t>
      </w:r>
    </w:p>
    <w:tbl>
      <w:tblPr>
        <w:tblStyle w:val="af0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3119"/>
        <w:gridCol w:w="4529"/>
      </w:tblGrid>
      <w:tr w:rsidR="00D47F62" w14:paraId="462A4CD3" w14:textId="77777777" w:rsidTr="008B7E9E">
        <w:tc>
          <w:tcPr>
            <w:tcW w:w="2263" w:type="dxa"/>
          </w:tcPr>
          <w:p w14:paraId="1D87FC8B" w14:textId="7662EDE3" w:rsidR="00D47F62" w:rsidRDefault="00D47F62" w:rsidP="00D47F62">
            <w:pPr>
              <w:pStyle w:val="04"/>
            </w:pPr>
            <w:r>
              <w:rPr>
                <w:lang w:val="en-US"/>
              </w:rPr>
              <w:t>Форма</w:t>
            </w:r>
          </w:p>
        </w:tc>
        <w:tc>
          <w:tcPr>
            <w:tcW w:w="3119" w:type="dxa"/>
          </w:tcPr>
          <w:p w14:paraId="04F026DC" w14:textId="4C4D1487" w:rsidR="00D47F62" w:rsidRDefault="00D47F62" w:rsidP="00D47F62">
            <w:pPr>
              <w:pStyle w:val="04"/>
            </w:pPr>
            <w:r>
              <w:rPr>
                <w:lang w:val="en-US"/>
              </w:rPr>
              <w:t>Плюсы</w:t>
            </w:r>
          </w:p>
        </w:tc>
        <w:tc>
          <w:tcPr>
            <w:tcW w:w="4529" w:type="dxa"/>
          </w:tcPr>
          <w:p w14:paraId="0C0F688B" w14:textId="44194AA5" w:rsidR="00D47F62" w:rsidRDefault="00D47F62" w:rsidP="00D47F62">
            <w:pPr>
              <w:pStyle w:val="04"/>
            </w:pPr>
            <w:r>
              <w:rPr>
                <w:lang w:val="en-US"/>
              </w:rPr>
              <w:t>Минусы</w:t>
            </w:r>
          </w:p>
        </w:tc>
      </w:tr>
      <w:tr w:rsidR="00D47F62" w14:paraId="2C49727D" w14:textId="77777777" w:rsidTr="008B7E9E">
        <w:trPr>
          <w:cantSplit/>
          <w:trHeight w:val="1134"/>
        </w:trPr>
        <w:tc>
          <w:tcPr>
            <w:tcW w:w="2263" w:type="dxa"/>
          </w:tcPr>
          <w:p w14:paraId="5FD21A8F" w14:textId="345BBFF4" w:rsidR="00D47F62" w:rsidRDefault="00D47F62" w:rsidP="008B7E9E">
            <w:pPr>
              <w:pStyle w:val="04"/>
              <w:jc w:val="left"/>
            </w:pPr>
            <w:r>
              <w:rPr>
                <w:lang w:val="en-US"/>
              </w:rPr>
              <w:t>Индивидуальное</w:t>
            </w:r>
          </w:p>
        </w:tc>
        <w:tc>
          <w:tcPr>
            <w:tcW w:w="3119" w:type="dxa"/>
          </w:tcPr>
          <w:p w14:paraId="3EDFB8E0" w14:textId="77777777" w:rsidR="00D47F62" w:rsidRPr="008B7E9E" w:rsidRDefault="00D47F62" w:rsidP="00D47F62">
            <w:pPr>
              <w:pStyle w:val="04"/>
              <w:jc w:val="left"/>
              <w:rPr>
                <w:sz w:val="24"/>
                <w:szCs w:val="24"/>
              </w:rPr>
            </w:pPr>
            <w:r w:rsidRPr="008B7E9E">
              <w:rPr>
                <w:sz w:val="24"/>
                <w:szCs w:val="24"/>
              </w:rPr>
              <w:t>1) быстро создаются. Необходимо только зарегистрироваться, получить, если требуется, лицензию (например, на оказание медицинских услуг) и начать производить товары или оказывать услуги;</w:t>
            </w:r>
          </w:p>
          <w:p w14:paraId="27C43CEC" w14:textId="77777777" w:rsidR="00D47F62" w:rsidRPr="008B7E9E" w:rsidRDefault="00D47F62" w:rsidP="00D47F62">
            <w:pPr>
              <w:pStyle w:val="04"/>
              <w:jc w:val="left"/>
              <w:rPr>
                <w:sz w:val="24"/>
                <w:szCs w:val="24"/>
              </w:rPr>
            </w:pPr>
            <w:r w:rsidRPr="008B7E9E">
              <w:rPr>
                <w:sz w:val="24"/>
                <w:szCs w:val="24"/>
              </w:rPr>
              <w:t>2) у собственника индивидуальной фирмы не возникает проблем с сохранением коммерческой тайны;</w:t>
            </w:r>
          </w:p>
          <w:p w14:paraId="2E61F184" w14:textId="77777777" w:rsidR="00D47F62" w:rsidRPr="008B7E9E" w:rsidRDefault="00D47F62" w:rsidP="00D47F62">
            <w:pPr>
              <w:pStyle w:val="04"/>
              <w:jc w:val="left"/>
              <w:rPr>
                <w:sz w:val="24"/>
                <w:szCs w:val="24"/>
              </w:rPr>
            </w:pPr>
            <w:r w:rsidRPr="008B7E9E">
              <w:rPr>
                <w:sz w:val="24"/>
                <w:szCs w:val="24"/>
              </w:rPr>
              <w:t>3) имеют налоговые льготы;</w:t>
            </w:r>
          </w:p>
          <w:p w14:paraId="1A51CCF9" w14:textId="7E7B2F3D" w:rsidR="00D47F62" w:rsidRPr="008B7E9E" w:rsidRDefault="00D47F62" w:rsidP="00D47F62">
            <w:pPr>
              <w:pStyle w:val="04"/>
              <w:jc w:val="left"/>
              <w:rPr>
                <w:sz w:val="24"/>
                <w:szCs w:val="24"/>
              </w:rPr>
            </w:pPr>
            <w:r w:rsidRPr="008B7E9E">
              <w:rPr>
                <w:sz w:val="24"/>
                <w:szCs w:val="24"/>
              </w:rPr>
              <w:t>4) начатое дело при необходимости можно легко закончить.</w:t>
            </w:r>
          </w:p>
        </w:tc>
        <w:tc>
          <w:tcPr>
            <w:tcW w:w="4529" w:type="dxa"/>
          </w:tcPr>
          <w:p w14:paraId="56D032A4" w14:textId="77777777" w:rsidR="00D47F62" w:rsidRPr="008B7E9E" w:rsidRDefault="00D47F62" w:rsidP="00D47F62">
            <w:pPr>
              <w:pStyle w:val="04"/>
              <w:jc w:val="left"/>
              <w:rPr>
                <w:sz w:val="24"/>
                <w:szCs w:val="24"/>
              </w:rPr>
            </w:pPr>
            <w:r w:rsidRPr="008B7E9E">
              <w:rPr>
                <w:sz w:val="24"/>
                <w:szCs w:val="24"/>
              </w:rPr>
              <w:t>1) ограниченные финансовые возможности. Понятно, что прирожденных капиталистов у нас нет и крупное наследство мало кому удается получить. Следовательно, собирать на свое дело приходится по крупицам. Банки меньше склонны доверять индивидуальным предпринимателям и охотно дают деньги только под залог дома или квартиры;</w:t>
            </w:r>
          </w:p>
          <w:p w14:paraId="0C33A49C" w14:textId="77777777" w:rsidR="00D47F62" w:rsidRPr="008B7E9E" w:rsidRDefault="00D47F62" w:rsidP="00D47F62">
            <w:pPr>
              <w:pStyle w:val="04"/>
              <w:jc w:val="left"/>
              <w:rPr>
                <w:sz w:val="24"/>
                <w:szCs w:val="24"/>
              </w:rPr>
            </w:pPr>
            <w:r w:rsidRPr="008B7E9E">
              <w:rPr>
                <w:sz w:val="24"/>
                <w:szCs w:val="24"/>
              </w:rPr>
              <w:t>2) отсутствие крупных прибылей. Могут ли получать большие деньги за оказанные услуги врач или учитель, если платежеспособность населения невелика, а многие семьи подолгу не получают зарплату?</w:t>
            </w:r>
          </w:p>
          <w:p w14:paraId="343E9EC8" w14:textId="77777777" w:rsidR="00D47F62" w:rsidRPr="008B7E9E" w:rsidRDefault="00D47F62" w:rsidP="00D47F62">
            <w:pPr>
              <w:pStyle w:val="04"/>
              <w:jc w:val="left"/>
              <w:rPr>
                <w:sz w:val="24"/>
                <w:szCs w:val="24"/>
              </w:rPr>
            </w:pPr>
            <w:r w:rsidRPr="008B7E9E">
              <w:rPr>
                <w:sz w:val="24"/>
                <w:szCs w:val="24"/>
              </w:rPr>
              <w:t>3) ограниченность предпринимательских способностей. Способности предпринимателя не беспредельны, и он может не учесть всех условий на рынке и прогореть;</w:t>
            </w:r>
          </w:p>
          <w:p w14:paraId="4F312AF2" w14:textId="615E3BA4" w:rsidR="00D47F62" w:rsidRPr="008B7E9E" w:rsidRDefault="00D47F62" w:rsidP="00D47F62">
            <w:pPr>
              <w:pStyle w:val="04"/>
              <w:jc w:val="left"/>
              <w:rPr>
                <w:sz w:val="24"/>
                <w:szCs w:val="24"/>
              </w:rPr>
            </w:pPr>
            <w:r w:rsidRPr="008B7E9E">
              <w:rPr>
                <w:sz w:val="24"/>
                <w:szCs w:val="24"/>
              </w:rPr>
              <w:t>4) полная ответственность владельца предприятия за результаты своей деятельности. В кризисных ситуациях он может в полном смысле остаться без ничего. В таком случае он будет вынужден продать свое личное имущество, например дом, участок, автомобиль, домашнюю обстановку и др., чтобы рассчитаться с кредиторами.</w:t>
            </w:r>
          </w:p>
        </w:tc>
      </w:tr>
      <w:tr w:rsidR="00D47F62" w14:paraId="37747484" w14:textId="77777777" w:rsidTr="008B7E9E">
        <w:tc>
          <w:tcPr>
            <w:tcW w:w="2263" w:type="dxa"/>
          </w:tcPr>
          <w:p w14:paraId="18B9E075" w14:textId="7722EC60" w:rsidR="00D47F62" w:rsidRDefault="00D47F62" w:rsidP="00D47F62">
            <w:pPr>
              <w:pStyle w:val="04"/>
            </w:pPr>
            <w:proofErr w:type="spellStart"/>
            <w:r>
              <w:rPr>
                <w:lang w:val="en-US"/>
              </w:rPr>
              <w:t>Партнерское</w:t>
            </w:r>
            <w:proofErr w:type="spellEnd"/>
          </w:p>
        </w:tc>
        <w:tc>
          <w:tcPr>
            <w:tcW w:w="3119" w:type="dxa"/>
          </w:tcPr>
          <w:p w14:paraId="11D30B00" w14:textId="77777777" w:rsidR="00D47F62" w:rsidRPr="008B7E9E" w:rsidRDefault="00D47F62" w:rsidP="00D47F62">
            <w:pPr>
              <w:pStyle w:val="04"/>
              <w:jc w:val="left"/>
              <w:rPr>
                <w:sz w:val="24"/>
                <w:szCs w:val="24"/>
              </w:rPr>
            </w:pPr>
            <w:r w:rsidRPr="008B7E9E">
              <w:rPr>
                <w:sz w:val="24"/>
                <w:szCs w:val="24"/>
              </w:rPr>
              <w:t>1) объединение капиталов нескольких лиц позволяет открыть более перспективное дело, что увеличивает шансы на успех;</w:t>
            </w:r>
          </w:p>
          <w:p w14:paraId="6859B6AB" w14:textId="77777777" w:rsidR="00D47F62" w:rsidRPr="008B7E9E" w:rsidRDefault="00D47F62" w:rsidP="00D47F62">
            <w:pPr>
              <w:pStyle w:val="04"/>
              <w:jc w:val="left"/>
              <w:rPr>
                <w:sz w:val="24"/>
                <w:szCs w:val="24"/>
              </w:rPr>
            </w:pPr>
            <w:r w:rsidRPr="008B7E9E">
              <w:rPr>
                <w:sz w:val="24"/>
                <w:szCs w:val="24"/>
              </w:rPr>
              <w:lastRenderedPageBreak/>
              <w:t>2) объединяется и интеллектуальный капитал собственников, конечно, если все они люди достойные. Они совместно думают, как более эффективно наладить дело, ведь от этого зависит рост прибыли;</w:t>
            </w:r>
          </w:p>
          <w:p w14:paraId="54C1BCC0" w14:textId="77777777" w:rsidR="00D47F62" w:rsidRPr="008B7E9E" w:rsidRDefault="00D47F62" w:rsidP="00D47F62">
            <w:pPr>
              <w:pStyle w:val="04"/>
              <w:jc w:val="left"/>
              <w:rPr>
                <w:sz w:val="24"/>
                <w:szCs w:val="24"/>
              </w:rPr>
            </w:pPr>
            <w:r w:rsidRPr="008B7E9E">
              <w:rPr>
                <w:sz w:val="24"/>
                <w:szCs w:val="24"/>
              </w:rPr>
              <w:t>3) возможности привлечения банковских капиталов, поскольку доверие банков в этом случае повышается;</w:t>
            </w:r>
          </w:p>
          <w:p w14:paraId="2DE4A114" w14:textId="2772EA8B" w:rsidR="00D47F62" w:rsidRPr="008B7E9E" w:rsidRDefault="00D47F62" w:rsidP="00D47F62">
            <w:pPr>
              <w:pStyle w:val="04"/>
              <w:jc w:val="left"/>
              <w:rPr>
                <w:sz w:val="24"/>
                <w:szCs w:val="24"/>
              </w:rPr>
            </w:pPr>
            <w:r w:rsidRPr="008B7E9E">
              <w:rPr>
                <w:sz w:val="24"/>
                <w:szCs w:val="24"/>
              </w:rPr>
              <w:t>4) более длительный срок существования, чем у индивидуальной фирмы. В принципе он даже неограничен, но на практике чаще встречаются иные ситуации: недоговоренности, обиды, подозрения и даже ссоры партнеров ведут к прекращению товарищества.</w:t>
            </w:r>
          </w:p>
        </w:tc>
        <w:tc>
          <w:tcPr>
            <w:tcW w:w="4529" w:type="dxa"/>
          </w:tcPr>
          <w:p w14:paraId="7E9C9356" w14:textId="77777777" w:rsidR="00D47F62" w:rsidRPr="008B7E9E" w:rsidRDefault="00D47F62" w:rsidP="00D47F62">
            <w:pPr>
              <w:pStyle w:val="04"/>
              <w:jc w:val="left"/>
              <w:rPr>
                <w:sz w:val="24"/>
                <w:szCs w:val="24"/>
              </w:rPr>
            </w:pPr>
            <w:r w:rsidRPr="008B7E9E">
              <w:rPr>
                <w:sz w:val="24"/>
                <w:szCs w:val="24"/>
              </w:rPr>
              <w:lastRenderedPageBreak/>
              <w:t xml:space="preserve">1) неограниченная ответственность главных партнеров. Справедливо ли отвечать всем, если просчет совершит один из них (например, нагрубит покупателю, а тот откажется заключать договор или расторгнет его)? Видимо, </w:t>
            </w:r>
            <w:r w:rsidRPr="008B7E9E">
              <w:rPr>
                <w:sz w:val="24"/>
                <w:szCs w:val="24"/>
              </w:rPr>
              <w:lastRenderedPageBreak/>
              <w:t>справедливо: в процессе создания совместного дела партнеры должны внимательно изучать друг друга и заранее предусматривать опасность разорения в случае просчета одного из них;</w:t>
            </w:r>
          </w:p>
          <w:p w14:paraId="57CD36F6" w14:textId="77777777" w:rsidR="00D47F62" w:rsidRPr="008B7E9E" w:rsidRDefault="00D47F62" w:rsidP="00D47F62">
            <w:pPr>
              <w:pStyle w:val="04"/>
              <w:jc w:val="left"/>
              <w:rPr>
                <w:sz w:val="24"/>
                <w:szCs w:val="24"/>
              </w:rPr>
            </w:pPr>
            <w:r w:rsidRPr="008B7E9E">
              <w:rPr>
                <w:sz w:val="24"/>
                <w:szCs w:val="24"/>
              </w:rPr>
              <w:t>2) психологическая напряженность между партнерами. Все они ощущают "гнет" проблем, отсутствие психологического покоя, связанного с опасностью разорения;</w:t>
            </w:r>
          </w:p>
          <w:p w14:paraId="37043510" w14:textId="76C26AC8" w:rsidR="00D47F62" w:rsidRPr="008B7E9E" w:rsidRDefault="00D47F62" w:rsidP="00D47F62">
            <w:pPr>
              <w:pStyle w:val="04"/>
              <w:jc w:val="left"/>
              <w:rPr>
                <w:sz w:val="24"/>
                <w:szCs w:val="24"/>
              </w:rPr>
            </w:pPr>
            <w:r w:rsidRPr="008B7E9E">
              <w:rPr>
                <w:sz w:val="24"/>
                <w:szCs w:val="24"/>
              </w:rPr>
              <w:t>3) конфликты между участниками товарищества. Какими бы хорошими ни были партнеры, конфликты всегда неизбежны. Каждый предлагает свое решение проблем и именно его считает лучшим. В той или иной мере каждому свойственны честолюбие, амбиции и т.п.</w:t>
            </w:r>
          </w:p>
        </w:tc>
      </w:tr>
      <w:tr w:rsidR="00D47F62" w14:paraId="24CC3E43" w14:textId="77777777" w:rsidTr="008B7E9E">
        <w:tc>
          <w:tcPr>
            <w:tcW w:w="2263" w:type="dxa"/>
          </w:tcPr>
          <w:p w14:paraId="09A6AD4B" w14:textId="1B877EAF" w:rsidR="00D47F62" w:rsidRDefault="00D47F62" w:rsidP="00D47F62">
            <w:pPr>
              <w:pStyle w:val="04"/>
            </w:pPr>
            <w:proofErr w:type="spellStart"/>
            <w:r>
              <w:rPr>
                <w:lang w:val="en-US"/>
              </w:rPr>
              <w:lastRenderedPageBreak/>
              <w:t>Корпоративное</w:t>
            </w:r>
            <w:proofErr w:type="spellEnd"/>
          </w:p>
        </w:tc>
        <w:tc>
          <w:tcPr>
            <w:tcW w:w="3119" w:type="dxa"/>
          </w:tcPr>
          <w:p w14:paraId="3813B526" w14:textId="77777777" w:rsidR="00D47F62" w:rsidRPr="008B7E9E" w:rsidRDefault="00D47F62" w:rsidP="00D47F62">
            <w:pPr>
              <w:pStyle w:val="04"/>
              <w:jc w:val="left"/>
              <w:rPr>
                <w:sz w:val="24"/>
                <w:szCs w:val="24"/>
              </w:rPr>
            </w:pPr>
            <w:r w:rsidRPr="008B7E9E">
              <w:rPr>
                <w:sz w:val="24"/>
                <w:szCs w:val="24"/>
              </w:rPr>
              <w:t>1) значительные финансовые средства. Речь может идти и о миллиардах рублей, вложенных в дело многими людьми;</w:t>
            </w:r>
          </w:p>
          <w:p w14:paraId="671947C5" w14:textId="77777777" w:rsidR="00D47F62" w:rsidRPr="008B7E9E" w:rsidRDefault="00D47F62" w:rsidP="00D47F62">
            <w:pPr>
              <w:pStyle w:val="04"/>
              <w:jc w:val="left"/>
              <w:rPr>
                <w:sz w:val="24"/>
                <w:szCs w:val="24"/>
              </w:rPr>
            </w:pPr>
            <w:r w:rsidRPr="008B7E9E">
              <w:rPr>
                <w:sz w:val="24"/>
                <w:szCs w:val="24"/>
              </w:rPr>
              <w:t>2) преимущества на рынке, связанные с тем, что крупное предприятие, выпуская большой объем товаров, может легко снизить их себестоимость и "завалить" дешевыми товарами весь рынок;</w:t>
            </w:r>
          </w:p>
          <w:p w14:paraId="5A52D8B5" w14:textId="4FE35005" w:rsidR="00D47F62" w:rsidRPr="008B7E9E" w:rsidRDefault="00D47F62" w:rsidP="00D47F62">
            <w:pPr>
              <w:pStyle w:val="04"/>
              <w:jc w:val="left"/>
              <w:rPr>
                <w:sz w:val="24"/>
                <w:szCs w:val="24"/>
              </w:rPr>
            </w:pPr>
            <w:r w:rsidRPr="008B7E9E">
              <w:rPr>
                <w:sz w:val="24"/>
                <w:szCs w:val="24"/>
              </w:rPr>
              <w:t>3) ограниченная ответственность. Даже если предприятие обанкротится, его участники, предоставившие капитал для его работы, несут ответственность только в пределах доли вложенного капитала. </w:t>
            </w:r>
            <w:proofErr w:type="spellStart"/>
            <w:r w:rsidRPr="008B7E9E">
              <w:rPr>
                <w:sz w:val="24"/>
                <w:szCs w:val="24"/>
                <w:lang w:val="en-US"/>
              </w:rPr>
              <w:t>Личный</w:t>
            </w:r>
            <w:proofErr w:type="spellEnd"/>
            <w:r w:rsidRPr="008B7E9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B7E9E">
              <w:rPr>
                <w:sz w:val="24"/>
                <w:szCs w:val="24"/>
                <w:lang w:val="en-US"/>
              </w:rPr>
              <w:t>крах</w:t>
            </w:r>
            <w:proofErr w:type="spellEnd"/>
            <w:r w:rsidRPr="008B7E9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B7E9E">
              <w:rPr>
                <w:sz w:val="24"/>
                <w:szCs w:val="24"/>
                <w:lang w:val="en-US"/>
              </w:rPr>
              <w:t>им</w:t>
            </w:r>
            <w:proofErr w:type="spellEnd"/>
            <w:r w:rsidRPr="008B7E9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B7E9E">
              <w:rPr>
                <w:sz w:val="24"/>
                <w:szCs w:val="24"/>
                <w:lang w:val="en-US"/>
              </w:rPr>
              <w:t>не</w:t>
            </w:r>
            <w:proofErr w:type="spellEnd"/>
            <w:r w:rsidRPr="008B7E9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B7E9E">
              <w:rPr>
                <w:sz w:val="24"/>
                <w:szCs w:val="24"/>
                <w:lang w:val="en-US"/>
              </w:rPr>
              <w:t>грозит</w:t>
            </w:r>
            <w:proofErr w:type="spellEnd"/>
            <w:r w:rsidRPr="008B7E9E">
              <w:rPr>
                <w:sz w:val="24"/>
                <w:szCs w:val="24"/>
                <w:lang w:val="en-US"/>
              </w:rPr>
              <w:t>.</w:t>
            </w:r>
          </w:p>
        </w:tc>
        <w:tc>
          <w:tcPr>
            <w:tcW w:w="4529" w:type="dxa"/>
          </w:tcPr>
          <w:p w14:paraId="5E81A888" w14:textId="77777777" w:rsidR="00D47F62" w:rsidRPr="008B7E9E" w:rsidRDefault="00D47F62" w:rsidP="00D47F62">
            <w:pPr>
              <w:pStyle w:val="04"/>
              <w:jc w:val="left"/>
              <w:rPr>
                <w:sz w:val="24"/>
                <w:szCs w:val="24"/>
              </w:rPr>
            </w:pPr>
            <w:r w:rsidRPr="008B7E9E">
              <w:rPr>
                <w:sz w:val="24"/>
                <w:szCs w:val="24"/>
              </w:rPr>
              <w:t>1) сложный порядок создания. Речь идет не только о большом количестве бумаг, необходимых для регистрации, но и сложности их содержания. Здесь, как правило, не обойтись без услуг юристов;</w:t>
            </w:r>
          </w:p>
          <w:p w14:paraId="2F2B45A5" w14:textId="77777777" w:rsidR="00D47F62" w:rsidRPr="008B7E9E" w:rsidRDefault="00D47F62" w:rsidP="00D47F62">
            <w:pPr>
              <w:pStyle w:val="04"/>
              <w:jc w:val="left"/>
              <w:rPr>
                <w:sz w:val="24"/>
                <w:szCs w:val="24"/>
              </w:rPr>
            </w:pPr>
            <w:r w:rsidRPr="008B7E9E">
              <w:rPr>
                <w:sz w:val="24"/>
                <w:szCs w:val="24"/>
              </w:rPr>
              <w:t>2) зоркий надзор со стороны государственных органов. Во-первых, корпорации – основные поставщики налогов, а во-вторых, на них заняты сотни, а то и тысячи людей;</w:t>
            </w:r>
          </w:p>
          <w:p w14:paraId="37507604" w14:textId="2A1B956C" w:rsidR="00D47F62" w:rsidRPr="008B7E9E" w:rsidRDefault="00D47F62" w:rsidP="00D47F62">
            <w:pPr>
              <w:pStyle w:val="04"/>
              <w:jc w:val="left"/>
              <w:rPr>
                <w:sz w:val="24"/>
                <w:szCs w:val="24"/>
              </w:rPr>
            </w:pPr>
            <w:r w:rsidRPr="008B7E9E">
              <w:rPr>
                <w:sz w:val="24"/>
                <w:szCs w:val="24"/>
              </w:rPr>
              <w:t>3) высокие налоги. Практически корпорации несут двойной налоговый гнет: налоги на прибыль уплачиваются самой корпорацией и вторично взыскиваются при получении дохода вкладчиками капитала.</w:t>
            </w:r>
          </w:p>
        </w:tc>
      </w:tr>
    </w:tbl>
    <w:p w14:paraId="56F80BEF" w14:textId="3FB2C693" w:rsidR="008B7E9E" w:rsidRDefault="008B7E9E" w:rsidP="008B7E9E">
      <w:pPr>
        <w:pStyle w:val="03"/>
      </w:pPr>
    </w:p>
    <w:p w14:paraId="528B14F5" w14:textId="77777777" w:rsidR="008B7E9E" w:rsidRPr="008B7E9E" w:rsidRDefault="008B7E9E" w:rsidP="008B7E9E">
      <w:pPr>
        <w:pStyle w:val="02"/>
      </w:pPr>
      <w:r w:rsidRPr="008B7E9E">
        <w:lastRenderedPageBreak/>
        <w:t xml:space="preserve">Задание 2 </w:t>
      </w:r>
    </w:p>
    <w:p w14:paraId="7C054669" w14:textId="675D88AC" w:rsidR="008B7E9E" w:rsidRDefault="008B7E9E" w:rsidP="008B7E9E">
      <w:pPr>
        <w:pStyle w:val="03"/>
      </w:pPr>
      <w:r>
        <w:t>Назвать примеры производственного предпринимательства (10 примеров) и предпринимательства в сфере услуг (5примеров):</w:t>
      </w:r>
    </w:p>
    <w:p w14:paraId="3697F1D7" w14:textId="77777777" w:rsidR="008B7E9E" w:rsidRDefault="008B7E9E" w:rsidP="008B7E9E">
      <w:pPr>
        <w:pStyle w:val="03"/>
      </w:pPr>
      <w:r>
        <w:t>Примеры производственного предпринимательства:</w:t>
      </w:r>
    </w:p>
    <w:p w14:paraId="021C14F0" w14:textId="77777777" w:rsidR="008B7E9E" w:rsidRDefault="008B7E9E" w:rsidP="008B7E9E">
      <w:pPr>
        <w:pStyle w:val="00"/>
      </w:pPr>
      <w:r>
        <w:t>Производство одежды, сельское хозяйство, производство сахара, машиностроение, строительная компания, парикмахерская, производство мебели, ювелирных украшений, фермерство, производство пластиковых окон</w:t>
      </w:r>
    </w:p>
    <w:p w14:paraId="0424BE55" w14:textId="77777777" w:rsidR="008B7E9E" w:rsidRDefault="008B7E9E" w:rsidP="008B7E9E">
      <w:pPr>
        <w:pStyle w:val="03"/>
      </w:pPr>
      <w:r>
        <w:t>Предпринимательство в сфере услуг:</w:t>
      </w:r>
    </w:p>
    <w:p w14:paraId="7C64ED8C" w14:textId="02B68CBA" w:rsidR="008B7E9E" w:rsidRDefault="008B7E9E" w:rsidP="008B7E9E">
      <w:pPr>
        <w:pStyle w:val="00"/>
      </w:pPr>
      <w:r>
        <w:t>Страхование, консалтинг, автосервис, ремонт, парикмахерская</w:t>
      </w:r>
    </w:p>
    <w:p w14:paraId="24986B72" w14:textId="5A777471" w:rsidR="008B7E9E" w:rsidRPr="008B7E9E" w:rsidRDefault="008B7E9E" w:rsidP="008B7E9E">
      <w:pPr>
        <w:pStyle w:val="02"/>
      </w:pPr>
      <w:r w:rsidRPr="008B7E9E">
        <w:t>Задание 3</w:t>
      </w:r>
    </w:p>
    <w:p w14:paraId="0E5022D1" w14:textId="210F4F15" w:rsidR="008B7E9E" w:rsidRDefault="008B7E9E" w:rsidP="008B7E9E">
      <w:pPr>
        <w:pStyle w:val="03"/>
      </w:pPr>
      <w:r>
        <w:t>Заполнить таблицу (определите все организационно- правовые формы подберите им характеристику)</w:t>
      </w:r>
    </w:p>
    <w:p w14:paraId="6359952B" w14:textId="78148C7A" w:rsidR="008B7E9E" w:rsidRDefault="008B7E9E" w:rsidP="008B7E9E">
      <w:pPr>
        <w:pStyle w:val="0"/>
      </w:pPr>
      <w:r>
        <w:t>Организационно-правовые формы предпринимательства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9"/>
        <w:gridCol w:w="2445"/>
        <w:gridCol w:w="2700"/>
        <w:gridCol w:w="2400"/>
      </w:tblGrid>
      <w:tr w:rsidR="008B7E9E" w:rsidRPr="008B7E9E" w14:paraId="4B9E9251" w14:textId="77777777" w:rsidTr="008B7E9E">
        <w:tc>
          <w:tcPr>
            <w:tcW w:w="2099" w:type="dxa"/>
            <w:hideMark/>
          </w:tcPr>
          <w:p w14:paraId="44C1E807" w14:textId="77777777" w:rsidR="008B7E9E" w:rsidRPr="008B7E9E" w:rsidRDefault="008B7E9E" w:rsidP="008B7E9E">
            <w:pPr>
              <w:pStyle w:val="04"/>
              <w:rPr>
                <w:rFonts w:eastAsia="Calibri"/>
              </w:rPr>
            </w:pPr>
            <w:r w:rsidRPr="008B7E9E">
              <w:rPr>
                <w:rFonts w:eastAsia="Calibri"/>
              </w:rPr>
              <w:t>Организационно-правовая форма</w:t>
            </w:r>
          </w:p>
        </w:tc>
        <w:tc>
          <w:tcPr>
            <w:tcW w:w="2445" w:type="dxa"/>
            <w:hideMark/>
          </w:tcPr>
          <w:p w14:paraId="5DEF33DA" w14:textId="77777777" w:rsidR="008B7E9E" w:rsidRPr="008B7E9E" w:rsidRDefault="008B7E9E" w:rsidP="008B7E9E">
            <w:pPr>
              <w:pStyle w:val="04"/>
              <w:rPr>
                <w:rFonts w:eastAsia="Calibri"/>
              </w:rPr>
            </w:pPr>
            <w:r w:rsidRPr="008B7E9E">
              <w:rPr>
                <w:rFonts w:eastAsia="Calibri"/>
              </w:rPr>
              <w:t>Учредители (собственники)</w:t>
            </w:r>
          </w:p>
        </w:tc>
        <w:tc>
          <w:tcPr>
            <w:tcW w:w="2700" w:type="dxa"/>
            <w:hideMark/>
          </w:tcPr>
          <w:p w14:paraId="3CA50DD5" w14:textId="77777777" w:rsidR="008B7E9E" w:rsidRPr="008B7E9E" w:rsidRDefault="008B7E9E" w:rsidP="008B7E9E">
            <w:pPr>
              <w:pStyle w:val="04"/>
              <w:rPr>
                <w:rFonts w:eastAsia="Calibri"/>
              </w:rPr>
            </w:pPr>
            <w:r w:rsidRPr="008B7E9E">
              <w:rPr>
                <w:rFonts w:eastAsia="Calibri"/>
              </w:rPr>
              <w:t>Ответственность по обязательствам</w:t>
            </w:r>
          </w:p>
        </w:tc>
        <w:tc>
          <w:tcPr>
            <w:tcW w:w="2400" w:type="dxa"/>
            <w:hideMark/>
          </w:tcPr>
          <w:p w14:paraId="231083D7" w14:textId="77777777" w:rsidR="008B7E9E" w:rsidRPr="008B7E9E" w:rsidRDefault="008B7E9E" w:rsidP="008B7E9E">
            <w:pPr>
              <w:pStyle w:val="04"/>
              <w:rPr>
                <w:rFonts w:eastAsia="Calibri"/>
              </w:rPr>
            </w:pPr>
            <w:r w:rsidRPr="008B7E9E">
              <w:rPr>
                <w:rFonts w:eastAsia="Calibri"/>
              </w:rPr>
              <w:t>Распределение прибылей/убытков</w:t>
            </w:r>
          </w:p>
        </w:tc>
      </w:tr>
      <w:tr w:rsidR="008B7E9E" w:rsidRPr="008B7E9E" w14:paraId="41292760" w14:textId="77777777" w:rsidTr="008B7E9E">
        <w:tc>
          <w:tcPr>
            <w:tcW w:w="2099" w:type="dxa"/>
            <w:hideMark/>
          </w:tcPr>
          <w:p w14:paraId="1D6004A5" w14:textId="648620CB" w:rsidR="008B7E9E" w:rsidRPr="008B7E9E" w:rsidRDefault="008B7E9E" w:rsidP="008B7E9E">
            <w:pPr>
              <w:pStyle w:val="04"/>
              <w:rPr>
                <w:rFonts w:eastAsia="Calibri"/>
                <w:sz w:val="24"/>
                <w:szCs w:val="24"/>
              </w:rPr>
            </w:pPr>
            <w:r w:rsidRPr="008B7E9E">
              <w:rPr>
                <w:sz w:val="24"/>
                <w:szCs w:val="24"/>
                <w:lang w:val="en-US"/>
              </w:rPr>
              <w:t>ИП</w:t>
            </w:r>
          </w:p>
        </w:tc>
        <w:tc>
          <w:tcPr>
            <w:tcW w:w="2445" w:type="dxa"/>
            <w:hideMark/>
          </w:tcPr>
          <w:p w14:paraId="079EF1E8" w14:textId="3C137A1E" w:rsidR="008B7E9E" w:rsidRPr="008B7E9E" w:rsidRDefault="008B7E9E" w:rsidP="008B7E9E">
            <w:pPr>
              <w:pStyle w:val="04"/>
              <w:rPr>
                <w:rFonts w:eastAsia="Calibri"/>
                <w:sz w:val="24"/>
                <w:szCs w:val="24"/>
              </w:rPr>
            </w:pPr>
            <w:r w:rsidRPr="008B7E9E">
              <w:rPr>
                <w:sz w:val="24"/>
                <w:szCs w:val="24"/>
                <w:lang w:val="en-US"/>
              </w:rPr>
              <w:t> </w:t>
            </w:r>
            <w:proofErr w:type="spellStart"/>
            <w:r w:rsidRPr="008B7E9E">
              <w:rPr>
                <w:sz w:val="24"/>
                <w:szCs w:val="24"/>
                <w:lang w:val="en-US"/>
              </w:rPr>
              <w:t>Гражданин</w:t>
            </w:r>
            <w:proofErr w:type="spellEnd"/>
          </w:p>
        </w:tc>
        <w:tc>
          <w:tcPr>
            <w:tcW w:w="2700" w:type="dxa"/>
            <w:hideMark/>
          </w:tcPr>
          <w:p w14:paraId="77B2FB17" w14:textId="152DCE7C" w:rsidR="008B7E9E" w:rsidRPr="008B7E9E" w:rsidRDefault="008B7E9E" w:rsidP="008B7E9E">
            <w:pPr>
              <w:pStyle w:val="04"/>
              <w:rPr>
                <w:rFonts w:eastAsia="Calibri"/>
                <w:sz w:val="24"/>
                <w:szCs w:val="24"/>
              </w:rPr>
            </w:pPr>
            <w:r w:rsidRPr="008B7E9E">
              <w:rPr>
                <w:sz w:val="24"/>
                <w:szCs w:val="24"/>
                <w:lang w:val="en-US"/>
              </w:rPr>
              <w:t> </w:t>
            </w:r>
            <w:r w:rsidRPr="008B7E9E">
              <w:rPr>
                <w:sz w:val="24"/>
                <w:szCs w:val="24"/>
              </w:rPr>
              <w:t>Отвечает всем принадлежащим ему имуществом</w:t>
            </w:r>
          </w:p>
        </w:tc>
        <w:tc>
          <w:tcPr>
            <w:tcW w:w="2400" w:type="dxa"/>
            <w:hideMark/>
          </w:tcPr>
          <w:p w14:paraId="285788D5" w14:textId="3CD37C85" w:rsidR="008B7E9E" w:rsidRPr="008B7E9E" w:rsidRDefault="008B7E9E" w:rsidP="008B7E9E">
            <w:pPr>
              <w:pStyle w:val="04"/>
              <w:rPr>
                <w:rFonts w:eastAsia="Calibri"/>
                <w:sz w:val="24"/>
                <w:szCs w:val="24"/>
              </w:rPr>
            </w:pPr>
            <w:r w:rsidRPr="008B7E9E">
              <w:rPr>
                <w:sz w:val="24"/>
                <w:szCs w:val="24"/>
                <w:lang w:val="en-US"/>
              </w:rPr>
              <w:t> </w:t>
            </w:r>
            <w:r w:rsidRPr="008B7E9E">
              <w:rPr>
                <w:sz w:val="24"/>
                <w:szCs w:val="24"/>
              </w:rPr>
              <w:t xml:space="preserve">Распределения нет, вся прибыль в распоряжении </w:t>
            </w:r>
            <w:proofErr w:type="gramStart"/>
            <w:r w:rsidRPr="008B7E9E">
              <w:rPr>
                <w:sz w:val="24"/>
                <w:szCs w:val="24"/>
              </w:rPr>
              <w:t>ИП</w:t>
            </w:r>
            <w:proofErr w:type="gramEnd"/>
            <w:r w:rsidRPr="008B7E9E">
              <w:rPr>
                <w:sz w:val="24"/>
                <w:szCs w:val="24"/>
              </w:rPr>
              <w:t xml:space="preserve"> как и убытки</w:t>
            </w:r>
          </w:p>
        </w:tc>
      </w:tr>
      <w:tr w:rsidR="008B7E9E" w:rsidRPr="008B7E9E" w14:paraId="52978F25" w14:textId="77777777" w:rsidTr="008B7E9E">
        <w:tc>
          <w:tcPr>
            <w:tcW w:w="2099" w:type="dxa"/>
            <w:hideMark/>
          </w:tcPr>
          <w:p w14:paraId="62D8591A" w14:textId="38E85ADF" w:rsidR="008B7E9E" w:rsidRPr="008B7E9E" w:rsidRDefault="008B7E9E" w:rsidP="008B7E9E">
            <w:pPr>
              <w:pStyle w:val="04"/>
              <w:rPr>
                <w:rFonts w:eastAsia="Calibri"/>
                <w:sz w:val="24"/>
                <w:szCs w:val="24"/>
              </w:rPr>
            </w:pPr>
            <w:r w:rsidRPr="008B7E9E">
              <w:rPr>
                <w:sz w:val="24"/>
                <w:szCs w:val="24"/>
                <w:lang w:val="en-US"/>
              </w:rPr>
              <w:t>ООО</w:t>
            </w:r>
          </w:p>
        </w:tc>
        <w:tc>
          <w:tcPr>
            <w:tcW w:w="2445" w:type="dxa"/>
            <w:hideMark/>
          </w:tcPr>
          <w:p w14:paraId="20DF2260" w14:textId="3892F3C1" w:rsidR="008B7E9E" w:rsidRPr="008B7E9E" w:rsidRDefault="008B7E9E" w:rsidP="008B7E9E">
            <w:pPr>
              <w:pStyle w:val="04"/>
              <w:rPr>
                <w:rFonts w:eastAsia="Calibri"/>
                <w:sz w:val="24"/>
                <w:szCs w:val="24"/>
              </w:rPr>
            </w:pPr>
            <w:r w:rsidRPr="008B7E9E">
              <w:rPr>
                <w:sz w:val="24"/>
                <w:szCs w:val="24"/>
                <w:lang w:val="en-US"/>
              </w:rPr>
              <w:t> </w:t>
            </w:r>
            <w:r w:rsidRPr="008B7E9E">
              <w:rPr>
                <w:sz w:val="24"/>
                <w:szCs w:val="24"/>
              </w:rPr>
              <w:t>Граждане и любые юридические лица</w:t>
            </w:r>
          </w:p>
        </w:tc>
        <w:tc>
          <w:tcPr>
            <w:tcW w:w="2700" w:type="dxa"/>
            <w:hideMark/>
          </w:tcPr>
          <w:p w14:paraId="2B366DE1" w14:textId="62D99902" w:rsidR="008B7E9E" w:rsidRPr="008B7E9E" w:rsidRDefault="008B7E9E" w:rsidP="008B7E9E">
            <w:pPr>
              <w:pStyle w:val="04"/>
              <w:rPr>
                <w:rFonts w:eastAsia="Calibri"/>
                <w:sz w:val="24"/>
                <w:szCs w:val="24"/>
              </w:rPr>
            </w:pPr>
            <w:r w:rsidRPr="008B7E9E">
              <w:rPr>
                <w:sz w:val="24"/>
                <w:szCs w:val="24"/>
                <w:lang w:val="en-US"/>
              </w:rPr>
              <w:t> </w:t>
            </w:r>
            <w:r w:rsidRPr="008B7E9E">
              <w:rPr>
                <w:sz w:val="24"/>
                <w:szCs w:val="24"/>
              </w:rPr>
              <w:t>Участники несут риск в размере внесенных ими вкладов</w:t>
            </w:r>
          </w:p>
        </w:tc>
        <w:tc>
          <w:tcPr>
            <w:tcW w:w="2400" w:type="dxa"/>
            <w:hideMark/>
          </w:tcPr>
          <w:p w14:paraId="622222A2" w14:textId="4FB9D48D" w:rsidR="008B7E9E" w:rsidRPr="008B7E9E" w:rsidRDefault="008B7E9E" w:rsidP="008B7E9E">
            <w:pPr>
              <w:pStyle w:val="04"/>
              <w:rPr>
                <w:rFonts w:eastAsia="Calibri"/>
                <w:sz w:val="24"/>
                <w:szCs w:val="24"/>
              </w:rPr>
            </w:pPr>
            <w:r w:rsidRPr="008B7E9E">
              <w:rPr>
                <w:sz w:val="24"/>
                <w:szCs w:val="24"/>
                <w:lang w:val="en-US"/>
              </w:rPr>
              <w:t> </w:t>
            </w:r>
            <w:r w:rsidRPr="008B7E9E">
              <w:rPr>
                <w:sz w:val="24"/>
                <w:szCs w:val="24"/>
              </w:rPr>
              <w:t>Каждый участник вносит вклад в уставный капитал. Уставный капитал не может быть меньше 100 МРОТ, т.е. 10 тыс. руб.</w:t>
            </w:r>
          </w:p>
        </w:tc>
      </w:tr>
      <w:tr w:rsidR="008B7E9E" w:rsidRPr="008B7E9E" w14:paraId="1C0DE054" w14:textId="77777777" w:rsidTr="008B7E9E">
        <w:tc>
          <w:tcPr>
            <w:tcW w:w="2099" w:type="dxa"/>
            <w:hideMark/>
          </w:tcPr>
          <w:p w14:paraId="1B5B66AB" w14:textId="76B62A42" w:rsidR="008B7E9E" w:rsidRPr="008B7E9E" w:rsidRDefault="008B7E9E" w:rsidP="008B7E9E">
            <w:pPr>
              <w:pStyle w:val="04"/>
              <w:rPr>
                <w:rFonts w:eastAsia="Calibri"/>
                <w:sz w:val="24"/>
                <w:szCs w:val="24"/>
              </w:rPr>
            </w:pPr>
            <w:proofErr w:type="spellStart"/>
            <w:r w:rsidRPr="008B7E9E">
              <w:rPr>
                <w:sz w:val="24"/>
                <w:szCs w:val="24"/>
                <w:lang w:val="en-US"/>
              </w:rPr>
              <w:t>Товарищество</w:t>
            </w:r>
            <w:proofErr w:type="spellEnd"/>
            <w:r w:rsidRPr="008B7E9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B7E9E">
              <w:rPr>
                <w:sz w:val="24"/>
                <w:szCs w:val="24"/>
                <w:lang w:val="en-US"/>
              </w:rPr>
              <w:t>полное</w:t>
            </w:r>
            <w:proofErr w:type="spellEnd"/>
          </w:p>
        </w:tc>
        <w:tc>
          <w:tcPr>
            <w:tcW w:w="2445" w:type="dxa"/>
            <w:hideMark/>
          </w:tcPr>
          <w:p w14:paraId="1C7E7B00" w14:textId="60CF7E40" w:rsidR="008B7E9E" w:rsidRPr="008B7E9E" w:rsidRDefault="008B7E9E" w:rsidP="008B7E9E">
            <w:pPr>
              <w:pStyle w:val="04"/>
              <w:rPr>
                <w:rFonts w:eastAsia="Calibri"/>
                <w:sz w:val="24"/>
                <w:szCs w:val="24"/>
              </w:rPr>
            </w:pPr>
            <w:r w:rsidRPr="008B7E9E">
              <w:rPr>
                <w:sz w:val="24"/>
                <w:szCs w:val="24"/>
                <w:lang w:val="en-US"/>
              </w:rPr>
              <w:t xml:space="preserve"> ИП и </w:t>
            </w:r>
            <w:proofErr w:type="spellStart"/>
            <w:r w:rsidRPr="008B7E9E">
              <w:rPr>
                <w:sz w:val="24"/>
                <w:szCs w:val="24"/>
                <w:lang w:val="en-US"/>
              </w:rPr>
              <w:t>коммерческие</w:t>
            </w:r>
            <w:proofErr w:type="spellEnd"/>
            <w:r w:rsidRPr="008B7E9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B7E9E">
              <w:rPr>
                <w:sz w:val="24"/>
                <w:szCs w:val="24"/>
                <w:lang w:val="en-US"/>
              </w:rPr>
              <w:t>организации</w:t>
            </w:r>
            <w:proofErr w:type="spellEnd"/>
            <w:r w:rsidRPr="008B7E9E">
              <w:rPr>
                <w:sz w:val="24"/>
                <w:szCs w:val="24"/>
                <w:lang w:val="en-US"/>
              </w:rPr>
              <w:t>.</w:t>
            </w:r>
          </w:p>
        </w:tc>
        <w:tc>
          <w:tcPr>
            <w:tcW w:w="2700" w:type="dxa"/>
            <w:hideMark/>
          </w:tcPr>
          <w:p w14:paraId="3B41706A" w14:textId="7C015E1E" w:rsidR="008B7E9E" w:rsidRPr="008B7E9E" w:rsidRDefault="008B7E9E" w:rsidP="008B7E9E">
            <w:pPr>
              <w:pStyle w:val="04"/>
              <w:rPr>
                <w:rFonts w:eastAsia="Calibri"/>
                <w:sz w:val="24"/>
                <w:szCs w:val="24"/>
              </w:rPr>
            </w:pPr>
            <w:r w:rsidRPr="008B7E9E">
              <w:rPr>
                <w:sz w:val="24"/>
                <w:szCs w:val="24"/>
                <w:lang w:val="en-US"/>
              </w:rPr>
              <w:t> </w:t>
            </w:r>
            <w:r w:rsidRPr="008B7E9E">
              <w:rPr>
                <w:sz w:val="24"/>
                <w:szCs w:val="24"/>
              </w:rPr>
              <w:t>Участники солидарно осуществляют субсидиарную ответственность своим имуществом</w:t>
            </w:r>
          </w:p>
        </w:tc>
        <w:tc>
          <w:tcPr>
            <w:tcW w:w="2400" w:type="dxa"/>
            <w:hideMark/>
          </w:tcPr>
          <w:p w14:paraId="58825BF0" w14:textId="0C1A7879" w:rsidR="008B7E9E" w:rsidRPr="008B7E9E" w:rsidRDefault="008B7E9E" w:rsidP="008B7E9E">
            <w:pPr>
              <w:pStyle w:val="04"/>
              <w:rPr>
                <w:rFonts w:eastAsia="Calibri"/>
                <w:sz w:val="24"/>
                <w:szCs w:val="24"/>
              </w:rPr>
            </w:pPr>
            <w:r w:rsidRPr="008B7E9E">
              <w:rPr>
                <w:sz w:val="24"/>
                <w:szCs w:val="24"/>
                <w:lang w:val="en-US"/>
              </w:rPr>
              <w:t> </w:t>
            </w:r>
            <w:r w:rsidRPr="008B7E9E">
              <w:rPr>
                <w:sz w:val="24"/>
                <w:szCs w:val="24"/>
              </w:rPr>
              <w:t>Каждый участник вносит вклад в «складочный капитал»</w:t>
            </w:r>
          </w:p>
        </w:tc>
      </w:tr>
      <w:tr w:rsidR="008B7E9E" w:rsidRPr="008B7E9E" w14:paraId="34148B1D" w14:textId="77777777" w:rsidTr="008B7E9E">
        <w:tc>
          <w:tcPr>
            <w:tcW w:w="2099" w:type="dxa"/>
            <w:hideMark/>
          </w:tcPr>
          <w:p w14:paraId="5B63BDB2" w14:textId="1C40ADA5" w:rsidR="008B7E9E" w:rsidRPr="008B7E9E" w:rsidRDefault="008B7E9E" w:rsidP="008B7E9E">
            <w:pPr>
              <w:pStyle w:val="04"/>
              <w:rPr>
                <w:rFonts w:eastAsia="Calibri"/>
                <w:sz w:val="24"/>
                <w:szCs w:val="24"/>
              </w:rPr>
            </w:pPr>
            <w:proofErr w:type="spellStart"/>
            <w:r w:rsidRPr="008B7E9E">
              <w:rPr>
                <w:sz w:val="24"/>
                <w:szCs w:val="24"/>
                <w:lang w:val="en-US"/>
              </w:rPr>
              <w:t>Товарищество</w:t>
            </w:r>
            <w:proofErr w:type="spellEnd"/>
            <w:r w:rsidRPr="008B7E9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B7E9E">
              <w:rPr>
                <w:sz w:val="24"/>
                <w:szCs w:val="24"/>
                <w:lang w:val="en-US"/>
              </w:rPr>
              <w:t>на</w:t>
            </w:r>
            <w:proofErr w:type="spellEnd"/>
            <w:r w:rsidRPr="008B7E9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B7E9E">
              <w:rPr>
                <w:sz w:val="24"/>
                <w:szCs w:val="24"/>
                <w:lang w:val="en-US"/>
              </w:rPr>
              <w:t>вере</w:t>
            </w:r>
            <w:proofErr w:type="spellEnd"/>
          </w:p>
        </w:tc>
        <w:tc>
          <w:tcPr>
            <w:tcW w:w="2445" w:type="dxa"/>
            <w:hideMark/>
          </w:tcPr>
          <w:p w14:paraId="1C7144EF" w14:textId="0A6C65A1" w:rsidR="008B7E9E" w:rsidRPr="008B7E9E" w:rsidRDefault="008B7E9E" w:rsidP="008B7E9E">
            <w:pPr>
              <w:pStyle w:val="04"/>
              <w:rPr>
                <w:rFonts w:eastAsia="Calibri"/>
                <w:sz w:val="24"/>
                <w:szCs w:val="24"/>
              </w:rPr>
            </w:pPr>
            <w:r w:rsidRPr="008B7E9E">
              <w:rPr>
                <w:sz w:val="24"/>
                <w:szCs w:val="24"/>
                <w:lang w:val="en-US"/>
              </w:rPr>
              <w:t> </w:t>
            </w:r>
            <w:r w:rsidRPr="008B7E9E">
              <w:rPr>
                <w:sz w:val="24"/>
                <w:szCs w:val="24"/>
              </w:rPr>
              <w:t xml:space="preserve">Два вида участников — полные товарищи и вкладчики (коммандитисты). Они могут быть гражданами или </w:t>
            </w:r>
            <w:r w:rsidRPr="008B7E9E">
              <w:rPr>
                <w:sz w:val="24"/>
                <w:szCs w:val="24"/>
              </w:rPr>
              <w:lastRenderedPageBreak/>
              <w:t>любыми юридическими лицами</w:t>
            </w:r>
          </w:p>
        </w:tc>
        <w:tc>
          <w:tcPr>
            <w:tcW w:w="2700" w:type="dxa"/>
            <w:hideMark/>
          </w:tcPr>
          <w:p w14:paraId="7F79CA6F" w14:textId="77777777" w:rsidR="008B7E9E" w:rsidRPr="008B7E9E" w:rsidRDefault="008B7E9E" w:rsidP="008B7E9E">
            <w:pPr>
              <w:pStyle w:val="04"/>
              <w:rPr>
                <w:sz w:val="24"/>
                <w:szCs w:val="24"/>
              </w:rPr>
            </w:pPr>
            <w:r w:rsidRPr="008B7E9E">
              <w:rPr>
                <w:sz w:val="24"/>
                <w:szCs w:val="24"/>
                <w:lang w:val="en-US"/>
              </w:rPr>
              <w:lastRenderedPageBreak/>
              <w:t> </w:t>
            </w:r>
            <w:r w:rsidRPr="008B7E9E">
              <w:rPr>
                <w:sz w:val="24"/>
                <w:szCs w:val="24"/>
              </w:rPr>
              <w:t>Полные товарищи солидарно осуществляют субсидиарную ответственность своим имуществом.</w:t>
            </w:r>
          </w:p>
          <w:p w14:paraId="406E548C" w14:textId="7E57FED4" w:rsidR="008B7E9E" w:rsidRPr="008B7E9E" w:rsidRDefault="008B7E9E" w:rsidP="008B7E9E">
            <w:pPr>
              <w:pStyle w:val="04"/>
              <w:rPr>
                <w:rFonts w:eastAsia="Calibri"/>
                <w:sz w:val="24"/>
                <w:szCs w:val="24"/>
              </w:rPr>
            </w:pPr>
            <w:r w:rsidRPr="008B7E9E">
              <w:rPr>
                <w:sz w:val="24"/>
                <w:szCs w:val="24"/>
              </w:rPr>
              <w:t xml:space="preserve">Вкладчики рискуют </w:t>
            </w:r>
            <w:r w:rsidRPr="008B7E9E">
              <w:rPr>
                <w:sz w:val="24"/>
                <w:szCs w:val="24"/>
              </w:rPr>
              <w:lastRenderedPageBreak/>
              <w:t>только своим вкладом</w:t>
            </w:r>
          </w:p>
        </w:tc>
        <w:tc>
          <w:tcPr>
            <w:tcW w:w="2400" w:type="dxa"/>
            <w:hideMark/>
          </w:tcPr>
          <w:p w14:paraId="63AE62E3" w14:textId="4B1C3620" w:rsidR="008B7E9E" w:rsidRPr="008B7E9E" w:rsidRDefault="008B7E9E" w:rsidP="008B7E9E">
            <w:pPr>
              <w:pStyle w:val="04"/>
              <w:rPr>
                <w:rFonts w:eastAsia="Calibri"/>
                <w:sz w:val="24"/>
                <w:szCs w:val="24"/>
              </w:rPr>
            </w:pPr>
            <w:r w:rsidRPr="008B7E9E">
              <w:rPr>
                <w:sz w:val="24"/>
                <w:szCs w:val="24"/>
                <w:lang w:val="en-US"/>
              </w:rPr>
              <w:lastRenderedPageBreak/>
              <w:t> </w:t>
            </w:r>
            <w:r w:rsidRPr="008B7E9E">
              <w:rPr>
                <w:sz w:val="24"/>
                <w:szCs w:val="24"/>
              </w:rPr>
              <w:t>Каждый участник вносит вклад в «складочный капитал»</w:t>
            </w:r>
          </w:p>
        </w:tc>
      </w:tr>
      <w:tr w:rsidR="008B7E9E" w:rsidRPr="008B7E9E" w14:paraId="2BF036BC" w14:textId="77777777" w:rsidTr="008B7E9E">
        <w:tc>
          <w:tcPr>
            <w:tcW w:w="2099" w:type="dxa"/>
            <w:hideMark/>
          </w:tcPr>
          <w:p w14:paraId="1329998D" w14:textId="26351BF7" w:rsidR="008B7E9E" w:rsidRPr="008B7E9E" w:rsidRDefault="008B7E9E" w:rsidP="008B7E9E">
            <w:pPr>
              <w:pStyle w:val="04"/>
              <w:rPr>
                <w:rFonts w:eastAsia="Calibri"/>
                <w:sz w:val="24"/>
                <w:szCs w:val="24"/>
              </w:rPr>
            </w:pPr>
            <w:r w:rsidRPr="008B7E9E">
              <w:rPr>
                <w:sz w:val="24"/>
                <w:szCs w:val="24"/>
              </w:rPr>
              <w:t>Закрытое </w:t>
            </w:r>
            <w:r w:rsidRPr="008B7E9E">
              <w:rPr>
                <w:sz w:val="24"/>
                <w:szCs w:val="24"/>
                <w:lang w:val="en-US"/>
              </w:rPr>
              <w:t>АО</w:t>
            </w:r>
          </w:p>
        </w:tc>
        <w:tc>
          <w:tcPr>
            <w:tcW w:w="2445" w:type="dxa"/>
            <w:hideMark/>
          </w:tcPr>
          <w:p w14:paraId="3DF46AAC" w14:textId="391A37F7" w:rsidR="008B7E9E" w:rsidRPr="008B7E9E" w:rsidRDefault="008B7E9E" w:rsidP="008B7E9E">
            <w:pPr>
              <w:pStyle w:val="04"/>
              <w:rPr>
                <w:rFonts w:eastAsia="Calibri"/>
                <w:sz w:val="24"/>
                <w:szCs w:val="24"/>
              </w:rPr>
            </w:pPr>
            <w:r w:rsidRPr="008B7E9E">
              <w:rPr>
                <w:sz w:val="24"/>
                <w:szCs w:val="24"/>
              </w:rPr>
              <w:t>Граждане и любые юридические лица. </w:t>
            </w:r>
            <w:proofErr w:type="spellStart"/>
            <w:r w:rsidRPr="008B7E9E">
              <w:rPr>
                <w:sz w:val="24"/>
                <w:szCs w:val="24"/>
                <w:lang w:val="en-US"/>
              </w:rPr>
              <w:t>Участники</w:t>
            </w:r>
            <w:proofErr w:type="spellEnd"/>
            <w:r w:rsidRPr="008B7E9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B7E9E">
              <w:rPr>
                <w:sz w:val="24"/>
                <w:szCs w:val="24"/>
                <w:lang w:val="en-US"/>
              </w:rPr>
              <w:t>называются</w:t>
            </w:r>
            <w:proofErr w:type="spellEnd"/>
            <w:r w:rsidRPr="008B7E9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B7E9E">
              <w:rPr>
                <w:sz w:val="24"/>
                <w:szCs w:val="24"/>
                <w:lang w:val="en-US"/>
              </w:rPr>
              <w:t>акционерами</w:t>
            </w:r>
            <w:proofErr w:type="spellEnd"/>
          </w:p>
        </w:tc>
        <w:tc>
          <w:tcPr>
            <w:tcW w:w="2700" w:type="dxa"/>
            <w:hideMark/>
          </w:tcPr>
          <w:p w14:paraId="1DB6B9C6" w14:textId="77777777" w:rsidR="008B7E9E" w:rsidRPr="008B7E9E" w:rsidRDefault="008B7E9E" w:rsidP="008B7E9E">
            <w:pPr>
              <w:pStyle w:val="04"/>
              <w:rPr>
                <w:sz w:val="24"/>
                <w:szCs w:val="24"/>
              </w:rPr>
            </w:pPr>
            <w:r w:rsidRPr="008B7E9E">
              <w:rPr>
                <w:sz w:val="24"/>
                <w:szCs w:val="24"/>
              </w:rPr>
              <w:t>Участники не отвечают по обязательствам ЗАО своим имуществом.</w:t>
            </w:r>
          </w:p>
          <w:p w14:paraId="64AD2804" w14:textId="06019130" w:rsidR="008B7E9E" w:rsidRPr="008B7E9E" w:rsidRDefault="008B7E9E" w:rsidP="008B7E9E">
            <w:pPr>
              <w:pStyle w:val="04"/>
              <w:rPr>
                <w:rFonts w:eastAsia="Calibri"/>
                <w:sz w:val="24"/>
                <w:szCs w:val="24"/>
              </w:rPr>
            </w:pPr>
            <w:r w:rsidRPr="008B7E9E">
              <w:rPr>
                <w:sz w:val="24"/>
                <w:szCs w:val="24"/>
              </w:rPr>
              <w:t>Несут риск убытков в размере стоимости принадлежащих им акций</w:t>
            </w:r>
          </w:p>
        </w:tc>
        <w:tc>
          <w:tcPr>
            <w:tcW w:w="2400" w:type="dxa"/>
            <w:hideMark/>
          </w:tcPr>
          <w:p w14:paraId="61E511FE" w14:textId="7367113B" w:rsidR="008B7E9E" w:rsidRPr="008B7E9E" w:rsidRDefault="008B7E9E" w:rsidP="008B7E9E">
            <w:pPr>
              <w:pStyle w:val="04"/>
              <w:rPr>
                <w:rFonts w:eastAsia="Calibri"/>
                <w:sz w:val="24"/>
                <w:szCs w:val="24"/>
              </w:rPr>
            </w:pPr>
            <w:r w:rsidRPr="008B7E9E">
              <w:rPr>
                <w:sz w:val="24"/>
                <w:szCs w:val="24"/>
              </w:rPr>
              <w:t xml:space="preserve">Каждый участник покупает акции, участвует в формировании уставного капитала. Уставный капитал не может быть </w:t>
            </w:r>
            <w:proofErr w:type="spellStart"/>
            <w:r w:rsidRPr="008B7E9E">
              <w:rPr>
                <w:sz w:val="24"/>
                <w:szCs w:val="24"/>
              </w:rPr>
              <w:t>мень</w:t>
            </w:r>
            <w:proofErr w:type="spellEnd"/>
            <w:r w:rsidRPr="008B7E9E">
              <w:rPr>
                <w:sz w:val="24"/>
                <w:szCs w:val="24"/>
              </w:rPr>
              <w:t xml:space="preserve"> </w:t>
            </w:r>
            <w:proofErr w:type="spellStart"/>
            <w:r w:rsidRPr="008B7E9E">
              <w:rPr>
                <w:sz w:val="24"/>
                <w:szCs w:val="24"/>
              </w:rPr>
              <w:t>ше</w:t>
            </w:r>
            <w:proofErr w:type="spellEnd"/>
            <w:r w:rsidRPr="008B7E9E">
              <w:rPr>
                <w:sz w:val="24"/>
                <w:szCs w:val="24"/>
              </w:rPr>
              <w:t xml:space="preserve"> 100 МРОТ, т.е. 10 тыс. руб.</w:t>
            </w:r>
          </w:p>
        </w:tc>
      </w:tr>
    </w:tbl>
    <w:p w14:paraId="54AB3BF7" w14:textId="48285214" w:rsidR="00D47F62" w:rsidRDefault="00D47F62" w:rsidP="00D47F62">
      <w:pPr>
        <w:pStyle w:val="03"/>
      </w:pPr>
    </w:p>
    <w:p w14:paraId="7BD3ACB0" w14:textId="6027B559" w:rsidR="008B7E9E" w:rsidRDefault="008B7E9E" w:rsidP="008B7E9E">
      <w:pPr>
        <w:pStyle w:val="02"/>
      </w:pPr>
      <w:r>
        <w:t>Контрольные вопросы</w:t>
      </w:r>
    </w:p>
    <w:p w14:paraId="20362375" w14:textId="0AEC5813" w:rsidR="008B7E9E" w:rsidRDefault="008B7E9E" w:rsidP="008B7E9E">
      <w:pPr>
        <w:pStyle w:val="1"/>
      </w:pPr>
      <w:r>
        <w:t>Что такое предпринимательство, какая сфера предпринимательской деятельности на Ваш взгляд наиболее привлекательная и почему?</w:t>
      </w:r>
    </w:p>
    <w:p w14:paraId="53959E58" w14:textId="7F2DB511" w:rsidR="008B7E9E" w:rsidRDefault="008B7E9E" w:rsidP="008B7E9E">
      <w:pPr>
        <w:pStyle w:val="03"/>
      </w:pPr>
      <w:proofErr w:type="spellStart"/>
      <w:r>
        <w:t>Предпринима́тельство</w:t>
      </w:r>
      <w:proofErr w:type="spellEnd"/>
      <w:r>
        <w:t xml:space="preserve"> (</w:t>
      </w:r>
      <w:proofErr w:type="spellStart"/>
      <w:r>
        <w:t>предпринима́тельская</w:t>
      </w:r>
      <w:proofErr w:type="spellEnd"/>
      <w:r>
        <w:t xml:space="preserve"> </w:t>
      </w:r>
      <w:proofErr w:type="spellStart"/>
      <w:r>
        <w:t>де́ятельность</w:t>
      </w:r>
      <w:proofErr w:type="spellEnd"/>
      <w:r>
        <w:t xml:space="preserve">, </w:t>
      </w:r>
      <w:proofErr w:type="spellStart"/>
      <w:r>
        <w:t>би́знес</w:t>
      </w:r>
      <w:proofErr w:type="spellEnd"/>
      <w:r>
        <w:t>) — самостоятельная, осуществляемая на свой риск деятельность, направленная на систематическое получение прибыли от владения имуществом, продажи товаров, выполнения работ или оказания услуг.</w:t>
      </w:r>
    </w:p>
    <w:p w14:paraId="769CCF31" w14:textId="09258360" w:rsidR="008B7E9E" w:rsidRDefault="008B7E9E" w:rsidP="008B7E9E">
      <w:pPr>
        <w:pStyle w:val="03"/>
      </w:pPr>
      <w:r>
        <w:t>Наиболее привлекательной для меня является форма ИП, так как ты сам контролируешь все</w:t>
      </w:r>
    </w:p>
    <w:p w14:paraId="4E8F0A62" w14:textId="2C06FAD9" w:rsidR="008B7E9E" w:rsidRDefault="008B7E9E" w:rsidP="008B7E9E">
      <w:pPr>
        <w:pStyle w:val="1"/>
      </w:pPr>
      <w:r>
        <w:t>В каких формах может быть организованна предпринимательская деятельность, перечислите дайте краткую характеристику.</w:t>
      </w:r>
    </w:p>
    <w:p w14:paraId="608E20A6" w14:textId="77777777" w:rsidR="008B7E9E" w:rsidRDefault="008B7E9E" w:rsidP="008B7E9E">
      <w:pPr>
        <w:pStyle w:val="03"/>
      </w:pPr>
      <w:r>
        <w:t>Индивидуальное (частное) предприятие – управляется одним человеком, несет неограниченную имущественную ответственность за ведение дела.</w:t>
      </w:r>
    </w:p>
    <w:p w14:paraId="323A8558" w14:textId="77777777" w:rsidR="008B7E9E" w:rsidRDefault="008B7E9E" w:rsidP="008B7E9E">
      <w:pPr>
        <w:pStyle w:val="03"/>
      </w:pPr>
      <w:r>
        <w:t>Товарищество (партнерство) – управляется 2-мя и более людьми, несут личную имущественную ответственность, принимают совместные решения.</w:t>
      </w:r>
    </w:p>
    <w:p w14:paraId="3DB057C0" w14:textId="1C4B5E98" w:rsidR="008B7E9E" w:rsidRDefault="008B7E9E" w:rsidP="008B7E9E">
      <w:pPr>
        <w:pStyle w:val="03"/>
      </w:pPr>
      <w:r>
        <w:t xml:space="preserve">Акционерное общество – управляется совокупностью лиц, право на собственность разделена на части по акциям. Ответственность несут в соответствии с долей акций. </w:t>
      </w:r>
    </w:p>
    <w:p w14:paraId="2D4C9E65" w14:textId="642826DB" w:rsidR="008B7E9E" w:rsidRDefault="008B7E9E" w:rsidP="008B7E9E">
      <w:pPr>
        <w:pStyle w:val="1"/>
      </w:pPr>
      <w:r>
        <w:t>Назовите факторы, влияющие на выбор организационно-правовой формы предприятия</w:t>
      </w:r>
    </w:p>
    <w:p w14:paraId="6F654E4C" w14:textId="77777777" w:rsidR="008B7E9E" w:rsidRDefault="008B7E9E" w:rsidP="008B7E9E">
      <w:pPr>
        <w:pStyle w:val="03"/>
      </w:pPr>
      <w:r>
        <w:lastRenderedPageBreak/>
        <w:t>Принимая решение о выборе организационно-правовой формы, предприниматель определяет требуемый уровень, объем возможных прав и обязательств в зависимости от:</w:t>
      </w:r>
    </w:p>
    <w:p w14:paraId="53BDD182" w14:textId="2571552F" w:rsidR="008B7E9E" w:rsidRDefault="008B7E9E" w:rsidP="008B7E9E">
      <w:pPr>
        <w:pStyle w:val="03"/>
      </w:pPr>
      <w:r>
        <w:t>• профиля и содержания будущей предпринимательской деятельности;</w:t>
      </w:r>
    </w:p>
    <w:p w14:paraId="17297C2D" w14:textId="3A63E5BD" w:rsidR="008B7E9E" w:rsidRDefault="008B7E9E" w:rsidP="008B7E9E">
      <w:pPr>
        <w:pStyle w:val="03"/>
      </w:pPr>
      <w:r>
        <w:t>• возможного круга партнеров;</w:t>
      </w:r>
    </w:p>
    <w:p w14:paraId="2820D953" w14:textId="64660F40" w:rsidR="008B7E9E" w:rsidRDefault="008B7E9E" w:rsidP="008B7E9E">
      <w:pPr>
        <w:pStyle w:val="03"/>
      </w:pPr>
      <w:r>
        <w:t>• существующего законодательства, в том числе гражданского, налогового, трудового, таможенного и т.д.;</w:t>
      </w:r>
    </w:p>
    <w:p w14:paraId="2A57ECF6" w14:textId="303B0CC8" w:rsidR="008B7E9E" w:rsidRDefault="008B7E9E" w:rsidP="008B7E9E">
      <w:pPr>
        <w:pStyle w:val="03"/>
      </w:pPr>
      <w:r>
        <w:t xml:space="preserve">• характера и уровня конкуренции на рынке. </w:t>
      </w:r>
    </w:p>
    <w:p w14:paraId="177EC1DB" w14:textId="567F4E59" w:rsidR="008B7E9E" w:rsidRDefault="008B7E9E" w:rsidP="008D74FA">
      <w:pPr>
        <w:pStyle w:val="1"/>
      </w:pPr>
      <w:r>
        <w:t>В чем состоит отличие между юридическим и неюридическим лицом?</w:t>
      </w:r>
    </w:p>
    <w:p w14:paraId="4DE1953E" w14:textId="78D08CD9" w:rsidR="00D47F62" w:rsidRDefault="008B7E9E" w:rsidP="008B7E9E">
      <w:pPr>
        <w:pStyle w:val="03"/>
      </w:pPr>
      <w:r>
        <w:t>Индивидуальный предприниматель отвечает по своим обязательствам всем своим имуществом, в то время как юридическое лицо — только тем имуществом, которое было в него вложено (передано, им куплено), но имуществу (личному) его учредителей — ничего не грозит.</w:t>
      </w:r>
    </w:p>
    <w:p w14:paraId="73B85618" w14:textId="01CBBAE7" w:rsidR="008D74FA" w:rsidRDefault="008D74FA">
      <w:pPr>
        <w:rPr>
          <w:rFonts w:eastAsia="Calibri"/>
          <w:sz w:val="28"/>
          <w:szCs w:val="22"/>
          <w:lang w:eastAsia="en-US"/>
        </w:rPr>
      </w:pPr>
      <w:r>
        <w:br w:type="page"/>
      </w:r>
    </w:p>
    <w:p w14:paraId="7FCDDDD8" w14:textId="6124CA3B" w:rsidR="008D74FA" w:rsidRDefault="008D74FA" w:rsidP="008D74FA">
      <w:pPr>
        <w:pStyle w:val="01"/>
      </w:pPr>
      <w:bookmarkStart w:id="2" w:name="_Toc122463102"/>
      <w:r>
        <w:lastRenderedPageBreak/>
        <w:t xml:space="preserve">Практическая работа </w:t>
      </w:r>
      <w:r w:rsidR="00DB0E80">
        <w:t>№</w:t>
      </w:r>
      <w:r>
        <w:t>2</w:t>
      </w:r>
      <w:bookmarkEnd w:id="2"/>
    </w:p>
    <w:p w14:paraId="6E248475" w14:textId="210A6668" w:rsidR="008D74FA" w:rsidRPr="008D74FA" w:rsidRDefault="008D74FA" w:rsidP="008D74FA">
      <w:pPr>
        <w:pStyle w:val="01"/>
        <w:spacing w:after="0"/>
        <w:ind w:firstLine="709"/>
        <w:jc w:val="center"/>
        <w:outlineLvl w:val="9"/>
        <w:rPr>
          <w:b w:val="0"/>
          <w:bCs/>
        </w:rPr>
      </w:pPr>
      <w:r w:rsidRPr="008D74FA">
        <w:rPr>
          <w:b w:val="0"/>
          <w:bCs/>
        </w:rPr>
        <w:t>Бизнес-идея «Веб-студия»</w:t>
      </w:r>
    </w:p>
    <w:p w14:paraId="7B3B9631" w14:textId="53865436" w:rsidR="008D74FA" w:rsidRDefault="008D74FA" w:rsidP="008D74FA">
      <w:pPr>
        <w:pStyle w:val="02"/>
        <w:spacing w:before="0"/>
      </w:pPr>
      <w:r>
        <w:t>Суть бизнеса</w:t>
      </w:r>
    </w:p>
    <w:p w14:paraId="37FDE18B" w14:textId="77777777" w:rsidR="008D74FA" w:rsidRDefault="008D74FA" w:rsidP="008D74FA">
      <w:pPr>
        <w:pStyle w:val="03"/>
      </w:pPr>
      <w:r>
        <w:t xml:space="preserve">Суть заключается в создании </w:t>
      </w:r>
      <w:proofErr w:type="spellStart"/>
      <w:r>
        <w:t>Web</w:t>
      </w:r>
      <w:proofErr w:type="spellEnd"/>
      <w:r>
        <w:t>-студии, т.е. специализированной компании, предоставляющей услуги по созданию и продвижению сайтов.</w:t>
      </w:r>
    </w:p>
    <w:p w14:paraId="393DE3B1" w14:textId="77777777" w:rsidR="008D74FA" w:rsidRDefault="008D74FA" w:rsidP="008D74FA">
      <w:pPr>
        <w:pStyle w:val="02"/>
      </w:pPr>
      <w:r>
        <w:t>Конкуренция</w:t>
      </w:r>
    </w:p>
    <w:p w14:paraId="6656E6E4" w14:textId="17EBFE45" w:rsidR="008D74FA" w:rsidRDefault="008D74FA" w:rsidP="008D74FA">
      <w:pPr>
        <w:pStyle w:val="03"/>
      </w:pPr>
      <w:r>
        <w:t xml:space="preserve">Конкурентами будут свободные разработчики и другие </w:t>
      </w:r>
      <w:proofErr w:type="spellStart"/>
      <w:r>
        <w:t>web</w:t>
      </w:r>
      <w:proofErr w:type="spellEnd"/>
      <w:r>
        <w:t>-студии.</w:t>
      </w:r>
    </w:p>
    <w:p w14:paraId="2EE4990A" w14:textId="77777777" w:rsidR="008D74FA" w:rsidRDefault="008D74FA" w:rsidP="008D74FA">
      <w:pPr>
        <w:pStyle w:val="03"/>
      </w:pPr>
      <w:r>
        <w:t xml:space="preserve">На рынке большой спрос по </w:t>
      </w:r>
      <w:proofErr w:type="spellStart"/>
      <w:r>
        <w:t>web</w:t>
      </w:r>
      <w:proofErr w:type="spellEnd"/>
      <w:r>
        <w:t xml:space="preserve">-услугам, начиная от создания дизайна сайта, заканчивая маркетинговым продвижением и рекламой продукта. Полный цикл по созданию сайта включает в себя много пунктов, каждый из которых выполняется отдельными специалистом, например: созданием дизайна занимается дизайнер, но перед тем как ему создавать макет, ему необходимо знать, из чего будет состоять сайт и все его функции, и этим тоже занимается отдельный человек; после предоставления макета следующий этап возьмет на себя либо верстальщик, либо </w:t>
      </w:r>
      <w:proofErr w:type="spellStart"/>
      <w:r>
        <w:t>фронтендер</w:t>
      </w:r>
      <w:proofErr w:type="spellEnd"/>
      <w:r>
        <w:t xml:space="preserve"> для того, чтобы перенести все с макета в браузер, добавить необходимые анимации; следующим этапом займется </w:t>
      </w:r>
      <w:proofErr w:type="spellStart"/>
      <w:r>
        <w:t>бэкендер</w:t>
      </w:r>
      <w:proofErr w:type="spellEnd"/>
      <w:r>
        <w:t xml:space="preserve"> для написания кода взаимодействия с базами данных и реализации других функций сайта; таким образом до готового результата необходима работа еще как минимум специалиста по безопасности, тестера и маркетолога. При такой большой работе можно, конечно, обращаться к отдельным специалистам на фрилансе, но для выполнения работы каждому новому специалисту придется самостоятельно разбираться с тем, что «уже имеется» прежде, чем приступать к работе, а на это требуется время. Так же любой из этой цепочки может «накосячить» и тогда человек, который не разбирается в этой сфере, а просто хотел получить готовый сайт для своего продукта, скорее всего потеряет в пустую деньги и время. Преимущество </w:t>
      </w:r>
      <w:proofErr w:type="spellStart"/>
      <w:r>
        <w:t>web</w:t>
      </w:r>
      <w:proofErr w:type="spellEnd"/>
      <w:r>
        <w:t>-студии в том, что команда специалистов справится с поставленной задачей куда быстрее, отнесется к ней со всей ответственностью и выполнит качественно.</w:t>
      </w:r>
    </w:p>
    <w:p w14:paraId="498A1CD7" w14:textId="77777777" w:rsidR="008D74FA" w:rsidRDefault="008D74FA" w:rsidP="008D74FA">
      <w:pPr>
        <w:pStyle w:val="03"/>
      </w:pPr>
      <w:r>
        <w:lastRenderedPageBreak/>
        <w:t xml:space="preserve">Но чем наша </w:t>
      </w:r>
      <w:proofErr w:type="spellStart"/>
      <w:r>
        <w:t>web</w:t>
      </w:r>
      <w:proofErr w:type="spellEnd"/>
      <w:r>
        <w:t>-студия будет лучше чужой? Ответ: всем и нечем. Каждая студия индивидуальна, в каждой работают свои специалисты, у каждой есть своя репутация и местоположение, но несмотря на это заказов меньше не станет, и они будут у каждой веб-студии если она хорошо себя зарекомендовала. Поэтому наниматься в нее будут только профессионалы своей сферы, будет вестись четкий контроль за качеством и полная связь с заказником на каждом этапе для удовлетворения всех его пожеланий. Так же со временем можно нанимать на стажировку новичков, обучать их до нужного уровня и расширять студию.</w:t>
      </w:r>
    </w:p>
    <w:p w14:paraId="463A5BAB" w14:textId="77777777" w:rsidR="008D74FA" w:rsidRDefault="008D74FA" w:rsidP="008D74FA">
      <w:pPr>
        <w:pStyle w:val="02"/>
      </w:pPr>
      <w:r>
        <w:t>Местоположение</w:t>
      </w:r>
    </w:p>
    <w:p w14:paraId="60A764E5" w14:textId="4D6A7BBB" w:rsidR="008D74FA" w:rsidRDefault="008D74FA" w:rsidP="008D74FA">
      <w:pPr>
        <w:pStyle w:val="03"/>
      </w:pPr>
      <w:r>
        <w:t xml:space="preserve">Аренда офиса по адресу: Краснопутиловская улица, </w:t>
      </w:r>
      <w:proofErr w:type="gramStart"/>
      <w:r>
        <w:t>2,  Московский</w:t>
      </w:r>
      <w:proofErr w:type="gramEnd"/>
      <w:r>
        <w:t xml:space="preserve"> район, Санкт-Петербург.</w:t>
      </w:r>
    </w:p>
    <w:p w14:paraId="10D696C9" w14:textId="77777777" w:rsidR="008D74FA" w:rsidRDefault="008D74FA" w:rsidP="008D74FA">
      <w:pPr>
        <w:pStyle w:val="02"/>
      </w:pPr>
      <w:r>
        <w:t>Особенности бизнеса</w:t>
      </w:r>
    </w:p>
    <w:p w14:paraId="6630517E" w14:textId="49179EF8" w:rsidR="008D74FA" w:rsidRDefault="008D74FA" w:rsidP="008D74FA">
      <w:pPr>
        <w:pStyle w:val="00"/>
      </w:pPr>
      <w:r>
        <w:t>Качественное выполнение работы</w:t>
      </w:r>
    </w:p>
    <w:p w14:paraId="66B34708" w14:textId="1FFE707A" w:rsidR="008D74FA" w:rsidRDefault="008D74FA" w:rsidP="008D74FA">
      <w:pPr>
        <w:pStyle w:val="00"/>
      </w:pPr>
      <w:r>
        <w:t>Наличие средств взаимодействия с клиентами</w:t>
      </w:r>
    </w:p>
    <w:p w14:paraId="06B8EC34" w14:textId="1B20C95D" w:rsidR="008D74FA" w:rsidRDefault="008D74FA" w:rsidP="008D74FA">
      <w:pPr>
        <w:pStyle w:val="00"/>
      </w:pPr>
      <w:r>
        <w:t>Автоматизация обмена информацией</w:t>
      </w:r>
    </w:p>
    <w:p w14:paraId="7F4A48C0" w14:textId="61CDD05A" w:rsidR="008D74FA" w:rsidRDefault="008D74FA" w:rsidP="008D74FA">
      <w:pPr>
        <w:pStyle w:val="00"/>
      </w:pPr>
      <w:r>
        <w:t>Возможность прохождения у нас стажировки и обучения студентов</w:t>
      </w:r>
    </w:p>
    <w:p w14:paraId="5FD5E0FD" w14:textId="2FBEFFDD" w:rsidR="008D74FA" w:rsidRDefault="008D74FA" w:rsidP="008D74FA">
      <w:pPr>
        <w:pStyle w:val="00"/>
      </w:pPr>
      <w:r>
        <w:t>Круглосуточная работа</w:t>
      </w:r>
    </w:p>
    <w:p w14:paraId="4CF5B61C" w14:textId="7096EAFD" w:rsidR="008D74FA" w:rsidRDefault="008D74FA" w:rsidP="008D74FA">
      <w:pPr>
        <w:pStyle w:val="02"/>
      </w:pPr>
      <w:r>
        <w:t>Контрольные вопросы</w:t>
      </w:r>
    </w:p>
    <w:p w14:paraId="151FD479" w14:textId="68C1EAFD" w:rsidR="008D74FA" w:rsidRDefault="008D74FA" w:rsidP="002C53EB">
      <w:pPr>
        <w:pStyle w:val="1"/>
        <w:numPr>
          <w:ilvl w:val="0"/>
          <w:numId w:val="7"/>
        </w:numPr>
      </w:pPr>
      <w:r>
        <w:t>Что такое бизнес-</w:t>
      </w:r>
      <w:r w:rsidRPr="008D74FA">
        <w:t>планирование</w:t>
      </w:r>
      <w:r>
        <w:t>?</w:t>
      </w:r>
    </w:p>
    <w:p w14:paraId="0126E7D3" w14:textId="77777777" w:rsidR="008D74FA" w:rsidRDefault="008D74FA" w:rsidP="008D74FA">
      <w:pPr>
        <w:pStyle w:val="03"/>
      </w:pPr>
      <w:r>
        <w:t>Бизнес-планирование — это творческое осмысление будущего той или иной компании. Только автор плана, и никто другой, решает, в каком направлении реализовывать свою предпринимательскую активность, какими темпами, какие ставить цели и каким образом их достигать, что предпринимать для уменьшения риска и нейтрализации неблагоприятных факторов. На первом месте в бизнес-планировании стоит эффективность. Под эффективным планированием нужно понимать утверждение актуальных целей и нахождение лучших способов их достижения.</w:t>
      </w:r>
    </w:p>
    <w:p w14:paraId="1987652A" w14:textId="233A3C14" w:rsidR="008D74FA" w:rsidRDefault="008D74FA" w:rsidP="008D74FA">
      <w:pPr>
        <w:pStyle w:val="1"/>
      </w:pPr>
      <w:r>
        <w:lastRenderedPageBreak/>
        <w:t>Зачем разрабатывать бизнес-идеи?</w:t>
      </w:r>
    </w:p>
    <w:p w14:paraId="67671654" w14:textId="0CFE2912" w:rsidR="008D74FA" w:rsidRDefault="008D74FA" w:rsidP="008D74FA">
      <w:pPr>
        <w:pStyle w:val="03"/>
      </w:pPr>
      <w:r>
        <w:t>Условием существования любого бизнеса является наличие предпринимательских возможностей, под которыми мы понимали благоприятный набор обстоятельств, формирующий необходимость в новом продукте, услуге или бизнесе. Предприниматель ищет и распознает предпринимательскую возможность. Так что для создания успешного бизнеса необходимо не только выявить предпринимательские возможности, но и сформулировать бизнес-идею и реализовать ее.</w:t>
      </w:r>
    </w:p>
    <w:p w14:paraId="0D7A622C" w14:textId="77777777" w:rsidR="008D74FA" w:rsidRDefault="008D74FA">
      <w:pPr>
        <w:rPr>
          <w:rFonts w:eastAsia="Calibri"/>
          <w:sz w:val="28"/>
          <w:szCs w:val="22"/>
          <w:lang w:eastAsia="en-US"/>
        </w:rPr>
      </w:pPr>
      <w:r>
        <w:br w:type="page"/>
      </w:r>
    </w:p>
    <w:p w14:paraId="52723224" w14:textId="5B6F2C86" w:rsidR="008D74FA" w:rsidRDefault="008D74FA" w:rsidP="008D74FA">
      <w:pPr>
        <w:pStyle w:val="01"/>
      </w:pPr>
      <w:bookmarkStart w:id="3" w:name="_Toc122463103"/>
      <w:r>
        <w:lastRenderedPageBreak/>
        <w:t xml:space="preserve">Практическая работа </w:t>
      </w:r>
      <w:r w:rsidR="00DB0E80">
        <w:t>№</w:t>
      </w:r>
      <w:r>
        <w:t>3</w:t>
      </w:r>
      <w:bookmarkEnd w:id="3"/>
    </w:p>
    <w:p w14:paraId="1C514E82" w14:textId="77777777" w:rsidR="008D74FA" w:rsidRDefault="008D74FA" w:rsidP="008D74FA">
      <w:pPr>
        <w:pStyle w:val="03"/>
      </w:pPr>
      <w:r>
        <w:t>Тема: Расчет показателей эффективности проекта</w:t>
      </w:r>
    </w:p>
    <w:p w14:paraId="763DA020" w14:textId="77777777" w:rsidR="008D74FA" w:rsidRDefault="008D74FA" w:rsidP="008D74FA">
      <w:pPr>
        <w:pStyle w:val="03"/>
      </w:pPr>
      <w:r>
        <w:t>Цель: Приобретение практических навыков при расчете показателей эффективности инвестиционного проекта</w:t>
      </w:r>
    </w:p>
    <w:p w14:paraId="3534CFBB" w14:textId="2D44D7A4" w:rsidR="008D74FA" w:rsidRDefault="008D74FA" w:rsidP="00DF2AD0">
      <w:pPr>
        <w:pStyle w:val="02"/>
      </w:pPr>
      <w:r>
        <w:t>Задание</w:t>
      </w:r>
    </w:p>
    <w:p w14:paraId="42A8D894" w14:textId="4C2BA8E2" w:rsidR="008D74FA" w:rsidRDefault="008D74FA" w:rsidP="002C53EB">
      <w:pPr>
        <w:pStyle w:val="03"/>
        <w:numPr>
          <w:ilvl w:val="0"/>
          <w:numId w:val="8"/>
        </w:numPr>
      </w:pPr>
      <w:r>
        <w:t>Заполнить таблицу</w:t>
      </w:r>
    </w:p>
    <w:p w14:paraId="7A8F0B97" w14:textId="5E2D832F" w:rsidR="00DF2AD0" w:rsidRDefault="00DF2AD0" w:rsidP="00DF2AD0">
      <w:pPr>
        <w:pStyle w:val="0"/>
      </w:pPr>
      <w:r>
        <w:t>Заполнить таблицу используя данные</w:t>
      </w:r>
    </w:p>
    <w:tbl>
      <w:tblPr>
        <w:tblStyle w:val="111"/>
        <w:tblW w:w="9774" w:type="dxa"/>
        <w:tblInd w:w="137" w:type="dxa"/>
        <w:tblLook w:val="04A0" w:firstRow="1" w:lastRow="0" w:firstColumn="1" w:lastColumn="0" w:noHBand="0" w:noVBand="1"/>
      </w:tblPr>
      <w:tblGrid>
        <w:gridCol w:w="2685"/>
        <w:gridCol w:w="636"/>
        <w:gridCol w:w="991"/>
        <w:gridCol w:w="1057"/>
        <w:gridCol w:w="1057"/>
        <w:gridCol w:w="1057"/>
        <w:gridCol w:w="1150"/>
        <w:gridCol w:w="1141"/>
      </w:tblGrid>
      <w:tr w:rsidR="008D74FA" w:rsidRPr="00DF2AD0" w14:paraId="10BC30E4" w14:textId="77777777" w:rsidTr="008D74FA">
        <w:tc>
          <w:tcPr>
            <w:tcW w:w="2552" w:type="dxa"/>
            <w:vMerge w:val="restart"/>
          </w:tcPr>
          <w:p w14:paraId="33D3ADEC" w14:textId="77777777" w:rsidR="008D74FA" w:rsidRPr="00DF2AD0" w:rsidRDefault="008D74FA" w:rsidP="00DF2AD0">
            <w:pPr>
              <w:pStyle w:val="04"/>
              <w:rPr>
                <w:rFonts w:ascii="Times New Roman" w:hAnsi="Times New Roman"/>
              </w:rPr>
            </w:pPr>
            <w:proofErr w:type="spellStart"/>
            <w:r w:rsidRPr="00DF2AD0">
              <w:rPr>
                <w:rFonts w:ascii="Times New Roman" w:hAnsi="Times New Roman"/>
              </w:rPr>
              <w:t>Показатели</w:t>
            </w:r>
            <w:proofErr w:type="spellEnd"/>
          </w:p>
        </w:tc>
        <w:tc>
          <w:tcPr>
            <w:tcW w:w="6017" w:type="dxa"/>
            <w:gridSpan w:val="6"/>
          </w:tcPr>
          <w:p w14:paraId="5AC41238" w14:textId="77777777" w:rsidR="008D74FA" w:rsidRPr="00DF2AD0" w:rsidRDefault="008D74FA" w:rsidP="00DF2AD0">
            <w:pPr>
              <w:pStyle w:val="04"/>
              <w:rPr>
                <w:rFonts w:ascii="Times New Roman" w:hAnsi="Times New Roman"/>
              </w:rPr>
            </w:pPr>
            <w:proofErr w:type="spellStart"/>
            <w:r w:rsidRPr="00DF2AD0">
              <w:rPr>
                <w:rFonts w:ascii="Times New Roman" w:hAnsi="Times New Roman"/>
              </w:rPr>
              <w:t>Годы</w:t>
            </w:r>
            <w:proofErr w:type="spellEnd"/>
          </w:p>
        </w:tc>
        <w:tc>
          <w:tcPr>
            <w:tcW w:w="1205" w:type="dxa"/>
          </w:tcPr>
          <w:p w14:paraId="2EFBE63B" w14:textId="77777777" w:rsidR="008D74FA" w:rsidRPr="00DF2AD0" w:rsidRDefault="008D74FA" w:rsidP="00DF2AD0">
            <w:pPr>
              <w:pStyle w:val="04"/>
              <w:rPr>
                <w:rFonts w:ascii="Times New Roman" w:hAnsi="Times New Roman"/>
              </w:rPr>
            </w:pPr>
            <w:proofErr w:type="spellStart"/>
            <w:r w:rsidRPr="00DF2AD0">
              <w:rPr>
                <w:rFonts w:ascii="Times New Roman" w:hAnsi="Times New Roman"/>
              </w:rPr>
              <w:t>Итого</w:t>
            </w:r>
            <w:proofErr w:type="spellEnd"/>
          </w:p>
        </w:tc>
      </w:tr>
      <w:tr w:rsidR="008D74FA" w:rsidRPr="00DF2AD0" w14:paraId="7D436E93" w14:textId="77777777" w:rsidTr="008D74FA">
        <w:tc>
          <w:tcPr>
            <w:tcW w:w="2552" w:type="dxa"/>
            <w:vMerge/>
          </w:tcPr>
          <w:p w14:paraId="1EAC4AEF" w14:textId="77777777" w:rsidR="008D74FA" w:rsidRPr="00DF2AD0" w:rsidRDefault="008D74FA" w:rsidP="00DF2AD0">
            <w:pPr>
              <w:pStyle w:val="04"/>
              <w:rPr>
                <w:rFonts w:ascii="Times New Roman" w:hAnsi="Times New Roman"/>
              </w:rPr>
            </w:pPr>
          </w:p>
        </w:tc>
        <w:tc>
          <w:tcPr>
            <w:tcW w:w="587" w:type="dxa"/>
          </w:tcPr>
          <w:p w14:paraId="52C37DD4" w14:textId="77777777" w:rsidR="008D74FA" w:rsidRPr="00DF2AD0" w:rsidRDefault="008D74FA" w:rsidP="00DF2AD0">
            <w:pPr>
              <w:pStyle w:val="04"/>
              <w:rPr>
                <w:rFonts w:ascii="Times New Roman" w:hAnsi="Times New Roman"/>
              </w:rPr>
            </w:pPr>
            <w:r w:rsidRPr="00DF2AD0">
              <w:rPr>
                <w:rFonts w:ascii="Times New Roman" w:hAnsi="Times New Roman"/>
              </w:rPr>
              <w:t>0</w:t>
            </w:r>
          </w:p>
        </w:tc>
        <w:tc>
          <w:tcPr>
            <w:tcW w:w="992" w:type="dxa"/>
          </w:tcPr>
          <w:p w14:paraId="30BF010A" w14:textId="77777777" w:rsidR="008D74FA" w:rsidRPr="00DF2AD0" w:rsidRDefault="008D74FA" w:rsidP="00DF2AD0">
            <w:pPr>
              <w:pStyle w:val="04"/>
              <w:rPr>
                <w:rFonts w:ascii="Times New Roman" w:hAnsi="Times New Roman"/>
              </w:rPr>
            </w:pPr>
            <w:r w:rsidRPr="00DF2AD0">
              <w:rPr>
                <w:rFonts w:ascii="Times New Roman" w:hAnsi="Times New Roman"/>
              </w:rPr>
              <w:t>1</w:t>
            </w:r>
          </w:p>
        </w:tc>
        <w:tc>
          <w:tcPr>
            <w:tcW w:w="1079" w:type="dxa"/>
          </w:tcPr>
          <w:p w14:paraId="2A979A00" w14:textId="77777777" w:rsidR="008D74FA" w:rsidRPr="00DF2AD0" w:rsidRDefault="008D74FA" w:rsidP="00DF2AD0">
            <w:pPr>
              <w:pStyle w:val="04"/>
              <w:rPr>
                <w:rFonts w:ascii="Times New Roman" w:hAnsi="Times New Roman"/>
              </w:rPr>
            </w:pPr>
            <w:r w:rsidRPr="00DF2AD0">
              <w:rPr>
                <w:rFonts w:ascii="Times New Roman" w:hAnsi="Times New Roman"/>
              </w:rPr>
              <w:t>2</w:t>
            </w:r>
          </w:p>
        </w:tc>
        <w:tc>
          <w:tcPr>
            <w:tcW w:w="1079" w:type="dxa"/>
          </w:tcPr>
          <w:p w14:paraId="14FBC2C7" w14:textId="77777777" w:rsidR="008D74FA" w:rsidRPr="00DF2AD0" w:rsidRDefault="008D74FA" w:rsidP="00DF2AD0">
            <w:pPr>
              <w:pStyle w:val="04"/>
              <w:rPr>
                <w:rFonts w:ascii="Times New Roman" w:hAnsi="Times New Roman"/>
              </w:rPr>
            </w:pPr>
            <w:r w:rsidRPr="00DF2AD0">
              <w:rPr>
                <w:rFonts w:ascii="Times New Roman" w:hAnsi="Times New Roman"/>
              </w:rPr>
              <w:t>3</w:t>
            </w:r>
          </w:p>
        </w:tc>
        <w:tc>
          <w:tcPr>
            <w:tcW w:w="1079" w:type="dxa"/>
          </w:tcPr>
          <w:p w14:paraId="196BF86E" w14:textId="77777777" w:rsidR="008D74FA" w:rsidRPr="00DF2AD0" w:rsidRDefault="008D74FA" w:rsidP="00DF2AD0">
            <w:pPr>
              <w:pStyle w:val="04"/>
              <w:rPr>
                <w:rFonts w:ascii="Times New Roman" w:hAnsi="Times New Roman"/>
              </w:rPr>
            </w:pPr>
            <w:r w:rsidRPr="00DF2AD0">
              <w:rPr>
                <w:rFonts w:ascii="Times New Roman" w:hAnsi="Times New Roman"/>
              </w:rPr>
              <w:t>4</w:t>
            </w:r>
          </w:p>
        </w:tc>
        <w:tc>
          <w:tcPr>
            <w:tcW w:w="1201" w:type="dxa"/>
          </w:tcPr>
          <w:p w14:paraId="5E2646E9" w14:textId="77777777" w:rsidR="008D74FA" w:rsidRPr="00DF2AD0" w:rsidRDefault="008D74FA" w:rsidP="00DF2AD0">
            <w:pPr>
              <w:pStyle w:val="04"/>
              <w:rPr>
                <w:rFonts w:ascii="Times New Roman" w:hAnsi="Times New Roman"/>
              </w:rPr>
            </w:pPr>
            <w:r w:rsidRPr="00DF2AD0">
              <w:rPr>
                <w:rFonts w:ascii="Times New Roman" w:hAnsi="Times New Roman"/>
              </w:rPr>
              <w:t>5</w:t>
            </w:r>
          </w:p>
        </w:tc>
        <w:tc>
          <w:tcPr>
            <w:tcW w:w="1205" w:type="dxa"/>
          </w:tcPr>
          <w:p w14:paraId="7D7B4643" w14:textId="77777777" w:rsidR="008D74FA" w:rsidRPr="00DF2AD0" w:rsidRDefault="008D74FA" w:rsidP="00DF2AD0">
            <w:pPr>
              <w:pStyle w:val="04"/>
              <w:rPr>
                <w:rFonts w:ascii="Times New Roman" w:hAnsi="Times New Roman"/>
              </w:rPr>
            </w:pPr>
          </w:p>
        </w:tc>
      </w:tr>
      <w:tr w:rsidR="008D74FA" w:rsidRPr="00DF2AD0" w14:paraId="4344744A" w14:textId="77777777" w:rsidTr="008D74FA">
        <w:tc>
          <w:tcPr>
            <w:tcW w:w="2552" w:type="dxa"/>
          </w:tcPr>
          <w:p w14:paraId="1EF5EF85" w14:textId="77777777" w:rsidR="008D74FA" w:rsidRPr="00DF2AD0" w:rsidRDefault="008D74FA" w:rsidP="00DF2AD0">
            <w:pPr>
              <w:pStyle w:val="04"/>
              <w:rPr>
                <w:rFonts w:ascii="Times New Roman" w:hAnsi="Times New Roman"/>
              </w:rPr>
            </w:pPr>
            <w:proofErr w:type="spellStart"/>
            <w:r w:rsidRPr="00DF2AD0">
              <w:rPr>
                <w:rFonts w:ascii="Times New Roman" w:hAnsi="Times New Roman"/>
              </w:rPr>
              <w:t>Выручка</w:t>
            </w:r>
            <w:proofErr w:type="spellEnd"/>
            <w:r w:rsidRPr="00DF2AD0">
              <w:rPr>
                <w:rFonts w:ascii="Times New Roman" w:hAnsi="Times New Roman"/>
              </w:rPr>
              <w:t xml:space="preserve"> </w:t>
            </w:r>
            <w:proofErr w:type="spellStart"/>
            <w:r w:rsidRPr="00DF2AD0">
              <w:rPr>
                <w:rFonts w:ascii="Times New Roman" w:hAnsi="Times New Roman"/>
              </w:rPr>
              <w:t>от</w:t>
            </w:r>
            <w:proofErr w:type="spellEnd"/>
            <w:r w:rsidRPr="00DF2AD0">
              <w:rPr>
                <w:rFonts w:ascii="Times New Roman" w:hAnsi="Times New Roman"/>
              </w:rPr>
              <w:t xml:space="preserve"> </w:t>
            </w:r>
            <w:proofErr w:type="spellStart"/>
            <w:r w:rsidRPr="00DF2AD0">
              <w:rPr>
                <w:rFonts w:ascii="Times New Roman" w:hAnsi="Times New Roman"/>
              </w:rPr>
              <w:t>реализации</w:t>
            </w:r>
            <w:proofErr w:type="spellEnd"/>
            <w:r w:rsidRPr="00DF2AD0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587" w:type="dxa"/>
            <w:vAlign w:val="center"/>
          </w:tcPr>
          <w:p w14:paraId="5BF28D5E" w14:textId="77777777" w:rsidR="008D74FA" w:rsidRPr="00DF2AD0" w:rsidRDefault="008D74FA" w:rsidP="00DF2AD0">
            <w:pPr>
              <w:pStyle w:val="04"/>
              <w:rPr>
                <w:rFonts w:ascii="Times New Roman" w:hAnsi="Times New Roman"/>
              </w:rPr>
            </w:pPr>
            <w:r w:rsidRPr="00DF2AD0">
              <w:rPr>
                <w:rFonts w:ascii="Times New Roman" w:hAnsi="Times New Roman"/>
              </w:rPr>
              <w:t>-</w:t>
            </w:r>
          </w:p>
        </w:tc>
        <w:tc>
          <w:tcPr>
            <w:tcW w:w="992" w:type="dxa"/>
            <w:vAlign w:val="center"/>
          </w:tcPr>
          <w:p w14:paraId="03263701" w14:textId="77777777" w:rsidR="008D74FA" w:rsidRPr="00DF2AD0" w:rsidRDefault="008D74FA" w:rsidP="00DF2AD0">
            <w:pPr>
              <w:pStyle w:val="04"/>
              <w:rPr>
                <w:rFonts w:ascii="Times New Roman" w:hAnsi="Times New Roman"/>
              </w:rPr>
            </w:pPr>
            <w:r w:rsidRPr="00DF2AD0">
              <w:rPr>
                <w:rFonts w:ascii="Times New Roman" w:hAnsi="Times New Roman"/>
              </w:rPr>
              <w:t>300</w:t>
            </w:r>
          </w:p>
        </w:tc>
        <w:tc>
          <w:tcPr>
            <w:tcW w:w="1079" w:type="dxa"/>
            <w:vAlign w:val="center"/>
          </w:tcPr>
          <w:p w14:paraId="6C18CB65" w14:textId="77777777" w:rsidR="008D74FA" w:rsidRPr="00DF2AD0" w:rsidRDefault="008D74FA" w:rsidP="00DF2AD0">
            <w:pPr>
              <w:pStyle w:val="04"/>
              <w:rPr>
                <w:rFonts w:ascii="Times New Roman" w:hAnsi="Times New Roman"/>
              </w:rPr>
            </w:pPr>
            <w:r w:rsidRPr="00DF2AD0">
              <w:rPr>
                <w:rFonts w:ascii="Times New Roman" w:hAnsi="Times New Roman"/>
              </w:rPr>
              <w:t>1570</w:t>
            </w:r>
          </w:p>
        </w:tc>
        <w:tc>
          <w:tcPr>
            <w:tcW w:w="1079" w:type="dxa"/>
            <w:vAlign w:val="center"/>
          </w:tcPr>
          <w:p w14:paraId="0E3FDE14" w14:textId="77777777" w:rsidR="008D74FA" w:rsidRPr="00DF2AD0" w:rsidRDefault="008D74FA" w:rsidP="00DF2AD0">
            <w:pPr>
              <w:pStyle w:val="04"/>
              <w:rPr>
                <w:rFonts w:ascii="Times New Roman" w:hAnsi="Times New Roman"/>
              </w:rPr>
            </w:pPr>
            <w:r w:rsidRPr="00DF2AD0">
              <w:rPr>
                <w:rFonts w:ascii="Times New Roman" w:hAnsi="Times New Roman"/>
              </w:rPr>
              <w:t>2721</w:t>
            </w:r>
          </w:p>
        </w:tc>
        <w:tc>
          <w:tcPr>
            <w:tcW w:w="1079" w:type="dxa"/>
            <w:vAlign w:val="center"/>
          </w:tcPr>
          <w:p w14:paraId="43375D89" w14:textId="77777777" w:rsidR="008D74FA" w:rsidRPr="00DF2AD0" w:rsidRDefault="008D74FA" w:rsidP="00DF2AD0">
            <w:pPr>
              <w:pStyle w:val="04"/>
              <w:rPr>
                <w:rFonts w:ascii="Times New Roman" w:hAnsi="Times New Roman"/>
              </w:rPr>
            </w:pPr>
            <w:r w:rsidRPr="00DF2AD0">
              <w:rPr>
                <w:rFonts w:ascii="Times New Roman" w:hAnsi="Times New Roman"/>
              </w:rPr>
              <w:t>4426</w:t>
            </w:r>
          </w:p>
        </w:tc>
        <w:tc>
          <w:tcPr>
            <w:tcW w:w="1201" w:type="dxa"/>
            <w:vAlign w:val="center"/>
          </w:tcPr>
          <w:p w14:paraId="3E0C3A6B" w14:textId="77777777" w:rsidR="008D74FA" w:rsidRPr="00DF2AD0" w:rsidRDefault="008D74FA" w:rsidP="00DF2AD0">
            <w:pPr>
              <w:pStyle w:val="04"/>
              <w:rPr>
                <w:rFonts w:ascii="Times New Roman" w:hAnsi="Times New Roman"/>
              </w:rPr>
            </w:pPr>
            <w:r w:rsidRPr="00DF2AD0">
              <w:rPr>
                <w:rFonts w:ascii="Times New Roman" w:hAnsi="Times New Roman"/>
              </w:rPr>
              <w:t>4426</w:t>
            </w:r>
          </w:p>
        </w:tc>
        <w:tc>
          <w:tcPr>
            <w:tcW w:w="1205" w:type="dxa"/>
            <w:vAlign w:val="center"/>
          </w:tcPr>
          <w:p w14:paraId="7629F90E" w14:textId="77777777" w:rsidR="008D74FA" w:rsidRPr="00DF2AD0" w:rsidRDefault="008D74FA" w:rsidP="00DF2AD0">
            <w:pPr>
              <w:pStyle w:val="04"/>
              <w:rPr>
                <w:rFonts w:ascii="Times New Roman" w:hAnsi="Times New Roman"/>
              </w:rPr>
            </w:pPr>
            <w:r w:rsidRPr="00DF2AD0">
              <w:rPr>
                <w:rFonts w:ascii="Times New Roman" w:hAnsi="Times New Roman"/>
              </w:rPr>
              <w:t>13443</w:t>
            </w:r>
          </w:p>
        </w:tc>
      </w:tr>
      <w:tr w:rsidR="008D74FA" w:rsidRPr="00DF2AD0" w14:paraId="2D449DBE" w14:textId="77777777" w:rsidTr="008D74FA">
        <w:tc>
          <w:tcPr>
            <w:tcW w:w="2552" w:type="dxa"/>
          </w:tcPr>
          <w:p w14:paraId="342E0B6F" w14:textId="77777777" w:rsidR="008D74FA" w:rsidRPr="00DF2AD0" w:rsidRDefault="008D74FA" w:rsidP="00DF2AD0">
            <w:pPr>
              <w:pStyle w:val="04"/>
              <w:rPr>
                <w:rFonts w:ascii="Times New Roman" w:hAnsi="Times New Roman"/>
              </w:rPr>
            </w:pPr>
            <w:proofErr w:type="spellStart"/>
            <w:r w:rsidRPr="00DF2AD0">
              <w:rPr>
                <w:rFonts w:ascii="Times New Roman" w:hAnsi="Times New Roman"/>
              </w:rPr>
              <w:t>Инвестиционные</w:t>
            </w:r>
            <w:proofErr w:type="spellEnd"/>
            <w:r w:rsidRPr="00DF2AD0">
              <w:rPr>
                <w:rFonts w:ascii="Times New Roman" w:hAnsi="Times New Roman"/>
              </w:rPr>
              <w:t xml:space="preserve"> </w:t>
            </w:r>
            <w:proofErr w:type="spellStart"/>
            <w:r w:rsidRPr="00DF2AD0">
              <w:rPr>
                <w:rFonts w:ascii="Times New Roman" w:hAnsi="Times New Roman"/>
              </w:rPr>
              <w:t>затраты</w:t>
            </w:r>
            <w:proofErr w:type="spellEnd"/>
          </w:p>
        </w:tc>
        <w:tc>
          <w:tcPr>
            <w:tcW w:w="587" w:type="dxa"/>
            <w:vAlign w:val="center"/>
          </w:tcPr>
          <w:p w14:paraId="65795EEA" w14:textId="77777777" w:rsidR="008D74FA" w:rsidRPr="00DF2AD0" w:rsidRDefault="008D74FA" w:rsidP="00DF2AD0">
            <w:pPr>
              <w:pStyle w:val="04"/>
              <w:rPr>
                <w:rFonts w:ascii="Times New Roman" w:hAnsi="Times New Roman"/>
              </w:rPr>
            </w:pPr>
            <w:r w:rsidRPr="00DF2AD0">
              <w:rPr>
                <w:rFonts w:ascii="Times New Roman" w:hAnsi="Times New Roman"/>
              </w:rPr>
              <w:t>750</w:t>
            </w:r>
          </w:p>
        </w:tc>
        <w:tc>
          <w:tcPr>
            <w:tcW w:w="992" w:type="dxa"/>
            <w:vAlign w:val="center"/>
          </w:tcPr>
          <w:p w14:paraId="7C3B1CAF" w14:textId="77777777" w:rsidR="008D74FA" w:rsidRPr="00DF2AD0" w:rsidRDefault="008D74FA" w:rsidP="00DF2AD0">
            <w:pPr>
              <w:pStyle w:val="04"/>
              <w:rPr>
                <w:rFonts w:ascii="Times New Roman" w:hAnsi="Times New Roman"/>
              </w:rPr>
            </w:pPr>
            <w:r w:rsidRPr="00DF2AD0">
              <w:rPr>
                <w:rFonts w:ascii="Times New Roman" w:hAnsi="Times New Roman"/>
              </w:rPr>
              <w:t>500</w:t>
            </w:r>
          </w:p>
        </w:tc>
        <w:tc>
          <w:tcPr>
            <w:tcW w:w="1079" w:type="dxa"/>
            <w:vAlign w:val="center"/>
          </w:tcPr>
          <w:p w14:paraId="02C85213" w14:textId="77777777" w:rsidR="008D74FA" w:rsidRPr="00DF2AD0" w:rsidRDefault="008D74FA" w:rsidP="00DF2AD0">
            <w:pPr>
              <w:pStyle w:val="04"/>
              <w:rPr>
                <w:rFonts w:ascii="Times New Roman" w:hAnsi="Times New Roman"/>
              </w:rPr>
            </w:pPr>
            <w:r w:rsidRPr="00DF2AD0">
              <w:rPr>
                <w:rFonts w:ascii="Times New Roman" w:hAnsi="Times New Roman"/>
              </w:rPr>
              <w:t>500</w:t>
            </w:r>
          </w:p>
        </w:tc>
        <w:tc>
          <w:tcPr>
            <w:tcW w:w="1079" w:type="dxa"/>
            <w:vAlign w:val="center"/>
          </w:tcPr>
          <w:p w14:paraId="5A0156FA" w14:textId="77777777" w:rsidR="008D74FA" w:rsidRPr="00DF2AD0" w:rsidRDefault="008D74FA" w:rsidP="00DF2AD0">
            <w:pPr>
              <w:pStyle w:val="04"/>
              <w:rPr>
                <w:rFonts w:ascii="Times New Roman" w:hAnsi="Times New Roman"/>
              </w:rPr>
            </w:pPr>
            <w:r w:rsidRPr="00DF2AD0">
              <w:rPr>
                <w:rFonts w:ascii="Times New Roman" w:hAnsi="Times New Roman"/>
              </w:rPr>
              <w:t>-</w:t>
            </w:r>
          </w:p>
        </w:tc>
        <w:tc>
          <w:tcPr>
            <w:tcW w:w="1079" w:type="dxa"/>
            <w:vAlign w:val="center"/>
          </w:tcPr>
          <w:p w14:paraId="007297E2" w14:textId="77777777" w:rsidR="008D74FA" w:rsidRPr="00DF2AD0" w:rsidRDefault="008D74FA" w:rsidP="00DF2AD0">
            <w:pPr>
              <w:pStyle w:val="04"/>
              <w:rPr>
                <w:rFonts w:ascii="Times New Roman" w:hAnsi="Times New Roman"/>
              </w:rPr>
            </w:pPr>
            <w:r w:rsidRPr="00DF2AD0">
              <w:rPr>
                <w:rFonts w:ascii="Times New Roman" w:hAnsi="Times New Roman"/>
              </w:rPr>
              <w:t>-</w:t>
            </w:r>
          </w:p>
        </w:tc>
        <w:tc>
          <w:tcPr>
            <w:tcW w:w="1201" w:type="dxa"/>
            <w:vAlign w:val="center"/>
          </w:tcPr>
          <w:p w14:paraId="4739622A" w14:textId="77777777" w:rsidR="008D74FA" w:rsidRPr="00DF2AD0" w:rsidRDefault="008D74FA" w:rsidP="00DF2AD0">
            <w:pPr>
              <w:pStyle w:val="04"/>
              <w:rPr>
                <w:rFonts w:ascii="Times New Roman" w:hAnsi="Times New Roman"/>
              </w:rPr>
            </w:pPr>
            <w:r w:rsidRPr="00DF2AD0">
              <w:rPr>
                <w:rFonts w:ascii="Times New Roman" w:hAnsi="Times New Roman"/>
              </w:rPr>
              <w:t>-</w:t>
            </w:r>
          </w:p>
        </w:tc>
        <w:tc>
          <w:tcPr>
            <w:tcW w:w="1205" w:type="dxa"/>
            <w:vAlign w:val="center"/>
          </w:tcPr>
          <w:p w14:paraId="7F77AD69" w14:textId="77777777" w:rsidR="008D74FA" w:rsidRPr="00DF2AD0" w:rsidRDefault="008D74FA" w:rsidP="00DF2AD0">
            <w:pPr>
              <w:pStyle w:val="04"/>
              <w:rPr>
                <w:rFonts w:ascii="Times New Roman" w:hAnsi="Times New Roman"/>
              </w:rPr>
            </w:pPr>
            <w:r w:rsidRPr="00DF2AD0">
              <w:rPr>
                <w:rFonts w:ascii="Times New Roman" w:hAnsi="Times New Roman"/>
              </w:rPr>
              <w:t>1750</w:t>
            </w:r>
          </w:p>
        </w:tc>
      </w:tr>
      <w:tr w:rsidR="008D74FA" w:rsidRPr="00DF2AD0" w14:paraId="61338761" w14:textId="77777777" w:rsidTr="008D74FA">
        <w:tc>
          <w:tcPr>
            <w:tcW w:w="2552" w:type="dxa"/>
          </w:tcPr>
          <w:p w14:paraId="3C643A98" w14:textId="77777777" w:rsidR="008D74FA" w:rsidRPr="00DF2AD0" w:rsidRDefault="008D74FA" w:rsidP="00DF2AD0">
            <w:pPr>
              <w:pStyle w:val="04"/>
              <w:rPr>
                <w:rFonts w:ascii="Times New Roman" w:hAnsi="Times New Roman"/>
              </w:rPr>
            </w:pPr>
            <w:proofErr w:type="spellStart"/>
            <w:r w:rsidRPr="00DF2AD0">
              <w:rPr>
                <w:rFonts w:ascii="Times New Roman" w:hAnsi="Times New Roman"/>
              </w:rPr>
              <w:t>Текущие</w:t>
            </w:r>
            <w:proofErr w:type="spellEnd"/>
            <w:r w:rsidRPr="00DF2AD0">
              <w:rPr>
                <w:rFonts w:ascii="Times New Roman" w:hAnsi="Times New Roman"/>
              </w:rPr>
              <w:t xml:space="preserve"> </w:t>
            </w:r>
            <w:proofErr w:type="spellStart"/>
            <w:r w:rsidRPr="00DF2AD0">
              <w:rPr>
                <w:rFonts w:ascii="Times New Roman" w:hAnsi="Times New Roman"/>
              </w:rPr>
              <w:t>затраты</w:t>
            </w:r>
            <w:proofErr w:type="spellEnd"/>
          </w:p>
          <w:p w14:paraId="6C28B860" w14:textId="77777777" w:rsidR="008D74FA" w:rsidRPr="00DF2AD0" w:rsidRDefault="008D74FA" w:rsidP="00DF2AD0">
            <w:pPr>
              <w:pStyle w:val="04"/>
              <w:rPr>
                <w:rFonts w:ascii="Times New Roman" w:hAnsi="Times New Roman"/>
              </w:rPr>
            </w:pPr>
            <w:proofErr w:type="spellStart"/>
            <w:r w:rsidRPr="00DF2AD0">
              <w:rPr>
                <w:rFonts w:ascii="Times New Roman" w:hAnsi="Times New Roman"/>
              </w:rPr>
              <w:t>Переменные</w:t>
            </w:r>
            <w:proofErr w:type="spellEnd"/>
            <w:r w:rsidRPr="00DF2AD0">
              <w:rPr>
                <w:rFonts w:ascii="Times New Roman" w:hAnsi="Times New Roman"/>
              </w:rPr>
              <w:t xml:space="preserve"> </w:t>
            </w:r>
            <w:proofErr w:type="spellStart"/>
            <w:r w:rsidRPr="00DF2AD0">
              <w:rPr>
                <w:rFonts w:ascii="Times New Roman" w:hAnsi="Times New Roman"/>
              </w:rPr>
              <w:t>расходы</w:t>
            </w:r>
            <w:proofErr w:type="spellEnd"/>
            <w:r w:rsidRPr="00DF2AD0">
              <w:rPr>
                <w:rFonts w:ascii="Times New Roman" w:hAnsi="Times New Roman"/>
              </w:rPr>
              <w:t xml:space="preserve"> </w:t>
            </w:r>
            <w:proofErr w:type="spellStart"/>
            <w:r w:rsidRPr="00DF2AD0">
              <w:rPr>
                <w:rFonts w:ascii="Times New Roman" w:hAnsi="Times New Roman"/>
              </w:rPr>
              <w:t>на</w:t>
            </w:r>
            <w:proofErr w:type="spellEnd"/>
            <w:r w:rsidRPr="00DF2AD0">
              <w:rPr>
                <w:rFonts w:ascii="Times New Roman" w:hAnsi="Times New Roman"/>
              </w:rPr>
              <w:t xml:space="preserve"> </w:t>
            </w:r>
            <w:proofErr w:type="spellStart"/>
            <w:r w:rsidRPr="00DF2AD0">
              <w:rPr>
                <w:rFonts w:ascii="Times New Roman" w:hAnsi="Times New Roman"/>
              </w:rPr>
              <w:t>объем</w:t>
            </w:r>
            <w:proofErr w:type="spellEnd"/>
            <w:r w:rsidRPr="00DF2AD0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587" w:type="dxa"/>
            <w:vAlign w:val="center"/>
          </w:tcPr>
          <w:p w14:paraId="71362EF0" w14:textId="77777777" w:rsidR="008D74FA" w:rsidRPr="00DF2AD0" w:rsidRDefault="008D74FA" w:rsidP="00DF2AD0">
            <w:pPr>
              <w:pStyle w:val="04"/>
              <w:rPr>
                <w:rFonts w:ascii="Times New Roman" w:hAnsi="Times New Roman"/>
              </w:rPr>
            </w:pPr>
            <w:r w:rsidRPr="00DF2AD0">
              <w:rPr>
                <w:rFonts w:ascii="Times New Roman" w:hAnsi="Times New Roman"/>
              </w:rPr>
              <w:t>-</w:t>
            </w:r>
          </w:p>
        </w:tc>
        <w:tc>
          <w:tcPr>
            <w:tcW w:w="992" w:type="dxa"/>
            <w:vAlign w:val="center"/>
          </w:tcPr>
          <w:p w14:paraId="46B394F7" w14:textId="77777777" w:rsidR="008D74FA" w:rsidRPr="00DF2AD0" w:rsidRDefault="008D74FA" w:rsidP="00DF2AD0">
            <w:pPr>
              <w:pStyle w:val="04"/>
              <w:rPr>
                <w:rFonts w:ascii="Times New Roman" w:hAnsi="Times New Roman"/>
              </w:rPr>
            </w:pPr>
            <w:r w:rsidRPr="00DF2AD0">
              <w:rPr>
                <w:rFonts w:ascii="Times New Roman" w:hAnsi="Times New Roman"/>
              </w:rPr>
              <w:t>584</w:t>
            </w:r>
          </w:p>
        </w:tc>
        <w:tc>
          <w:tcPr>
            <w:tcW w:w="1079" w:type="dxa"/>
            <w:vAlign w:val="center"/>
          </w:tcPr>
          <w:p w14:paraId="7266913B" w14:textId="77777777" w:rsidR="008D74FA" w:rsidRPr="00DF2AD0" w:rsidRDefault="008D74FA" w:rsidP="00DF2AD0">
            <w:pPr>
              <w:pStyle w:val="04"/>
              <w:rPr>
                <w:rFonts w:ascii="Times New Roman" w:hAnsi="Times New Roman"/>
              </w:rPr>
            </w:pPr>
            <w:r w:rsidRPr="00DF2AD0">
              <w:rPr>
                <w:rFonts w:ascii="Times New Roman" w:hAnsi="Times New Roman"/>
              </w:rPr>
              <w:t>692</w:t>
            </w:r>
          </w:p>
        </w:tc>
        <w:tc>
          <w:tcPr>
            <w:tcW w:w="1079" w:type="dxa"/>
            <w:vAlign w:val="center"/>
          </w:tcPr>
          <w:p w14:paraId="63DE8BE7" w14:textId="77777777" w:rsidR="008D74FA" w:rsidRPr="00DF2AD0" w:rsidRDefault="008D74FA" w:rsidP="00DF2AD0">
            <w:pPr>
              <w:pStyle w:val="04"/>
              <w:rPr>
                <w:rFonts w:ascii="Times New Roman" w:hAnsi="Times New Roman"/>
              </w:rPr>
            </w:pPr>
            <w:r w:rsidRPr="00DF2AD0">
              <w:rPr>
                <w:rFonts w:ascii="Times New Roman" w:hAnsi="Times New Roman"/>
              </w:rPr>
              <w:t>953</w:t>
            </w:r>
          </w:p>
        </w:tc>
        <w:tc>
          <w:tcPr>
            <w:tcW w:w="1079" w:type="dxa"/>
            <w:vAlign w:val="center"/>
          </w:tcPr>
          <w:p w14:paraId="6BAA0657" w14:textId="77777777" w:rsidR="008D74FA" w:rsidRPr="00DF2AD0" w:rsidRDefault="008D74FA" w:rsidP="00DF2AD0">
            <w:pPr>
              <w:pStyle w:val="04"/>
              <w:rPr>
                <w:rFonts w:ascii="Times New Roman" w:hAnsi="Times New Roman"/>
              </w:rPr>
            </w:pPr>
            <w:r w:rsidRPr="00DF2AD0">
              <w:rPr>
                <w:rFonts w:ascii="Times New Roman" w:hAnsi="Times New Roman"/>
              </w:rPr>
              <w:t>1521</w:t>
            </w:r>
          </w:p>
        </w:tc>
        <w:tc>
          <w:tcPr>
            <w:tcW w:w="1201" w:type="dxa"/>
            <w:vAlign w:val="center"/>
          </w:tcPr>
          <w:p w14:paraId="74C2273F" w14:textId="77777777" w:rsidR="008D74FA" w:rsidRPr="00DF2AD0" w:rsidRDefault="008D74FA" w:rsidP="00DF2AD0">
            <w:pPr>
              <w:pStyle w:val="04"/>
              <w:rPr>
                <w:rFonts w:ascii="Times New Roman" w:hAnsi="Times New Roman"/>
              </w:rPr>
            </w:pPr>
            <w:r w:rsidRPr="00DF2AD0">
              <w:rPr>
                <w:rFonts w:ascii="Times New Roman" w:hAnsi="Times New Roman"/>
              </w:rPr>
              <w:t>1521</w:t>
            </w:r>
          </w:p>
        </w:tc>
        <w:tc>
          <w:tcPr>
            <w:tcW w:w="1205" w:type="dxa"/>
            <w:vAlign w:val="center"/>
          </w:tcPr>
          <w:p w14:paraId="57688E9A" w14:textId="77777777" w:rsidR="008D74FA" w:rsidRPr="00DF2AD0" w:rsidRDefault="008D74FA" w:rsidP="00DF2AD0">
            <w:pPr>
              <w:pStyle w:val="04"/>
              <w:rPr>
                <w:rFonts w:ascii="Times New Roman" w:hAnsi="Times New Roman"/>
              </w:rPr>
            </w:pPr>
            <w:r w:rsidRPr="00DF2AD0">
              <w:rPr>
                <w:rFonts w:ascii="Times New Roman" w:hAnsi="Times New Roman"/>
              </w:rPr>
              <w:t>5271</w:t>
            </w:r>
          </w:p>
        </w:tc>
      </w:tr>
      <w:tr w:rsidR="008D74FA" w:rsidRPr="00DF2AD0" w14:paraId="351E5CA4" w14:textId="77777777" w:rsidTr="008D74FA">
        <w:tc>
          <w:tcPr>
            <w:tcW w:w="2552" w:type="dxa"/>
          </w:tcPr>
          <w:p w14:paraId="10DD817D" w14:textId="77777777" w:rsidR="008D74FA" w:rsidRPr="00DF2AD0" w:rsidRDefault="008D74FA" w:rsidP="00DF2AD0">
            <w:pPr>
              <w:pStyle w:val="04"/>
              <w:rPr>
                <w:rFonts w:ascii="Times New Roman" w:hAnsi="Times New Roman"/>
              </w:rPr>
            </w:pPr>
            <w:proofErr w:type="spellStart"/>
            <w:r w:rsidRPr="00DF2AD0">
              <w:rPr>
                <w:rFonts w:ascii="Times New Roman" w:hAnsi="Times New Roman"/>
              </w:rPr>
              <w:t>Постоянныерасходы</w:t>
            </w:r>
            <w:proofErr w:type="spellEnd"/>
            <w:r w:rsidRPr="00DF2AD0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587" w:type="dxa"/>
            <w:vAlign w:val="center"/>
          </w:tcPr>
          <w:p w14:paraId="1CBD4572" w14:textId="77777777" w:rsidR="008D74FA" w:rsidRPr="00DF2AD0" w:rsidRDefault="008D74FA" w:rsidP="00DF2AD0">
            <w:pPr>
              <w:pStyle w:val="04"/>
              <w:rPr>
                <w:rFonts w:ascii="Times New Roman" w:hAnsi="Times New Roman"/>
              </w:rPr>
            </w:pPr>
            <w:r w:rsidRPr="00DF2AD0">
              <w:rPr>
                <w:rFonts w:ascii="Times New Roman" w:hAnsi="Times New Roman"/>
              </w:rPr>
              <w:t>-</w:t>
            </w:r>
          </w:p>
        </w:tc>
        <w:tc>
          <w:tcPr>
            <w:tcW w:w="992" w:type="dxa"/>
            <w:vAlign w:val="center"/>
          </w:tcPr>
          <w:p w14:paraId="241DE043" w14:textId="77777777" w:rsidR="008D74FA" w:rsidRPr="00DF2AD0" w:rsidRDefault="008D74FA" w:rsidP="00DF2AD0">
            <w:pPr>
              <w:pStyle w:val="04"/>
              <w:rPr>
                <w:rFonts w:ascii="Times New Roman" w:hAnsi="Times New Roman"/>
              </w:rPr>
            </w:pPr>
            <w:r w:rsidRPr="00DF2AD0">
              <w:rPr>
                <w:rFonts w:ascii="Times New Roman" w:hAnsi="Times New Roman"/>
              </w:rPr>
              <w:t>460</w:t>
            </w:r>
          </w:p>
        </w:tc>
        <w:tc>
          <w:tcPr>
            <w:tcW w:w="1079" w:type="dxa"/>
            <w:vAlign w:val="center"/>
          </w:tcPr>
          <w:p w14:paraId="29312682" w14:textId="77777777" w:rsidR="008D74FA" w:rsidRPr="00DF2AD0" w:rsidRDefault="008D74FA" w:rsidP="00DF2AD0">
            <w:pPr>
              <w:pStyle w:val="04"/>
              <w:rPr>
                <w:rFonts w:ascii="Times New Roman" w:hAnsi="Times New Roman"/>
              </w:rPr>
            </w:pPr>
            <w:r w:rsidRPr="00DF2AD0">
              <w:rPr>
                <w:rFonts w:ascii="Times New Roman" w:hAnsi="Times New Roman"/>
              </w:rPr>
              <w:t>490</w:t>
            </w:r>
          </w:p>
        </w:tc>
        <w:tc>
          <w:tcPr>
            <w:tcW w:w="1079" w:type="dxa"/>
            <w:vAlign w:val="center"/>
          </w:tcPr>
          <w:p w14:paraId="5D9F1D98" w14:textId="77777777" w:rsidR="008D74FA" w:rsidRPr="00DF2AD0" w:rsidRDefault="008D74FA" w:rsidP="00DF2AD0">
            <w:pPr>
              <w:pStyle w:val="04"/>
              <w:rPr>
                <w:rFonts w:ascii="Times New Roman" w:hAnsi="Times New Roman"/>
              </w:rPr>
            </w:pPr>
            <w:r w:rsidRPr="00DF2AD0">
              <w:rPr>
                <w:rFonts w:ascii="Times New Roman" w:hAnsi="Times New Roman"/>
              </w:rPr>
              <w:t>540</w:t>
            </w:r>
          </w:p>
        </w:tc>
        <w:tc>
          <w:tcPr>
            <w:tcW w:w="1079" w:type="dxa"/>
            <w:vAlign w:val="center"/>
          </w:tcPr>
          <w:p w14:paraId="3C3F3E4A" w14:textId="77777777" w:rsidR="008D74FA" w:rsidRPr="00DF2AD0" w:rsidRDefault="008D74FA" w:rsidP="00DF2AD0">
            <w:pPr>
              <w:pStyle w:val="04"/>
              <w:rPr>
                <w:rFonts w:ascii="Times New Roman" w:hAnsi="Times New Roman"/>
              </w:rPr>
            </w:pPr>
            <w:r w:rsidRPr="00DF2AD0">
              <w:rPr>
                <w:rFonts w:ascii="Times New Roman" w:hAnsi="Times New Roman"/>
              </w:rPr>
              <w:t>540</w:t>
            </w:r>
          </w:p>
        </w:tc>
        <w:tc>
          <w:tcPr>
            <w:tcW w:w="1201" w:type="dxa"/>
            <w:vAlign w:val="center"/>
          </w:tcPr>
          <w:p w14:paraId="61457034" w14:textId="77777777" w:rsidR="008D74FA" w:rsidRPr="00DF2AD0" w:rsidRDefault="008D74FA" w:rsidP="00DF2AD0">
            <w:pPr>
              <w:pStyle w:val="04"/>
              <w:rPr>
                <w:rFonts w:ascii="Times New Roman" w:hAnsi="Times New Roman"/>
              </w:rPr>
            </w:pPr>
            <w:r w:rsidRPr="00DF2AD0">
              <w:rPr>
                <w:rFonts w:ascii="Times New Roman" w:hAnsi="Times New Roman"/>
              </w:rPr>
              <w:t>540</w:t>
            </w:r>
          </w:p>
        </w:tc>
        <w:tc>
          <w:tcPr>
            <w:tcW w:w="1205" w:type="dxa"/>
            <w:vAlign w:val="center"/>
          </w:tcPr>
          <w:p w14:paraId="3FEE5421" w14:textId="77777777" w:rsidR="008D74FA" w:rsidRPr="00DF2AD0" w:rsidRDefault="008D74FA" w:rsidP="00DF2AD0">
            <w:pPr>
              <w:pStyle w:val="04"/>
              <w:rPr>
                <w:rFonts w:ascii="Times New Roman" w:hAnsi="Times New Roman"/>
              </w:rPr>
            </w:pPr>
            <w:r w:rsidRPr="00DF2AD0">
              <w:rPr>
                <w:rFonts w:ascii="Times New Roman" w:hAnsi="Times New Roman"/>
              </w:rPr>
              <w:t>2570</w:t>
            </w:r>
          </w:p>
        </w:tc>
      </w:tr>
      <w:tr w:rsidR="008D74FA" w:rsidRPr="00DF2AD0" w14:paraId="1F80733A" w14:textId="77777777" w:rsidTr="008D74FA">
        <w:tc>
          <w:tcPr>
            <w:tcW w:w="2552" w:type="dxa"/>
          </w:tcPr>
          <w:p w14:paraId="68D4D392" w14:textId="77777777" w:rsidR="008D74FA" w:rsidRPr="00DF2AD0" w:rsidRDefault="008D74FA" w:rsidP="00DF2AD0">
            <w:pPr>
              <w:pStyle w:val="04"/>
              <w:rPr>
                <w:rFonts w:ascii="Times New Roman" w:hAnsi="Times New Roman"/>
              </w:rPr>
            </w:pPr>
            <w:proofErr w:type="spellStart"/>
            <w:r w:rsidRPr="00DF2AD0">
              <w:rPr>
                <w:rFonts w:ascii="Times New Roman" w:hAnsi="Times New Roman"/>
              </w:rPr>
              <w:t>Амортизация</w:t>
            </w:r>
            <w:proofErr w:type="spellEnd"/>
            <w:r w:rsidRPr="00DF2AD0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587" w:type="dxa"/>
            <w:vAlign w:val="center"/>
          </w:tcPr>
          <w:p w14:paraId="47C579A1" w14:textId="77777777" w:rsidR="008D74FA" w:rsidRPr="00DF2AD0" w:rsidRDefault="008D74FA" w:rsidP="00DF2AD0">
            <w:pPr>
              <w:pStyle w:val="04"/>
              <w:rPr>
                <w:rFonts w:ascii="Times New Roman" w:hAnsi="Times New Roman"/>
              </w:rPr>
            </w:pPr>
            <w:r w:rsidRPr="00DF2AD0">
              <w:rPr>
                <w:rFonts w:ascii="Times New Roman" w:hAnsi="Times New Roman"/>
              </w:rPr>
              <w:t>-</w:t>
            </w:r>
          </w:p>
        </w:tc>
        <w:tc>
          <w:tcPr>
            <w:tcW w:w="992" w:type="dxa"/>
            <w:vAlign w:val="center"/>
          </w:tcPr>
          <w:p w14:paraId="7DD7FD69" w14:textId="77777777" w:rsidR="008D74FA" w:rsidRPr="00DF2AD0" w:rsidRDefault="008D74FA" w:rsidP="00DF2AD0">
            <w:pPr>
              <w:pStyle w:val="04"/>
              <w:rPr>
                <w:rFonts w:ascii="Times New Roman" w:hAnsi="Times New Roman"/>
              </w:rPr>
            </w:pPr>
            <w:r w:rsidRPr="00DF2AD0">
              <w:rPr>
                <w:rFonts w:ascii="Times New Roman" w:hAnsi="Times New Roman"/>
              </w:rPr>
              <w:t>10</w:t>
            </w:r>
          </w:p>
        </w:tc>
        <w:tc>
          <w:tcPr>
            <w:tcW w:w="1079" w:type="dxa"/>
            <w:vAlign w:val="center"/>
          </w:tcPr>
          <w:p w14:paraId="6221A2DF" w14:textId="77777777" w:rsidR="008D74FA" w:rsidRPr="00DF2AD0" w:rsidRDefault="008D74FA" w:rsidP="00DF2AD0">
            <w:pPr>
              <w:pStyle w:val="04"/>
              <w:rPr>
                <w:rFonts w:ascii="Times New Roman" w:hAnsi="Times New Roman"/>
              </w:rPr>
            </w:pPr>
            <w:r w:rsidRPr="00DF2AD0">
              <w:rPr>
                <w:rFonts w:ascii="Times New Roman" w:hAnsi="Times New Roman"/>
              </w:rPr>
              <w:t>40</w:t>
            </w:r>
          </w:p>
        </w:tc>
        <w:tc>
          <w:tcPr>
            <w:tcW w:w="1079" w:type="dxa"/>
            <w:vAlign w:val="center"/>
          </w:tcPr>
          <w:p w14:paraId="3F723D6C" w14:textId="77777777" w:rsidR="008D74FA" w:rsidRPr="00DF2AD0" w:rsidRDefault="008D74FA" w:rsidP="00DF2AD0">
            <w:pPr>
              <w:pStyle w:val="04"/>
              <w:rPr>
                <w:rFonts w:ascii="Times New Roman" w:hAnsi="Times New Roman"/>
              </w:rPr>
            </w:pPr>
            <w:r w:rsidRPr="00DF2AD0">
              <w:rPr>
                <w:rFonts w:ascii="Times New Roman" w:hAnsi="Times New Roman"/>
              </w:rPr>
              <w:t>40</w:t>
            </w:r>
          </w:p>
        </w:tc>
        <w:tc>
          <w:tcPr>
            <w:tcW w:w="1079" w:type="dxa"/>
            <w:vAlign w:val="center"/>
          </w:tcPr>
          <w:p w14:paraId="1CAB2E1B" w14:textId="77777777" w:rsidR="008D74FA" w:rsidRPr="00DF2AD0" w:rsidRDefault="008D74FA" w:rsidP="00DF2AD0">
            <w:pPr>
              <w:pStyle w:val="04"/>
              <w:rPr>
                <w:rFonts w:ascii="Times New Roman" w:hAnsi="Times New Roman"/>
              </w:rPr>
            </w:pPr>
            <w:r w:rsidRPr="00DF2AD0">
              <w:rPr>
                <w:rFonts w:ascii="Times New Roman" w:hAnsi="Times New Roman"/>
              </w:rPr>
              <w:t>40</w:t>
            </w:r>
          </w:p>
        </w:tc>
        <w:tc>
          <w:tcPr>
            <w:tcW w:w="1201" w:type="dxa"/>
            <w:vAlign w:val="center"/>
          </w:tcPr>
          <w:p w14:paraId="6E147B6D" w14:textId="77777777" w:rsidR="008D74FA" w:rsidRPr="00DF2AD0" w:rsidRDefault="008D74FA" w:rsidP="00DF2AD0">
            <w:pPr>
              <w:pStyle w:val="04"/>
              <w:rPr>
                <w:rFonts w:ascii="Times New Roman" w:hAnsi="Times New Roman"/>
              </w:rPr>
            </w:pPr>
            <w:r w:rsidRPr="00DF2AD0">
              <w:rPr>
                <w:rFonts w:ascii="Times New Roman" w:hAnsi="Times New Roman"/>
              </w:rPr>
              <w:t>40</w:t>
            </w:r>
          </w:p>
        </w:tc>
        <w:tc>
          <w:tcPr>
            <w:tcW w:w="1205" w:type="dxa"/>
            <w:vAlign w:val="center"/>
          </w:tcPr>
          <w:p w14:paraId="22CFF897" w14:textId="77777777" w:rsidR="008D74FA" w:rsidRPr="00DF2AD0" w:rsidRDefault="008D74FA" w:rsidP="00DF2AD0">
            <w:pPr>
              <w:pStyle w:val="04"/>
              <w:rPr>
                <w:rFonts w:ascii="Times New Roman" w:hAnsi="Times New Roman"/>
              </w:rPr>
            </w:pPr>
            <w:r w:rsidRPr="00DF2AD0">
              <w:rPr>
                <w:rFonts w:ascii="Times New Roman" w:hAnsi="Times New Roman"/>
              </w:rPr>
              <w:t>170</w:t>
            </w:r>
          </w:p>
        </w:tc>
      </w:tr>
      <w:tr w:rsidR="008D74FA" w:rsidRPr="00DF2AD0" w14:paraId="078A2DEC" w14:textId="77777777" w:rsidTr="008D74FA">
        <w:tc>
          <w:tcPr>
            <w:tcW w:w="2552" w:type="dxa"/>
          </w:tcPr>
          <w:p w14:paraId="1DD13EA8" w14:textId="77777777" w:rsidR="008D74FA" w:rsidRPr="00DF2AD0" w:rsidRDefault="008D74FA" w:rsidP="00DF2AD0">
            <w:pPr>
              <w:pStyle w:val="04"/>
              <w:rPr>
                <w:rFonts w:ascii="Times New Roman" w:hAnsi="Times New Roman"/>
              </w:rPr>
            </w:pPr>
            <w:proofErr w:type="spellStart"/>
            <w:r w:rsidRPr="00DF2AD0">
              <w:rPr>
                <w:rFonts w:ascii="Times New Roman" w:hAnsi="Times New Roman"/>
              </w:rPr>
              <w:t>Итого</w:t>
            </w:r>
            <w:proofErr w:type="spellEnd"/>
            <w:r w:rsidRPr="00DF2AD0">
              <w:rPr>
                <w:rFonts w:ascii="Times New Roman" w:hAnsi="Times New Roman"/>
              </w:rPr>
              <w:t xml:space="preserve"> </w:t>
            </w:r>
            <w:proofErr w:type="spellStart"/>
            <w:r w:rsidRPr="00DF2AD0">
              <w:rPr>
                <w:rFonts w:ascii="Times New Roman" w:hAnsi="Times New Roman"/>
              </w:rPr>
              <w:t>затраты</w:t>
            </w:r>
            <w:proofErr w:type="spellEnd"/>
            <w:r w:rsidRPr="00DF2AD0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587" w:type="dxa"/>
            <w:vAlign w:val="center"/>
          </w:tcPr>
          <w:p w14:paraId="7F5D6A8D" w14:textId="77777777" w:rsidR="008D74FA" w:rsidRPr="00DF2AD0" w:rsidRDefault="008D74FA" w:rsidP="00DF2AD0">
            <w:pPr>
              <w:pStyle w:val="04"/>
              <w:rPr>
                <w:rFonts w:ascii="Times New Roman" w:hAnsi="Times New Roman"/>
              </w:rPr>
            </w:pPr>
            <w:r w:rsidRPr="00DF2AD0">
              <w:rPr>
                <w:rFonts w:ascii="Times New Roman" w:hAnsi="Times New Roman"/>
              </w:rPr>
              <w:t>-</w:t>
            </w:r>
          </w:p>
        </w:tc>
        <w:tc>
          <w:tcPr>
            <w:tcW w:w="992" w:type="dxa"/>
            <w:vAlign w:val="center"/>
          </w:tcPr>
          <w:p w14:paraId="3DCD93EA" w14:textId="77777777" w:rsidR="008D74FA" w:rsidRPr="00DF2AD0" w:rsidRDefault="008D74FA" w:rsidP="00DF2AD0">
            <w:pPr>
              <w:pStyle w:val="04"/>
              <w:rPr>
                <w:rFonts w:ascii="Times New Roman" w:hAnsi="Times New Roman"/>
              </w:rPr>
            </w:pPr>
            <w:r w:rsidRPr="00DF2AD0">
              <w:rPr>
                <w:rFonts w:ascii="Times New Roman" w:hAnsi="Times New Roman"/>
              </w:rPr>
              <w:t>1044</w:t>
            </w:r>
          </w:p>
        </w:tc>
        <w:tc>
          <w:tcPr>
            <w:tcW w:w="1079" w:type="dxa"/>
            <w:vAlign w:val="center"/>
          </w:tcPr>
          <w:p w14:paraId="12B0590B" w14:textId="77777777" w:rsidR="008D74FA" w:rsidRPr="00DF2AD0" w:rsidRDefault="008D74FA" w:rsidP="00DF2AD0">
            <w:pPr>
              <w:pStyle w:val="04"/>
              <w:rPr>
                <w:rFonts w:ascii="Times New Roman" w:hAnsi="Times New Roman"/>
              </w:rPr>
            </w:pPr>
            <w:r w:rsidRPr="00DF2AD0">
              <w:rPr>
                <w:rFonts w:ascii="Times New Roman" w:hAnsi="Times New Roman"/>
              </w:rPr>
              <w:t>1182</w:t>
            </w:r>
          </w:p>
        </w:tc>
        <w:tc>
          <w:tcPr>
            <w:tcW w:w="1079" w:type="dxa"/>
            <w:vAlign w:val="center"/>
          </w:tcPr>
          <w:p w14:paraId="1254B717" w14:textId="77777777" w:rsidR="008D74FA" w:rsidRPr="00DF2AD0" w:rsidRDefault="008D74FA" w:rsidP="00DF2AD0">
            <w:pPr>
              <w:pStyle w:val="04"/>
              <w:rPr>
                <w:rFonts w:ascii="Times New Roman" w:hAnsi="Times New Roman"/>
              </w:rPr>
            </w:pPr>
            <w:r w:rsidRPr="00DF2AD0">
              <w:rPr>
                <w:rFonts w:ascii="Times New Roman" w:hAnsi="Times New Roman"/>
              </w:rPr>
              <w:t>1493</w:t>
            </w:r>
          </w:p>
        </w:tc>
        <w:tc>
          <w:tcPr>
            <w:tcW w:w="1079" w:type="dxa"/>
            <w:vAlign w:val="center"/>
          </w:tcPr>
          <w:p w14:paraId="5700BAC1" w14:textId="77777777" w:rsidR="008D74FA" w:rsidRPr="00DF2AD0" w:rsidRDefault="008D74FA" w:rsidP="00DF2AD0">
            <w:pPr>
              <w:pStyle w:val="04"/>
              <w:rPr>
                <w:rFonts w:ascii="Times New Roman" w:hAnsi="Times New Roman"/>
              </w:rPr>
            </w:pPr>
            <w:r w:rsidRPr="00DF2AD0">
              <w:rPr>
                <w:rFonts w:ascii="Times New Roman" w:hAnsi="Times New Roman"/>
              </w:rPr>
              <w:t>2061</w:t>
            </w:r>
          </w:p>
        </w:tc>
        <w:tc>
          <w:tcPr>
            <w:tcW w:w="1201" w:type="dxa"/>
            <w:vAlign w:val="center"/>
          </w:tcPr>
          <w:p w14:paraId="5209704E" w14:textId="77777777" w:rsidR="008D74FA" w:rsidRPr="00DF2AD0" w:rsidRDefault="008D74FA" w:rsidP="00DF2AD0">
            <w:pPr>
              <w:pStyle w:val="04"/>
              <w:rPr>
                <w:rFonts w:ascii="Times New Roman" w:hAnsi="Times New Roman"/>
              </w:rPr>
            </w:pPr>
            <w:r w:rsidRPr="00DF2AD0">
              <w:rPr>
                <w:rFonts w:ascii="Times New Roman" w:hAnsi="Times New Roman"/>
              </w:rPr>
              <w:t>2061</w:t>
            </w:r>
          </w:p>
        </w:tc>
        <w:tc>
          <w:tcPr>
            <w:tcW w:w="1205" w:type="dxa"/>
            <w:vAlign w:val="center"/>
          </w:tcPr>
          <w:p w14:paraId="4F263348" w14:textId="77777777" w:rsidR="008D74FA" w:rsidRPr="00DF2AD0" w:rsidRDefault="008D74FA" w:rsidP="00DF2AD0">
            <w:pPr>
              <w:pStyle w:val="04"/>
              <w:rPr>
                <w:rFonts w:ascii="Times New Roman" w:hAnsi="Times New Roman"/>
              </w:rPr>
            </w:pPr>
            <w:r w:rsidRPr="00DF2AD0">
              <w:rPr>
                <w:rFonts w:ascii="Times New Roman" w:hAnsi="Times New Roman"/>
              </w:rPr>
              <w:t>7841</w:t>
            </w:r>
          </w:p>
        </w:tc>
      </w:tr>
      <w:tr w:rsidR="008D74FA" w:rsidRPr="00DF2AD0" w14:paraId="3BD0C19A" w14:textId="77777777" w:rsidTr="008D74FA">
        <w:tc>
          <w:tcPr>
            <w:tcW w:w="2552" w:type="dxa"/>
          </w:tcPr>
          <w:p w14:paraId="5B106543" w14:textId="77777777" w:rsidR="008D74FA" w:rsidRPr="00DF2AD0" w:rsidRDefault="008D74FA" w:rsidP="00DF2AD0">
            <w:pPr>
              <w:pStyle w:val="04"/>
              <w:rPr>
                <w:rFonts w:ascii="Times New Roman" w:hAnsi="Times New Roman"/>
              </w:rPr>
            </w:pPr>
            <w:proofErr w:type="spellStart"/>
            <w:r w:rsidRPr="00DF2AD0">
              <w:rPr>
                <w:rFonts w:ascii="Times New Roman" w:hAnsi="Times New Roman"/>
              </w:rPr>
              <w:t>Прибыль</w:t>
            </w:r>
            <w:proofErr w:type="spellEnd"/>
            <w:r w:rsidRPr="00DF2AD0">
              <w:rPr>
                <w:rFonts w:ascii="Times New Roman" w:hAnsi="Times New Roman"/>
              </w:rPr>
              <w:t xml:space="preserve"> (</w:t>
            </w:r>
            <w:proofErr w:type="spellStart"/>
            <w:r w:rsidRPr="00DF2AD0">
              <w:rPr>
                <w:rFonts w:ascii="Times New Roman" w:hAnsi="Times New Roman"/>
              </w:rPr>
              <w:t>убыток</w:t>
            </w:r>
            <w:proofErr w:type="spellEnd"/>
            <w:r w:rsidRPr="00DF2AD0">
              <w:rPr>
                <w:rFonts w:ascii="Times New Roman" w:hAnsi="Times New Roman"/>
              </w:rPr>
              <w:t>)</w:t>
            </w:r>
          </w:p>
        </w:tc>
        <w:tc>
          <w:tcPr>
            <w:tcW w:w="587" w:type="dxa"/>
            <w:vAlign w:val="center"/>
          </w:tcPr>
          <w:p w14:paraId="1F09B3D4" w14:textId="77777777" w:rsidR="008D74FA" w:rsidRPr="00DF2AD0" w:rsidRDefault="008D74FA" w:rsidP="00DF2AD0">
            <w:pPr>
              <w:pStyle w:val="04"/>
              <w:rPr>
                <w:rFonts w:ascii="Times New Roman" w:hAnsi="Times New Roman"/>
              </w:rPr>
            </w:pPr>
            <w:r w:rsidRPr="00DF2AD0">
              <w:rPr>
                <w:rFonts w:ascii="Times New Roman" w:hAnsi="Times New Roman"/>
              </w:rPr>
              <w:t>-</w:t>
            </w:r>
          </w:p>
        </w:tc>
        <w:tc>
          <w:tcPr>
            <w:tcW w:w="992" w:type="dxa"/>
            <w:vAlign w:val="center"/>
          </w:tcPr>
          <w:p w14:paraId="5244827D" w14:textId="77777777" w:rsidR="008D74FA" w:rsidRPr="00DF2AD0" w:rsidRDefault="008D74FA" w:rsidP="00DF2AD0">
            <w:pPr>
              <w:pStyle w:val="04"/>
              <w:rPr>
                <w:rFonts w:ascii="Times New Roman" w:hAnsi="Times New Roman"/>
              </w:rPr>
            </w:pPr>
            <w:r w:rsidRPr="00DF2AD0">
              <w:rPr>
                <w:rFonts w:ascii="Times New Roman" w:hAnsi="Times New Roman"/>
              </w:rPr>
              <w:t>-744</w:t>
            </w:r>
          </w:p>
        </w:tc>
        <w:tc>
          <w:tcPr>
            <w:tcW w:w="1079" w:type="dxa"/>
            <w:vAlign w:val="center"/>
          </w:tcPr>
          <w:p w14:paraId="294ED146" w14:textId="77777777" w:rsidR="008D74FA" w:rsidRPr="00DF2AD0" w:rsidRDefault="008D74FA" w:rsidP="00DF2AD0">
            <w:pPr>
              <w:pStyle w:val="04"/>
              <w:rPr>
                <w:rFonts w:ascii="Times New Roman" w:hAnsi="Times New Roman"/>
              </w:rPr>
            </w:pPr>
            <w:r w:rsidRPr="00DF2AD0">
              <w:rPr>
                <w:rFonts w:ascii="Times New Roman" w:hAnsi="Times New Roman"/>
              </w:rPr>
              <w:t>388</w:t>
            </w:r>
          </w:p>
        </w:tc>
        <w:tc>
          <w:tcPr>
            <w:tcW w:w="1079" w:type="dxa"/>
            <w:vAlign w:val="center"/>
          </w:tcPr>
          <w:p w14:paraId="4FBF386E" w14:textId="77777777" w:rsidR="008D74FA" w:rsidRPr="00DF2AD0" w:rsidRDefault="008D74FA" w:rsidP="00DF2AD0">
            <w:pPr>
              <w:pStyle w:val="04"/>
              <w:rPr>
                <w:rFonts w:ascii="Times New Roman" w:hAnsi="Times New Roman"/>
              </w:rPr>
            </w:pPr>
            <w:r w:rsidRPr="00DF2AD0">
              <w:rPr>
                <w:rFonts w:ascii="Times New Roman" w:hAnsi="Times New Roman"/>
              </w:rPr>
              <w:t>1228</w:t>
            </w:r>
          </w:p>
        </w:tc>
        <w:tc>
          <w:tcPr>
            <w:tcW w:w="1079" w:type="dxa"/>
            <w:vAlign w:val="center"/>
          </w:tcPr>
          <w:p w14:paraId="75E4B12B" w14:textId="77777777" w:rsidR="008D74FA" w:rsidRPr="00DF2AD0" w:rsidRDefault="008D74FA" w:rsidP="00DF2AD0">
            <w:pPr>
              <w:pStyle w:val="04"/>
              <w:rPr>
                <w:rFonts w:ascii="Times New Roman" w:hAnsi="Times New Roman"/>
              </w:rPr>
            </w:pPr>
            <w:r w:rsidRPr="00DF2AD0">
              <w:rPr>
                <w:rFonts w:ascii="Times New Roman" w:hAnsi="Times New Roman"/>
              </w:rPr>
              <w:t>2365</w:t>
            </w:r>
          </w:p>
        </w:tc>
        <w:tc>
          <w:tcPr>
            <w:tcW w:w="1201" w:type="dxa"/>
            <w:vAlign w:val="center"/>
          </w:tcPr>
          <w:p w14:paraId="616DBD53" w14:textId="77777777" w:rsidR="008D74FA" w:rsidRPr="00DF2AD0" w:rsidRDefault="008D74FA" w:rsidP="00DF2AD0">
            <w:pPr>
              <w:pStyle w:val="04"/>
              <w:rPr>
                <w:rFonts w:ascii="Times New Roman" w:hAnsi="Times New Roman"/>
              </w:rPr>
            </w:pPr>
            <w:r w:rsidRPr="00DF2AD0">
              <w:rPr>
                <w:rFonts w:ascii="Times New Roman" w:hAnsi="Times New Roman"/>
              </w:rPr>
              <w:t>2365</w:t>
            </w:r>
          </w:p>
        </w:tc>
        <w:tc>
          <w:tcPr>
            <w:tcW w:w="1205" w:type="dxa"/>
            <w:vAlign w:val="center"/>
          </w:tcPr>
          <w:p w14:paraId="4A04F8FC" w14:textId="77777777" w:rsidR="008D74FA" w:rsidRPr="00DF2AD0" w:rsidRDefault="008D74FA" w:rsidP="00DF2AD0">
            <w:pPr>
              <w:pStyle w:val="04"/>
              <w:rPr>
                <w:rFonts w:ascii="Times New Roman" w:hAnsi="Times New Roman"/>
              </w:rPr>
            </w:pPr>
            <w:r w:rsidRPr="00DF2AD0">
              <w:rPr>
                <w:rFonts w:ascii="Times New Roman" w:hAnsi="Times New Roman"/>
              </w:rPr>
              <w:t>5602</w:t>
            </w:r>
          </w:p>
        </w:tc>
      </w:tr>
      <w:tr w:rsidR="008D74FA" w:rsidRPr="00DF2AD0" w14:paraId="042DDF83" w14:textId="77777777" w:rsidTr="008D74FA">
        <w:tc>
          <w:tcPr>
            <w:tcW w:w="2552" w:type="dxa"/>
          </w:tcPr>
          <w:p w14:paraId="529FF38E" w14:textId="77777777" w:rsidR="008D74FA" w:rsidRPr="00DF2AD0" w:rsidRDefault="008D74FA" w:rsidP="00DF2AD0">
            <w:pPr>
              <w:pStyle w:val="04"/>
              <w:rPr>
                <w:rFonts w:ascii="Times New Roman" w:hAnsi="Times New Roman"/>
              </w:rPr>
            </w:pPr>
            <w:proofErr w:type="spellStart"/>
            <w:r w:rsidRPr="00DF2AD0">
              <w:rPr>
                <w:rFonts w:ascii="Times New Roman" w:hAnsi="Times New Roman"/>
              </w:rPr>
              <w:t>Налог</w:t>
            </w:r>
            <w:proofErr w:type="spellEnd"/>
            <w:r w:rsidRPr="00DF2AD0">
              <w:rPr>
                <w:rFonts w:ascii="Times New Roman" w:hAnsi="Times New Roman"/>
              </w:rPr>
              <w:t xml:space="preserve"> </w:t>
            </w:r>
            <w:proofErr w:type="spellStart"/>
            <w:r w:rsidRPr="00DF2AD0">
              <w:rPr>
                <w:rFonts w:ascii="Times New Roman" w:hAnsi="Times New Roman"/>
              </w:rPr>
              <w:t>на</w:t>
            </w:r>
            <w:proofErr w:type="spellEnd"/>
            <w:r w:rsidRPr="00DF2AD0">
              <w:rPr>
                <w:rFonts w:ascii="Times New Roman" w:hAnsi="Times New Roman"/>
              </w:rPr>
              <w:t xml:space="preserve"> </w:t>
            </w:r>
            <w:proofErr w:type="spellStart"/>
            <w:r w:rsidRPr="00DF2AD0">
              <w:rPr>
                <w:rFonts w:ascii="Times New Roman" w:hAnsi="Times New Roman"/>
              </w:rPr>
              <w:t>прибыль</w:t>
            </w:r>
            <w:proofErr w:type="spellEnd"/>
            <w:r w:rsidRPr="00DF2AD0">
              <w:rPr>
                <w:rFonts w:ascii="Times New Roman" w:hAnsi="Times New Roman"/>
              </w:rPr>
              <w:t xml:space="preserve"> (20%)</w:t>
            </w:r>
          </w:p>
        </w:tc>
        <w:tc>
          <w:tcPr>
            <w:tcW w:w="587" w:type="dxa"/>
            <w:vAlign w:val="center"/>
          </w:tcPr>
          <w:p w14:paraId="5D4F7AC8" w14:textId="77777777" w:rsidR="008D74FA" w:rsidRPr="00DF2AD0" w:rsidRDefault="008D74FA" w:rsidP="00DF2AD0">
            <w:pPr>
              <w:pStyle w:val="04"/>
              <w:rPr>
                <w:rFonts w:ascii="Times New Roman" w:hAnsi="Times New Roman"/>
              </w:rPr>
            </w:pPr>
            <w:r w:rsidRPr="00DF2AD0">
              <w:rPr>
                <w:rFonts w:ascii="Times New Roman" w:hAnsi="Times New Roman"/>
              </w:rPr>
              <w:t>-</w:t>
            </w:r>
          </w:p>
        </w:tc>
        <w:tc>
          <w:tcPr>
            <w:tcW w:w="992" w:type="dxa"/>
            <w:vAlign w:val="center"/>
          </w:tcPr>
          <w:p w14:paraId="4D262F96" w14:textId="77777777" w:rsidR="008D74FA" w:rsidRPr="00DF2AD0" w:rsidRDefault="008D74FA" w:rsidP="00DF2AD0">
            <w:pPr>
              <w:pStyle w:val="04"/>
              <w:rPr>
                <w:rFonts w:ascii="Times New Roman" w:hAnsi="Times New Roman"/>
              </w:rPr>
            </w:pPr>
            <w:r w:rsidRPr="00DF2AD0">
              <w:rPr>
                <w:rFonts w:ascii="Times New Roman" w:hAnsi="Times New Roman"/>
              </w:rPr>
              <w:t>-</w:t>
            </w:r>
          </w:p>
        </w:tc>
        <w:tc>
          <w:tcPr>
            <w:tcW w:w="1079" w:type="dxa"/>
            <w:vAlign w:val="center"/>
          </w:tcPr>
          <w:p w14:paraId="4CFC5AAB" w14:textId="77777777" w:rsidR="008D74FA" w:rsidRPr="00DF2AD0" w:rsidRDefault="008D74FA" w:rsidP="00DF2AD0">
            <w:pPr>
              <w:pStyle w:val="04"/>
              <w:rPr>
                <w:rFonts w:ascii="Times New Roman" w:hAnsi="Times New Roman"/>
              </w:rPr>
            </w:pPr>
            <w:r w:rsidRPr="00DF2AD0">
              <w:rPr>
                <w:rFonts w:ascii="Times New Roman" w:hAnsi="Times New Roman"/>
              </w:rPr>
              <w:t>70</w:t>
            </w:r>
          </w:p>
        </w:tc>
        <w:tc>
          <w:tcPr>
            <w:tcW w:w="1079" w:type="dxa"/>
            <w:vAlign w:val="center"/>
          </w:tcPr>
          <w:p w14:paraId="082F2F69" w14:textId="77777777" w:rsidR="008D74FA" w:rsidRPr="00DF2AD0" w:rsidRDefault="008D74FA" w:rsidP="00DF2AD0">
            <w:pPr>
              <w:pStyle w:val="04"/>
              <w:rPr>
                <w:rFonts w:ascii="Times New Roman" w:hAnsi="Times New Roman"/>
              </w:rPr>
            </w:pPr>
            <w:r w:rsidRPr="00DF2AD0">
              <w:rPr>
                <w:rFonts w:ascii="Times New Roman" w:hAnsi="Times New Roman"/>
              </w:rPr>
              <w:t>221</w:t>
            </w:r>
          </w:p>
        </w:tc>
        <w:tc>
          <w:tcPr>
            <w:tcW w:w="1079" w:type="dxa"/>
            <w:vAlign w:val="center"/>
          </w:tcPr>
          <w:p w14:paraId="153A8818" w14:textId="77777777" w:rsidR="008D74FA" w:rsidRPr="00DF2AD0" w:rsidRDefault="008D74FA" w:rsidP="00DF2AD0">
            <w:pPr>
              <w:pStyle w:val="04"/>
              <w:rPr>
                <w:rFonts w:ascii="Times New Roman" w:hAnsi="Times New Roman"/>
              </w:rPr>
            </w:pPr>
            <w:r w:rsidRPr="00DF2AD0">
              <w:rPr>
                <w:rFonts w:ascii="Times New Roman" w:hAnsi="Times New Roman"/>
              </w:rPr>
              <w:t>426</w:t>
            </w:r>
          </w:p>
        </w:tc>
        <w:tc>
          <w:tcPr>
            <w:tcW w:w="1201" w:type="dxa"/>
            <w:vAlign w:val="center"/>
          </w:tcPr>
          <w:p w14:paraId="0183B5FF" w14:textId="77777777" w:rsidR="008D74FA" w:rsidRPr="00DF2AD0" w:rsidRDefault="008D74FA" w:rsidP="00DF2AD0">
            <w:pPr>
              <w:pStyle w:val="04"/>
              <w:rPr>
                <w:rFonts w:ascii="Times New Roman" w:hAnsi="Times New Roman"/>
              </w:rPr>
            </w:pPr>
            <w:r w:rsidRPr="00DF2AD0">
              <w:rPr>
                <w:rFonts w:ascii="Times New Roman" w:hAnsi="Times New Roman"/>
              </w:rPr>
              <w:t>426</w:t>
            </w:r>
          </w:p>
        </w:tc>
        <w:tc>
          <w:tcPr>
            <w:tcW w:w="1205" w:type="dxa"/>
            <w:vAlign w:val="center"/>
          </w:tcPr>
          <w:p w14:paraId="34E9B0BC" w14:textId="77777777" w:rsidR="008D74FA" w:rsidRPr="00DF2AD0" w:rsidRDefault="008D74FA" w:rsidP="00DF2AD0">
            <w:pPr>
              <w:pStyle w:val="04"/>
              <w:rPr>
                <w:rFonts w:ascii="Times New Roman" w:hAnsi="Times New Roman"/>
              </w:rPr>
            </w:pPr>
            <w:r w:rsidRPr="00DF2AD0">
              <w:rPr>
                <w:rFonts w:ascii="Times New Roman" w:hAnsi="Times New Roman"/>
              </w:rPr>
              <w:t>1142</w:t>
            </w:r>
          </w:p>
        </w:tc>
      </w:tr>
      <w:tr w:rsidR="008D74FA" w:rsidRPr="00DF2AD0" w14:paraId="027CFE65" w14:textId="77777777" w:rsidTr="008D74FA">
        <w:tc>
          <w:tcPr>
            <w:tcW w:w="2552" w:type="dxa"/>
          </w:tcPr>
          <w:p w14:paraId="6EE460F1" w14:textId="77777777" w:rsidR="008D74FA" w:rsidRPr="00DF2AD0" w:rsidRDefault="008D74FA" w:rsidP="00DF2AD0">
            <w:pPr>
              <w:pStyle w:val="04"/>
              <w:rPr>
                <w:rFonts w:ascii="Times New Roman" w:hAnsi="Times New Roman"/>
              </w:rPr>
            </w:pPr>
            <w:proofErr w:type="spellStart"/>
            <w:r w:rsidRPr="00DF2AD0">
              <w:rPr>
                <w:rFonts w:ascii="Times New Roman" w:hAnsi="Times New Roman"/>
              </w:rPr>
              <w:t>Чистый</w:t>
            </w:r>
            <w:proofErr w:type="spellEnd"/>
            <w:r w:rsidRPr="00DF2AD0">
              <w:rPr>
                <w:rFonts w:ascii="Times New Roman" w:hAnsi="Times New Roman"/>
              </w:rPr>
              <w:t xml:space="preserve"> </w:t>
            </w:r>
            <w:proofErr w:type="spellStart"/>
            <w:proofErr w:type="gramStart"/>
            <w:r w:rsidRPr="00DF2AD0">
              <w:rPr>
                <w:rFonts w:ascii="Times New Roman" w:hAnsi="Times New Roman"/>
              </w:rPr>
              <w:t>доход</w:t>
            </w:r>
            <w:proofErr w:type="spellEnd"/>
            <w:r w:rsidRPr="00DF2AD0">
              <w:rPr>
                <w:rFonts w:ascii="Times New Roman" w:hAnsi="Times New Roman"/>
              </w:rPr>
              <w:t xml:space="preserve">  (</w:t>
            </w:r>
            <w:proofErr w:type="spellStart"/>
            <w:proofErr w:type="gramEnd"/>
            <w:r w:rsidRPr="00DF2AD0">
              <w:rPr>
                <w:rFonts w:ascii="Times New Roman" w:hAnsi="Times New Roman"/>
              </w:rPr>
              <w:t>чистая</w:t>
            </w:r>
            <w:proofErr w:type="spellEnd"/>
            <w:r w:rsidRPr="00DF2AD0">
              <w:rPr>
                <w:rFonts w:ascii="Times New Roman" w:hAnsi="Times New Roman"/>
              </w:rPr>
              <w:t xml:space="preserve"> </w:t>
            </w:r>
            <w:proofErr w:type="spellStart"/>
            <w:r w:rsidRPr="00DF2AD0">
              <w:rPr>
                <w:rFonts w:ascii="Times New Roman" w:hAnsi="Times New Roman"/>
              </w:rPr>
              <w:t>прибыль</w:t>
            </w:r>
            <w:proofErr w:type="spellEnd"/>
            <w:r w:rsidRPr="00DF2AD0">
              <w:rPr>
                <w:rFonts w:ascii="Times New Roman" w:hAnsi="Times New Roman"/>
              </w:rPr>
              <w:t xml:space="preserve"> +</w:t>
            </w:r>
            <w:proofErr w:type="spellStart"/>
            <w:r w:rsidRPr="00DF2AD0">
              <w:rPr>
                <w:rFonts w:ascii="Times New Roman" w:hAnsi="Times New Roman"/>
              </w:rPr>
              <w:t>амортизация</w:t>
            </w:r>
            <w:proofErr w:type="spellEnd"/>
            <w:r w:rsidRPr="00DF2AD0">
              <w:rPr>
                <w:rFonts w:ascii="Times New Roman" w:hAnsi="Times New Roman"/>
              </w:rPr>
              <w:t>)</w:t>
            </w:r>
          </w:p>
        </w:tc>
        <w:tc>
          <w:tcPr>
            <w:tcW w:w="587" w:type="dxa"/>
            <w:vAlign w:val="center"/>
          </w:tcPr>
          <w:p w14:paraId="4A67F686" w14:textId="77777777" w:rsidR="008D74FA" w:rsidRPr="00DF2AD0" w:rsidRDefault="008D74FA" w:rsidP="00DF2AD0">
            <w:pPr>
              <w:pStyle w:val="04"/>
              <w:rPr>
                <w:rFonts w:ascii="Times New Roman" w:hAnsi="Times New Roman"/>
              </w:rPr>
            </w:pPr>
            <w:r w:rsidRPr="00DF2AD0">
              <w:rPr>
                <w:rFonts w:ascii="Times New Roman" w:hAnsi="Times New Roman"/>
              </w:rPr>
              <w:t>-</w:t>
            </w:r>
          </w:p>
        </w:tc>
        <w:tc>
          <w:tcPr>
            <w:tcW w:w="992" w:type="dxa"/>
            <w:vAlign w:val="center"/>
          </w:tcPr>
          <w:p w14:paraId="11694361" w14:textId="77777777" w:rsidR="008D74FA" w:rsidRPr="00DF2AD0" w:rsidRDefault="008D74FA" w:rsidP="00DF2AD0">
            <w:pPr>
              <w:pStyle w:val="04"/>
              <w:rPr>
                <w:rFonts w:ascii="Times New Roman" w:hAnsi="Times New Roman"/>
              </w:rPr>
            </w:pPr>
            <w:r w:rsidRPr="00DF2AD0">
              <w:rPr>
                <w:rFonts w:ascii="Times New Roman" w:hAnsi="Times New Roman"/>
              </w:rPr>
              <w:t>-734</w:t>
            </w:r>
          </w:p>
        </w:tc>
        <w:tc>
          <w:tcPr>
            <w:tcW w:w="1079" w:type="dxa"/>
            <w:vAlign w:val="center"/>
          </w:tcPr>
          <w:p w14:paraId="0E4AABC5" w14:textId="77777777" w:rsidR="008D74FA" w:rsidRPr="00DF2AD0" w:rsidRDefault="008D74FA" w:rsidP="00DF2AD0">
            <w:pPr>
              <w:pStyle w:val="04"/>
              <w:rPr>
                <w:rFonts w:ascii="Times New Roman" w:hAnsi="Times New Roman"/>
              </w:rPr>
            </w:pPr>
            <w:r w:rsidRPr="00DF2AD0">
              <w:rPr>
                <w:rFonts w:ascii="Times New Roman" w:hAnsi="Times New Roman"/>
              </w:rPr>
              <w:t>1182</w:t>
            </w:r>
          </w:p>
        </w:tc>
        <w:tc>
          <w:tcPr>
            <w:tcW w:w="1079" w:type="dxa"/>
            <w:vAlign w:val="center"/>
          </w:tcPr>
          <w:p w14:paraId="61AC5BA3" w14:textId="77777777" w:rsidR="008D74FA" w:rsidRPr="00DF2AD0" w:rsidRDefault="008D74FA" w:rsidP="00DF2AD0">
            <w:pPr>
              <w:pStyle w:val="04"/>
              <w:rPr>
                <w:rFonts w:ascii="Times New Roman" w:hAnsi="Times New Roman"/>
              </w:rPr>
            </w:pPr>
            <w:r w:rsidRPr="00DF2AD0">
              <w:rPr>
                <w:rFonts w:ascii="Times New Roman" w:hAnsi="Times New Roman"/>
              </w:rPr>
              <w:t>1493</w:t>
            </w:r>
          </w:p>
        </w:tc>
        <w:tc>
          <w:tcPr>
            <w:tcW w:w="1079" w:type="dxa"/>
            <w:vAlign w:val="center"/>
          </w:tcPr>
          <w:p w14:paraId="2C446976" w14:textId="77777777" w:rsidR="008D74FA" w:rsidRPr="00DF2AD0" w:rsidRDefault="008D74FA" w:rsidP="00DF2AD0">
            <w:pPr>
              <w:pStyle w:val="04"/>
              <w:rPr>
                <w:rFonts w:ascii="Times New Roman" w:hAnsi="Times New Roman"/>
              </w:rPr>
            </w:pPr>
            <w:r w:rsidRPr="00DF2AD0">
              <w:rPr>
                <w:rFonts w:ascii="Times New Roman" w:hAnsi="Times New Roman"/>
              </w:rPr>
              <w:t>2061</w:t>
            </w:r>
          </w:p>
        </w:tc>
        <w:tc>
          <w:tcPr>
            <w:tcW w:w="1201" w:type="dxa"/>
            <w:vAlign w:val="center"/>
          </w:tcPr>
          <w:p w14:paraId="578EA743" w14:textId="77777777" w:rsidR="008D74FA" w:rsidRPr="00DF2AD0" w:rsidRDefault="008D74FA" w:rsidP="00DF2AD0">
            <w:pPr>
              <w:pStyle w:val="04"/>
              <w:rPr>
                <w:rFonts w:ascii="Times New Roman" w:hAnsi="Times New Roman"/>
              </w:rPr>
            </w:pPr>
            <w:r w:rsidRPr="00DF2AD0">
              <w:rPr>
                <w:rFonts w:ascii="Times New Roman" w:hAnsi="Times New Roman"/>
              </w:rPr>
              <w:t>2061</w:t>
            </w:r>
          </w:p>
        </w:tc>
        <w:tc>
          <w:tcPr>
            <w:tcW w:w="1205" w:type="dxa"/>
            <w:vAlign w:val="center"/>
          </w:tcPr>
          <w:p w14:paraId="16B3958D" w14:textId="77777777" w:rsidR="008D74FA" w:rsidRPr="00DF2AD0" w:rsidRDefault="008D74FA" w:rsidP="00DF2AD0">
            <w:pPr>
              <w:pStyle w:val="04"/>
              <w:rPr>
                <w:rFonts w:ascii="Times New Roman" w:hAnsi="Times New Roman"/>
                <w:highlight w:val="yellow"/>
              </w:rPr>
            </w:pPr>
            <w:r w:rsidRPr="00DF2AD0">
              <w:rPr>
                <w:rFonts w:ascii="Times New Roman" w:hAnsi="Times New Roman"/>
              </w:rPr>
              <w:t>7841</w:t>
            </w:r>
          </w:p>
        </w:tc>
      </w:tr>
      <w:tr w:rsidR="008D74FA" w:rsidRPr="00DF2AD0" w14:paraId="20738B84" w14:textId="77777777" w:rsidTr="008D74FA">
        <w:tc>
          <w:tcPr>
            <w:tcW w:w="2552" w:type="dxa"/>
          </w:tcPr>
          <w:p w14:paraId="103816B3" w14:textId="77777777" w:rsidR="008D74FA" w:rsidRPr="00DF2AD0" w:rsidRDefault="008D74FA" w:rsidP="00DF2AD0">
            <w:pPr>
              <w:pStyle w:val="04"/>
              <w:rPr>
                <w:rFonts w:ascii="Times New Roman" w:hAnsi="Times New Roman"/>
              </w:rPr>
            </w:pPr>
            <w:proofErr w:type="spellStart"/>
            <w:r w:rsidRPr="00DF2AD0">
              <w:rPr>
                <w:rFonts w:ascii="Times New Roman" w:hAnsi="Times New Roman"/>
              </w:rPr>
              <w:t>Чистый</w:t>
            </w:r>
            <w:proofErr w:type="spellEnd"/>
            <w:r w:rsidRPr="00DF2AD0">
              <w:rPr>
                <w:rFonts w:ascii="Times New Roman" w:hAnsi="Times New Roman"/>
              </w:rPr>
              <w:t xml:space="preserve"> </w:t>
            </w:r>
            <w:proofErr w:type="spellStart"/>
            <w:r w:rsidRPr="00DF2AD0">
              <w:rPr>
                <w:rFonts w:ascii="Times New Roman" w:hAnsi="Times New Roman"/>
              </w:rPr>
              <w:t>поток</w:t>
            </w:r>
            <w:proofErr w:type="spellEnd"/>
            <w:r w:rsidRPr="00DF2AD0">
              <w:rPr>
                <w:rFonts w:ascii="Times New Roman" w:hAnsi="Times New Roman"/>
              </w:rPr>
              <w:t xml:space="preserve"> </w:t>
            </w:r>
            <w:proofErr w:type="spellStart"/>
            <w:r w:rsidRPr="00DF2AD0">
              <w:rPr>
                <w:rFonts w:ascii="Times New Roman" w:hAnsi="Times New Roman"/>
              </w:rPr>
              <w:t>наличности</w:t>
            </w:r>
            <w:proofErr w:type="spellEnd"/>
            <w:r w:rsidRPr="00DF2AD0">
              <w:rPr>
                <w:rFonts w:ascii="Times New Roman" w:hAnsi="Times New Roman"/>
              </w:rPr>
              <w:t xml:space="preserve"> (6 </w:t>
            </w:r>
            <w:proofErr w:type="spellStart"/>
            <w:r w:rsidRPr="00DF2AD0">
              <w:rPr>
                <w:rFonts w:ascii="Times New Roman" w:hAnsi="Times New Roman"/>
              </w:rPr>
              <w:t>строка</w:t>
            </w:r>
            <w:proofErr w:type="spellEnd"/>
            <w:r w:rsidRPr="00DF2AD0">
              <w:rPr>
                <w:rFonts w:ascii="Times New Roman" w:hAnsi="Times New Roman"/>
              </w:rPr>
              <w:t xml:space="preserve"> </w:t>
            </w:r>
            <w:proofErr w:type="spellStart"/>
            <w:r w:rsidRPr="00DF2AD0">
              <w:rPr>
                <w:rFonts w:ascii="Times New Roman" w:hAnsi="Times New Roman"/>
              </w:rPr>
              <w:t>минус</w:t>
            </w:r>
            <w:proofErr w:type="spellEnd"/>
            <w:r w:rsidRPr="00DF2AD0">
              <w:rPr>
                <w:rFonts w:ascii="Times New Roman" w:hAnsi="Times New Roman"/>
              </w:rPr>
              <w:t xml:space="preserve"> 2)</w:t>
            </w:r>
          </w:p>
        </w:tc>
        <w:tc>
          <w:tcPr>
            <w:tcW w:w="587" w:type="dxa"/>
          </w:tcPr>
          <w:p w14:paraId="52CB98BC" w14:textId="77777777" w:rsidR="008D74FA" w:rsidRPr="00DF2AD0" w:rsidRDefault="008D74FA" w:rsidP="00DF2AD0">
            <w:pPr>
              <w:pStyle w:val="04"/>
              <w:rPr>
                <w:rFonts w:ascii="Times New Roman" w:hAnsi="Times New Roman"/>
              </w:rPr>
            </w:pPr>
            <w:r w:rsidRPr="00DF2AD0">
              <w:rPr>
                <w:rFonts w:ascii="Times New Roman" w:hAnsi="Times New Roman"/>
              </w:rPr>
              <w:t>-750</w:t>
            </w:r>
          </w:p>
        </w:tc>
        <w:tc>
          <w:tcPr>
            <w:tcW w:w="992" w:type="dxa"/>
          </w:tcPr>
          <w:p w14:paraId="67AF4E9E" w14:textId="77777777" w:rsidR="008D74FA" w:rsidRPr="00DF2AD0" w:rsidRDefault="008D74FA" w:rsidP="00DF2AD0">
            <w:pPr>
              <w:pStyle w:val="04"/>
              <w:rPr>
                <w:rFonts w:ascii="Times New Roman" w:hAnsi="Times New Roman"/>
              </w:rPr>
            </w:pPr>
            <w:r w:rsidRPr="00DF2AD0">
              <w:rPr>
                <w:rFonts w:ascii="Times New Roman" w:hAnsi="Times New Roman"/>
              </w:rPr>
              <w:t>-1234</w:t>
            </w:r>
          </w:p>
        </w:tc>
        <w:tc>
          <w:tcPr>
            <w:tcW w:w="1079" w:type="dxa"/>
          </w:tcPr>
          <w:p w14:paraId="4B67F9EF" w14:textId="77777777" w:rsidR="008D74FA" w:rsidRPr="00DF2AD0" w:rsidRDefault="008D74FA" w:rsidP="00DF2AD0">
            <w:pPr>
              <w:pStyle w:val="04"/>
              <w:rPr>
                <w:rFonts w:ascii="Times New Roman" w:hAnsi="Times New Roman"/>
              </w:rPr>
            </w:pPr>
            <w:r w:rsidRPr="00DF2AD0">
              <w:rPr>
                <w:rFonts w:ascii="Times New Roman" w:hAnsi="Times New Roman"/>
              </w:rPr>
              <w:t>-142</w:t>
            </w:r>
          </w:p>
        </w:tc>
        <w:tc>
          <w:tcPr>
            <w:tcW w:w="1079" w:type="dxa"/>
          </w:tcPr>
          <w:p w14:paraId="6EEC2D4C" w14:textId="77777777" w:rsidR="008D74FA" w:rsidRPr="00DF2AD0" w:rsidRDefault="008D74FA" w:rsidP="00DF2AD0">
            <w:pPr>
              <w:pStyle w:val="04"/>
              <w:rPr>
                <w:rFonts w:ascii="Times New Roman" w:hAnsi="Times New Roman"/>
              </w:rPr>
            </w:pPr>
            <w:r w:rsidRPr="00DF2AD0">
              <w:rPr>
                <w:rFonts w:ascii="Times New Roman" w:hAnsi="Times New Roman"/>
              </w:rPr>
              <w:t>1047</w:t>
            </w:r>
          </w:p>
        </w:tc>
        <w:tc>
          <w:tcPr>
            <w:tcW w:w="1079" w:type="dxa"/>
          </w:tcPr>
          <w:p w14:paraId="7592B6E4" w14:textId="77777777" w:rsidR="008D74FA" w:rsidRPr="00DF2AD0" w:rsidRDefault="008D74FA" w:rsidP="00DF2AD0">
            <w:pPr>
              <w:pStyle w:val="04"/>
              <w:rPr>
                <w:rFonts w:ascii="Times New Roman" w:hAnsi="Times New Roman"/>
              </w:rPr>
            </w:pPr>
            <w:r w:rsidRPr="00DF2AD0">
              <w:rPr>
                <w:rFonts w:ascii="Times New Roman" w:hAnsi="Times New Roman"/>
              </w:rPr>
              <w:t>1979</w:t>
            </w:r>
          </w:p>
        </w:tc>
        <w:tc>
          <w:tcPr>
            <w:tcW w:w="1201" w:type="dxa"/>
          </w:tcPr>
          <w:p w14:paraId="187F3374" w14:textId="77777777" w:rsidR="008D74FA" w:rsidRPr="00DF2AD0" w:rsidRDefault="008D74FA" w:rsidP="00DF2AD0">
            <w:pPr>
              <w:pStyle w:val="04"/>
              <w:rPr>
                <w:rFonts w:ascii="Times New Roman" w:hAnsi="Times New Roman"/>
              </w:rPr>
            </w:pPr>
            <w:r w:rsidRPr="00DF2AD0">
              <w:rPr>
                <w:rFonts w:ascii="Times New Roman" w:hAnsi="Times New Roman"/>
              </w:rPr>
              <w:t>1979</w:t>
            </w:r>
          </w:p>
        </w:tc>
        <w:tc>
          <w:tcPr>
            <w:tcW w:w="1205" w:type="dxa"/>
          </w:tcPr>
          <w:p w14:paraId="62E5AEE6" w14:textId="77777777" w:rsidR="008D74FA" w:rsidRPr="00DF2AD0" w:rsidRDefault="008D74FA" w:rsidP="00DF2AD0">
            <w:pPr>
              <w:pStyle w:val="04"/>
              <w:rPr>
                <w:rFonts w:ascii="Times New Roman" w:hAnsi="Times New Roman"/>
              </w:rPr>
            </w:pPr>
            <w:r w:rsidRPr="00DF2AD0">
              <w:rPr>
                <w:rFonts w:ascii="Times New Roman" w:hAnsi="Times New Roman"/>
              </w:rPr>
              <w:t>2879</w:t>
            </w:r>
          </w:p>
        </w:tc>
      </w:tr>
      <w:tr w:rsidR="008D74FA" w:rsidRPr="00DF2AD0" w14:paraId="2D3E3703" w14:textId="77777777" w:rsidTr="008D74FA">
        <w:tc>
          <w:tcPr>
            <w:tcW w:w="2552" w:type="dxa"/>
          </w:tcPr>
          <w:p w14:paraId="0BBC1841" w14:textId="77777777" w:rsidR="008D74FA" w:rsidRPr="00DF2AD0" w:rsidRDefault="008D74FA" w:rsidP="00DF2AD0">
            <w:pPr>
              <w:pStyle w:val="04"/>
              <w:rPr>
                <w:rFonts w:ascii="Times New Roman" w:hAnsi="Times New Roman"/>
              </w:rPr>
            </w:pPr>
            <w:proofErr w:type="spellStart"/>
            <w:r w:rsidRPr="00DF2AD0">
              <w:rPr>
                <w:rFonts w:ascii="Times New Roman" w:hAnsi="Times New Roman"/>
              </w:rPr>
              <w:t>Чистый</w:t>
            </w:r>
            <w:proofErr w:type="spellEnd"/>
            <w:r w:rsidRPr="00DF2AD0">
              <w:rPr>
                <w:rFonts w:ascii="Times New Roman" w:hAnsi="Times New Roman"/>
              </w:rPr>
              <w:t xml:space="preserve"> </w:t>
            </w:r>
            <w:proofErr w:type="spellStart"/>
            <w:r w:rsidRPr="00DF2AD0">
              <w:rPr>
                <w:rFonts w:ascii="Times New Roman" w:hAnsi="Times New Roman"/>
              </w:rPr>
              <w:t>поток</w:t>
            </w:r>
            <w:proofErr w:type="spellEnd"/>
            <w:r w:rsidRPr="00DF2AD0">
              <w:rPr>
                <w:rFonts w:ascii="Times New Roman" w:hAnsi="Times New Roman"/>
              </w:rPr>
              <w:t xml:space="preserve"> </w:t>
            </w:r>
            <w:proofErr w:type="spellStart"/>
            <w:r w:rsidRPr="00DF2AD0">
              <w:rPr>
                <w:rFonts w:ascii="Times New Roman" w:hAnsi="Times New Roman"/>
              </w:rPr>
              <w:t>наличности</w:t>
            </w:r>
            <w:proofErr w:type="spellEnd"/>
            <w:r w:rsidRPr="00DF2AD0">
              <w:rPr>
                <w:rFonts w:ascii="Times New Roman" w:hAnsi="Times New Roman"/>
              </w:rPr>
              <w:t xml:space="preserve"> с </w:t>
            </w:r>
            <w:proofErr w:type="spellStart"/>
            <w:r w:rsidRPr="00DF2AD0">
              <w:rPr>
                <w:rFonts w:ascii="Times New Roman" w:hAnsi="Times New Roman"/>
              </w:rPr>
              <w:t>нарастающим</w:t>
            </w:r>
            <w:proofErr w:type="spellEnd"/>
            <w:r w:rsidRPr="00DF2AD0">
              <w:rPr>
                <w:rFonts w:ascii="Times New Roman" w:hAnsi="Times New Roman"/>
              </w:rPr>
              <w:t xml:space="preserve"> </w:t>
            </w:r>
            <w:proofErr w:type="spellStart"/>
            <w:r w:rsidRPr="00DF2AD0">
              <w:rPr>
                <w:rFonts w:ascii="Times New Roman" w:hAnsi="Times New Roman"/>
              </w:rPr>
              <w:t>итогом</w:t>
            </w:r>
            <w:proofErr w:type="spellEnd"/>
          </w:p>
        </w:tc>
        <w:tc>
          <w:tcPr>
            <w:tcW w:w="587" w:type="dxa"/>
          </w:tcPr>
          <w:p w14:paraId="49FB2C29" w14:textId="77777777" w:rsidR="008D74FA" w:rsidRPr="00DF2AD0" w:rsidRDefault="008D74FA" w:rsidP="00DF2AD0">
            <w:pPr>
              <w:pStyle w:val="04"/>
              <w:rPr>
                <w:rFonts w:ascii="Times New Roman" w:hAnsi="Times New Roman"/>
              </w:rPr>
            </w:pPr>
            <w:r w:rsidRPr="00DF2AD0">
              <w:rPr>
                <w:rFonts w:ascii="Times New Roman" w:hAnsi="Times New Roman"/>
              </w:rPr>
              <w:t>-750</w:t>
            </w:r>
          </w:p>
        </w:tc>
        <w:tc>
          <w:tcPr>
            <w:tcW w:w="992" w:type="dxa"/>
          </w:tcPr>
          <w:p w14:paraId="43DA03BA" w14:textId="77777777" w:rsidR="008D74FA" w:rsidRPr="00DF2AD0" w:rsidRDefault="008D74FA" w:rsidP="00DF2AD0">
            <w:pPr>
              <w:pStyle w:val="04"/>
              <w:rPr>
                <w:rFonts w:ascii="Times New Roman" w:hAnsi="Times New Roman"/>
              </w:rPr>
            </w:pPr>
            <w:r w:rsidRPr="00DF2AD0">
              <w:rPr>
                <w:rFonts w:ascii="Times New Roman" w:hAnsi="Times New Roman"/>
              </w:rPr>
              <w:t>-1984</w:t>
            </w:r>
          </w:p>
        </w:tc>
        <w:tc>
          <w:tcPr>
            <w:tcW w:w="1079" w:type="dxa"/>
          </w:tcPr>
          <w:p w14:paraId="1DCDC074" w14:textId="77777777" w:rsidR="008D74FA" w:rsidRPr="00DF2AD0" w:rsidRDefault="008D74FA" w:rsidP="00DF2AD0">
            <w:pPr>
              <w:pStyle w:val="04"/>
              <w:rPr>
                <w:rFonts w:ascii="Times New Roman" w:hAnsi="Times New Roman"/>
              </w:rPr>
            </w:pPr>
            <w:r w:rsidRPr="00DF2AD0">
              <w:rPr>
                <w:rFonts w:ascii="Times New Roman" w:hAnsi="Times New Roman"/>
              </w:rPr>
              <w:t>-2126</w:t>
            </w:r>
          </w:p>
        </w:tc>
        <w:tc>
          <w:tcPr>
            <w:tcW w:w="1079" w:type="dxa"/>
          </w:tcPr>
          <w:p w14:paraId="795CD95C" w14:textId="77777777" w:rsidR="008D74FA" w:rsidRPr="00DF2AD0" w:rsidRDefault="008D74FA" w:rsidP="00DF2AD0">
            <w:pPr>
              <w:pStyle w:val="04"/>
              <w:rPr>
                <w:rFonts w:ascii="Times New Roman" w:hAnsi="Times New Roman"/>
              </w:rPr>
            </w:pPr>
            <w:r w:rsidRPr="00DF2AD0">
              <w:rPr>
                <w:rFonts w:ascii="Times New Roman" w:hAnsi="Times New Roman"/>
              </w:rPr>
              <w:t>-1079</w:t>
            </w:r>
          </w:p>
        </w:tc>
        <w:tc>
          <w:tcPr>
            <w:tcW w:w="1079" w:type="dxa"/>
          </w:tcPr>
          <w:p w14:paraId="7A0B999A" w14:textId="77777777" w:rsidR="008D74FA" w:rsidRPr="00DF2AD0" w:rsidRDefault="008D74FA" w:rsidP="00DF2AD0">
            <w:pPr>
              <w:pStyle w:val="04"/>
              <w:rPr>
                <w:rFonts w:ascii="Times New Roman" w:hAnsi="Times New Roman"/>
              </w:rPr>
            </w:pPr>
            <w:r w:rsidRPr="00DF2AD0">
              <w:rPr>
                <w:rFonts w:ascii="Times New Roman" w:hAnsi="Times New Roman"/>
              </w:rPr>
              <w:t>900</w:t>
            </w:r>
          </w:p>
        </w:tc>
        <w:tc>
          <w:tcPr>
            <w:tcW w:w="1201" w:type="dxa"/>
          </w:tcPr>
          <w:p w14:paraId="2A109A77" w14:textId="77777777" w:rsidR="008D74FA" w:rsidRPr="00DF2AD0" w:rsidRDefault="008D74FA" w:rsidP="00DF2AD0">
            <w:pPr>
              <w:pStyle w:val="04"/>
              <w:rPr>
                <w:rFonts w:ascii="Times New Roman" w:hAnsi="Times New Roman"/>
              </w:rPr>
            </w:pPr>
            <w:r w:rsidRPr="00DF2AD0">
              <w:rPr>
                <w:rFonts w:ascii="Times New Roman" w:hAnsi="Times New Roman"/>
              </w:rPr>
              <w:t>2879</w:t>
            </w:r>
          </w:p>
        </w:tc>
        <w:tc>
          <w:tcPr>
            <w:tcW w:w="1205" w:type="dxa"/>
          </w:tcPr>
          <w:p w14:paraId="5A0281E6" w14:textId="77777777" w:rsidR="008D74FA" w:rsidRPr="00DF2AD0" w:rsidRDefault="008D74FA" w:rsidP="00DF2AD0">
            <w:pPr>
              <w:pStyle w:val="04"/>
              <w:rPr>
                <w:rFonts w:ascii="Times New Roman" w:hAnsi="Times New Roman"/>
              </w:rPr>
            </w:pPr>
          </w:p>
        </w:tc>
      </w:tr>
      <w:tr w:rsidR="008D74FA" w:rsidRPr="00DF2AD0" w14:paraId="13DDAE8A" w14:textId="77777777" w:rsidTr="008D74FA">
        <w:tc>
          <w:tcPr>
            <w:tcW w:w="2552" w:type="dxa"/>
          </w:tcPr>
          <w:p w14:paraId="46D13B7E" w14:textId="77777777" w:rsidR="008D74FA" w:rsidRPr="00DF2AD0" w:rsidRDefault="008D74FA" w:rsidP="00DF2AD0">
            <w:pPr>
              <w:pStyle w:val="04"/>
              <w:rPr>
                <w:rFonts w:ascii="Times New Roman" w:hAnsi="Times New Roman"/>
              </w:rPr>
            </w:pPr>
            <w:proofErr w:type="spellStart"/>
            <w:r w:rsidRPr="00DF2AD0">
              <w:rPr>
                <w:rFonts w:ascii="Times New Roman" w:hAnsi="Times New Roman"/>
              </w:rPr>
              <w:t>Коэффициент</w:t>
            </w:r>
            <w:proofErr w:type="spellEnd"/>
            <w:r w:rsidRPr="00DF2AD0">
              <w:rPr>
                <w:rFonts w:ascii="Times New Roman" w:hAnsi="Times New Roman"/>
              </w:rPr>
              <w:t xml:space="preserve"> </w:t>
            </w:r>
            <w:proofErr w:type="spellStart"/>
            <w:r w:rsidRPr="00DF2AD0">
              <w:rPr>
                <w:rFonts w:ascii="Times New Roman" w:hAnsi="Times New Roman"/>
              </w:rPr>
              <w:t>дисконтирования</w:t>
            </w:r>
            <w:proofErr w:type="spellEnd"/>
            <w:r w:rsidRPr="00DF2AD0">
              <w:rPr>
                <w:rFonts w:ascii="Times New Roman" w:hAnsi="Times New Roman"/>
              </w:rPr>
              <w:t xml:space="preserve"> *</w:t>
            </w:r>
          </w:p>
        </w:tc>
        <w:tc>
          <w:tcPr>
            <w:tcW w:w="587" w:type="dxa"/>
          </w:tcPr>
          <w:p w14:paraId="63E41C99" w14:textId="77777777" w:rsidR="008D74FA" w:rsidRPr="00DF2AD0" w:rsidRDefault="008D74FA" w:rsidP="00DF2AD0">
            <w:pPr>
              <w:pStyle w:val="04"/>
              <w:rPr>
                <w:rFonts w:ascii="Times New Roman" w:hAnsi="Times New Roman"/>
              </w:rPr>
            </w:pPr>
            <w:r w:rsidRPr="00DF2AD0">
              <w:rPr>
                <w:rFonts w:ascii="Times New Roman" w:hAnsi="Times New Roman"/>
              </w:rPr>
              <w:t>1</w:t>
            </w:r>
          </w:p>
        </w:tc>
        <w:tc>
          <w:tcPr>
            <w:tcW w:w="992" w:type="dxa"/>
          </w:tcPr>
          <w:p w14:paraId="412A12E4" w14:textId="77777777" w:rsidR="008D74FA" w:rsidRPr="00DF2AD0" w:rsidRDefault="008D74FA" w:rsidP="00DF2AD0">
            <w:pPr>
              <w:pStyle w:val="04"/>
              <w:rPr>
                <w:rFonts w:ascii="Times New Roman" w:hAnsi="Times New Roman"/>
              </w:rPr>
            </w:pPr>
            <w:r w:rsidRPr="00DF2AD0">
              <w:rPr>
                <w:rFonts w:ascii="Times New Roman" w:hAnsi="Times New Roman"/>
              </w:rPr>
              <w:t>0,8097</w:t>
            </w:r>
          </w:p>
        </w:tc>
        <w:tc>
          <w:tcPr>
            <w:tcW w:w="1079" w:type="dxa"/>
          </w:tcPr>
          <w:p w14:paraId="06239198" w14:textId="77777777" w:rsidR="008D74FA" w:rsidRPr="00DF2AD0" w:rsidRDefault="008D74FA" w:rsidP="00DF2AD0">
            <w:pPr>
              <w:pStyle w:val="04"/>
              <w:rPr>
                <w:rFonts w:ascii="Times New Roman" w:hAnsi="Times New Roman"/>
              </w:rPr>
            </w:pPr>
            <w:r w:rsidRPr="00DF2AD0">
              <w:rPr>
                <w:rFonts w:ascii="Times New Roman" w:hAnsi="Times New Roman"/>
              </w:rPr>
              <w:t>0,6556</w:t>
            </w:r>
          </w:p>
        </w:tc>
        <w:tc>
          <w:tcPr>
            <w:tcW w:w="1079" w:type="dxa"/>
          </w:tcPr>
          <w:p w14:paraId="1D9522C0" w14:textId="77777777" w:rsidR="008D74FA" w:rsidRPr="00DF2AD0" w:rsidRDefault="008D74FA" w:rsidP="00DF2AD0">
            <w:pPr>
              <w:pStyle w:val="04"/>
              <w:rPr>
                <w:rFonts w:ascii="Times New Roman" w:hAnsi="Times New Roman"/>
              </w:rPr>
            </w:pPr>
            <w:r w:rsidRPr="00DF2AD0">
              <w:rPr>
                <w:rFonts w:ascii="Times New Roman" w:hAnsi="Times New Roman"/>
              </w:rPr>
              <w:t>0,5309</w:t>
            </w:r>
          </w:p>
        </w:tc>
        <w:tc>
          <w:tcPr>
            <w:tcW w:w="1079" w:type="dxa"/>
          </w:tcPr>
          <w:p w14:paraId="7D62F1DE" w14:textId="77777777" w:rsidR="008D74FA" w:rsidRPr="00DF2AD0" w:rsidRDefault="008D74FA" w:rsidP="00DF2AD0">
            <w:pPr>
              <w:pStyle w:val="04"/>
              <w:rPr>
                <w:rFonts w:ascii="Times New Roman" w:hAnsi="Times New Roman"/>
              </w:rPr>
            </w:pPr>
            <w:r w:rsidRPr="00DF2AD0">
              <w:rPr>
                <w:rFonts w:ascii="Times New Roman" w:hAnsi="Times New Roman"/>
              </w:rPr>
              <w:t>0,4299</w:t>
            </w:r>
          </w:p>
        </w:tc>
        <w:tc>
          <w:tcPr>
            <w:tcW w:w="1201" w:type="dxa"/>
          </w:tcPr>
          <w:p w14:paraId="57E5D4D9" w14:textId="77777777" w:rsidR="008D74FA" w:rsidRPr="00DF2AD0" w:rsidRDefault="008D74FA" w:rsidP="00DF2AD0">
            <w:pPr>
              <w:pStyle w:val="04"/>
              <w:rPr>
                <w:rFonts w:ascii="Times New Roman" w:hAnsi="Times New Roman"/>
              </w:rPr>
            </w:pPr>
            <w:r w:rsidRPr="00DF2AD0">
              <w:rPr>
                <w:rFonts w:ascii="Times New Roman" w:hAnsi="Times New Roman"/>
              </w:rPr>
              <w:t>0,3481</w:t>
            </w:r>
          </w:p>
        </w:tc>
        <w:tc>
          <w:tcPr>
            <w:tcW w:w="1205" w:type="dxa"/>
          </w:tcPr>
          <w:p w14:paraId="272364C5" w14:textId="77777777" w:rsidR="008D74FA" w:rsidRPr="00DF2AD0" w:rsidRDefault="008D74FA" w:rsidP="00DF2AD0">
            <w:pPr>
              <w:pStyle w:val="04"/>
              <w:rPr>
                <w:rFonts w:ascii="Times New Roman" w:hAnsi="Times New Roman"/>
              </w:rPr>
            </w:pPr>
          </w:p>
        </w:tc>
      </w:tr>
      <w:tr w:rsidR="008D74FA" w:rsidRPr="00DF2AD0" w14:paraId="1CF411EE" w14:textId="77777777" w:rsidTr="008D74FA">
        <w:tc>
          <w:tcPr>
            <w:tcW w:w="2552" w:type="dxa"/>
          </w:tcPr>
          <w:p w14:paraId="3A7D96DC" w14:textId="77777777" w:rsidR="008D74FA" w:rsidRPr="00DF2AD0" w:rsidRDefault="008D74FA" w:rsidP="00DF2AD0">
            <w:pPr>
              <w:pStyle w:val="04"/>
              <w:rPr>
                <w:rFonts w:ascii="Times New Roman" w:hAnsi="Times New Roman"/>
              </w:rPr>
            </w:pPr>
            <w:proofErr w:type="spellStart"/>
            <w:r w:rsidRPr="00DF2AD0">
              <w:rPr>
                <w:rFonts w:ascii="Times New Roman" w:hAnsi="Times New Roman"/>
              </w:rPr>
              <w:t>Чистый</w:t>
            </w:r>
            <w:proofErr w:type="spellEnd"/>
            <w:r w:rsidRPr="00DF2AD0">
              <w:rPr>
                <w:rFonts w:ascii="Times New Roman" w:hAnsi="Times New Roman"/>
              </w:rPr>
              <w:t xml:space="preserve"> </w:t>
            </w:r>
            <w:proofErr w:type="spellStart"/>
            <w:r w:rsidRPr="00DF2AD0">
              <w:rPr>
                <w:rFonts w:ascii="Times New Roman" w:hAnsi="Times New Roman"/>
              </w:rPr>
              <w:t>доход</w:t>
            </w:r>
            <w:proofErr w:type="spellEnd"/>
            <w:r w:rsidRPr="00DF2AD0">
              <w:rPr>
                <w:rFonts w:ascii="Times New Roman" w:hAnsi="Times New Roman"/>
              </w:rPr>
              <w:t xml:space="preserve"> с </w:t>
            </w:r>
            <w:proofErr w:type="spellStart"/>
            <w:r w:rsidRPr="00DF2AD0">
              <w:rPr>
                <w:rFonts w:ascii="Times New Roman" w:hAnsi="Times New Roman"/>
              </w:rPr>
              <w:t>учётом</w:t>
            </w:r>
            <w:proofErr w:type="spellEnd"/>
            <w:r w:rsidRPr="00DF2AD0">
              <w:rPr>
                <w:rFonts w:ascii="Times New Roman" w:hAnsi="Times New Roman"/>
              </w:rPr>
              <w:t xml:space="preserve"> </w:t>
            </w:r>
            <w:proofErr w:type="spellStart"/>
            <w:r w:rsidRPr="00DF2AD0">
              <w:rPr>
                <w:rFonts w:ascii="Times New Roman" w:hAnsi="Times New Roman"/>
              </w:rPr>
              <w:t>дисконта</w:t>
            </w:r>
            <w:proofErr w:type="spellEnd"/>
          </w:p>
        </w:tc>
        <w:tc>
          <w:tcPr>
            <w:tcW w:w="587" w:type="dxa"/>
          </w:tcPr>
          <w:p w14:paraId="7F114EA2" w14:textId="77777777" w:rsidR="008D74FA" w:rsidRPr="00DF2AD0" w:rsidRDefault="008D74FA" w:rsidP="00DF2AD0">
            <w:pPr>
              <w:pStyle w:val="04"/>
              <w:rPr>
                <w:rFonts w:ascii="Times New Roman" w:hAnsi="Times New Roman"/>
              </w:rPr>
            </w:pPr>
            <w:r w:rsidRPr="00DF2AD0">
              <w:rPr>
                <w:rFonts w:ascii="Times New Roman" w:hAnsi="Times New Roman"/>
              </w:rPr>
              <w:t>0</w:t>
            </w:r>
          </w:p>
        </w:tc>
        <w:tc>
          <w:tcPr>
            <w:tcW w:w="992" w:type="dxa"/>
          </w:tcPr>
          <w:p w14:paraId="56029F73" w14:textId="77777777" w:rsidR="008D74FA" w:rsidRPr="00DF2AD0" w:rsidRDefault="008D74FA" w:rsidP="00DF2AD0">
            <w:pPr>
              <w:pStyle w:val="04"/>
              <w:rPr>
                <w:rFonts w:ascii="Times New Roman" w:hAnsi="Times New Roman"/>
              </w:rPr>
            </w:pPr>
            <w:r w:rsidRPr="00DF2AD0">
              <w:rPr>
                <w:rFonts w:ascii="Times New Roman" w:hAnsi="Times New Roman"/>
              </w:rPr>
              <w:t>-594</w:t>
            </w:r>
          </w:p>
        </w:tc>
        <w:tc>
          <w:tcPr>
            <w:tcW w:w="1079" w:type="dxa"/>
          </w:tcPr>
          <w:p w14:paraId="3DABEFB2" w14:textId="77777777" w:rsidR="008D74FA" w:rsidRPr="00DF2AD0" w:rsidRDefault="008D74FA" w:rsidP="00DF2AD0">
            <w:pPr>
              <w:pStyle w:val="04"/>
              <w:rPr>
                <w:rFonts w:ascii="Times New Roman" w:hAnsi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714</m:t>
                </m:r>
              </m:oMath>
            </m:oMathPara>
          </w:p>
        </w:tc>
        <w:tc>
          <w:tcPr>
            <w:tcW w:w="1079" w:type="dxa"/>
          </w:tcPr>
          <w:p w14:paraId="08174F3E" w14:textId="77777777" w:rsidR="008D74FA" w:rsidRPr="00DF2AD0" w:rsidRDefault="008D74FA" w:rsidP="00DF2AD0">
            <w:pPr>
              <w:pStyle w:val="04"/>
              <w:rPr>
                <w:rFonts w:ascii="Times New Roman" w:hAnsi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792</m:t>
                </m:r>
              </m:oMath>
            </m:oMathPara>
          </w:p>
        </w:tc>
        <w:tc>
          <w:tcPr>
            <w:tcW w:w="1079" w:type="dxa"/>
          </w:tcPr>
          <w:p w14:paraId="0147AD42" w14:textId="77777777" w:rsidR="008D74FA" w:rsidRPr="00DF2AD0" w:rsidRDefault="008D74FA" w:rsidP="00DF2AD0">
            <w:pPr>
              <w:pStyle w:val="04"/>
              <w:rPr>
                <w:rFonts w:ascii="Times New Roman" w:hAnsi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885</m:t>
                </m:r>
              </m:oMath>
            </m:oMathPara>
          </w:p>
        </w:tc>
        <w:tc>
          <w:tcPr>
            <w:tcW w:w="1201" w:type="dxa"/>
          </w:tcPr>
          <w:p w14:paraId="35CE6524" w14:textId="77777777" w:rsidR="008D74FA" w:rsidRPr="00DF2AD0" w:rsidRDefault="008D74FA" w:rsidP="00DF2AD0">
            <w:pPr>
              <w:pStyle w:val="04"/>
              <w:rPr>
                <w:rFonts w:ascii="Times New Roman" w:hAnsi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717</m:t>
                </m:r>
              </m:oMath>
            </m:oMathPara>
          </w:p>
        </w:tc>
        <w:tc>
          <w:tcPr>
            <w:tcW w:w="1205" w:type="dxa"/>
          </w:tcPr>
          <w:p w14:paraId="4A0AD757" w14:textId="77777777" w:rsidR="008D74FA" w:rsidRPr="00DF2AD0" w:rsidRDefault="008D74FA" w:rsidP="00DF2AD0">
            <w:pPr>
              <w:pStyle w:val="04"/>
              <w:rPr>
                <w:rFonts w:ascii="Times New Roman" w:hAnsi="Times New Roman"/>
              </w:rPr>
            </w:pPr>
            <w:r w:rsidRPr="00DF2AD0">
              <w:rPr>
                <w:rFonts w:ascii="Times New Roman" w:hAnsi="Times New Roman"/>
              </w:rPr>
              <w:t>1736</w:t>
            </w:r>
          </w:p>
        </w:tc>
      </w:tr>
      <w:tr w:rsidR="008D74FA" w:rsidRPr="00DF2AD0" w14:paraId="4897C551" w14:textId="77777777" w:rsidTr="008D74FA">
        <w:tc>
          <w:tcPr>
            <w:tcW w:w="2552" w:type="dxa"/>
          </w:tcPr>
          <w:p w14:paraId="5A608B76" w14:textId="77777777" w:rsidR="008D74FA" w:rsidRPr="00DF2AD0" w:rsidRDefault="008D74FA" w:rsidP="00DF2AD0">
            <w:pPr>
              <w:pStyle w:val="04"/>
              <w:rPr>
                <w:rFonts w:ascii="Times New Roman" w:hAnsi="Times New Roman"/>
              </w:rPr>
            </w:pPr>
            <w:proofErr w:type="spellStart"/>
            <w:r w:rsidRPr="00DF2AD0">
              <w:rPr>
                <w:rFonts w:ascii="Times New Roman" w:hAnsi="Times New Roman"/>
              </w:rPr>
              <w:lastRenderedPageBreak/>
              <w:t>Дисконтированные</w:t>
            </w:r>
            <w:proofErr w:type="spellEnd"/>
            <w:r w:rsidRPr="00DF2AD0">
              <w:rPr>
                <w:rFonts w:ascii="Times New Roman" w:hAnsi="Times New Roman"/>
              </w:rPr>
              <w:t xml:space="preserve"> </w:t>
            </w:r>
            <w:proofErr w:type="spellStart"/>
            <w:r w:rsidRPr="00DF2AD0">
              <w:rPr>
                <w:rFonts w:ascii="Times New Roman" w:hAnsi="Times New Roman"/>
              </w:rPr>
              <w:t>инвестиции</w:t>
            </w:r>
            <w:proofErr w:type="spellEnd"/>
          </w:p>
        </w:tc>
        <w:tc>
          <w:tcPr>
            <w:tcW w:w="587" w:type="dxa"/>
          </w:tcPr>
          <w:p w14:paraId="44D309F4" w14:textId="77777777" w:rsidR="008D74FA" w:rsidRPr="00DF2AD0" w:rsidRDefault="008D74FA" w:rsidP="00DF2AD0">
            <w:pPr>
              <w:pStyle w:val="04"/>
              <w:rPr>
                <w:rFonts w:ascii="Times New Roman" w:hAnsi="Times New Roman"/>
              </w:rPr>
            </w:pPr>
            <w:r w:rsidRPr="00DF2AD0">
              <w:rPr>
                <w:rFonts w:ascii="Times New Roman" w:hAnsi="Times New Roman"/>
              </w:rPr>
              <w:t>750</w:t>
            </w:r>
          </w:p>
        </w:tc>
        <w:tc>
          <w:tcPr>
            <w:tcW w:w="992" w:type="dxa"/>
          </w:tcPr>
          <w:p w14:paraId="6F31B88B" w14:textId="77777777" w:rsidR="008D74FA" w:rsidRPr="00DF2AD0" w:rsidRDefault="008D74FA" w:rsidP="00DF2AD0">
            <w:pPr>
              <w:pStyle w:val="04"/>
              <w:rPr>
                <w:rFonts w:ascii="Times New Roman" w:hAnsi="Times New Roman"/>
              </w:rPr>
            </w:pPr>
            <w:r w:rsidRPr="00DF2AD0">
              <w:rPr>
                <w:rFonts w:ascii="Times New Roman" w:hAnsi="Times New Roman"/>
              </w:rPr>
              <w:t>405</w:t>
            </w:r>
          </w:p>
        </w:tc>
        <w:tc>
          <w:tcPr>
            <w:tcW w:w="1079" w:type="dxa"/>
          </w:tcPr>
          <w:p w14:paraId="6181A3B5" w14:textId="77777777" w:rsidR="008D74FA" w:rsidRPr="00DF2AD0" w:rsidRDefault="008D74FA" w:rsidP="00DF2AD0">
            <w:pPr>
              <w:pStyle w:val="04"/>
              <w:rPr>
                <w:rFonts w:ascii="Times New Roman" w:hAnsi="Times New Roman"/>
              </w:rPr>
            </w:pPr>
            <w:r w:rsidRPr="00DF2AD0">
              <w:rPr>
                <w:rFonts w:ascii="Times New Roman" w:hAnsi="Times New Roman"/>
              </w:rPr>
              <w:t>328</w:t>
            </w:r>
          </w:p>
        </w:tc>
        <w:tc>
          <w:tcPr>
            <w:tcW w:w="1079" w:type="dxa"/>
          </w:tcPr>
          <w:p w14:paraId="4572304B" w14:textId="77777777" w:rsidR="008D74FA" w:rsidRPr="00DF2AD0" w:rsidRDefault="008D74FA" w:rsidP="00DF2AD0">
            <w:pPr>
              <w:pStyle w:val="04"/>
              <w:rPr>
                <w:rFonts w:ascii="Times New Roman" w:hAnsi="Times New Roman"/>
              </w:rPr>
            </w:pPr>
            <w:r w:rsidRPr="00DF2AD0">
              <w:rPr>
                <w:rFonts w:ascii="Times New Roman" w:hAnsi="Times New Roman"/>
              </w:rPr>
              <w:t>0</w:t>
            </w:r>
          </w:p>
        </w:tc>
        <w:tc>
          <w:tcPr>
            <w:tcW w:w="1079" w:type="dxa"/>
          </w:tcPr>
          <w:p w14:paraId="48B38968" w14:textId="77777777" w:rsidR="008D74FA" w:rsidRPr="00DF2AD0" w:rsidRDefault="008D74FA" w:rsidP="00DF2AD0">
            <w:pPr>
              <w:pStyle w:val="04"/>
              <w:rPr>
                <w:rFonts w:ascii="Times New Roman" w:hAnsi="Times New Roman"/>
              </w:rPr>
            </w:pPr>
            <w:r w:rsidRPr="00DF2AD0">
              <w:rPr>
                <w:rFonts w:ascii="Times New Roman" w:hAnsi="Times New Roman"/>
              </w:rPr>
              <w:t>0</w:t>
            </w:r>
          </w:p>
        </w:tc>
        <w:tc>
          <w:tcPr>
            <w:tcW w:w="1201" w:type="dxa"/>
          </w:tcPr>
          <w:p w14:paraId="2AAB44A8" w14:textId="77777777" w:rsidR="008D74FA" w:rsidRPr="00DF2AD0" w:rsidRDefault="008D74FA" w:rsidP="00DF2AD0">
            <w:pPr>
              <w:pStyle w:val="04"/>
              <w:rPr>
                <w:rFonts w:ascii="Times New Roman" w:hAnsi="Times New Roman"/>
              </w:rPr>
            </w:pPr>
            <w:r w:rsidRPr="00DF2AD0">
              <w:rPr>
                <w:rFonts w:ascii="Times New Roman" w:hAnsi="Times New Roman"/>
              </w:rPr>
              <w:t>0</w:t>
            </w:r>
          </w:p>
        </w:tc>
        <w:tc>
          <w:tcPr>
            <w:tcW w:w="1205" w:type="dxa"/>
          </w:tcPr>
          <w:p w14:paraId="0775ADC3" w14:textId="77777777" w:rsidR="008D74FA" w:rsidRPr="00DF2AD0" w:rsidRDefault="008D74FA" w:rsidP="00DF2AD0">
            <w:pPr>
              <w:pStyle w:val="04"/>
              <w:rPr>
                <w:rFonts w:ascii="Times New Roman" w:hAnsi="Times New Roman"/>
              </w:rPr>
            </w:pPr>
            <w:r w:rsidRPr="00DF2AD0">
              <w:rPr>
                <w:rFonts w:ascii="Times New Roman" w:hAnsi="Times New Roman"/>
              </w:rPr>
              <w:t>1483</w:t>
            </w:r>
          </w:p>
        </w:tc>
      </w:tr>
      <w:tr w:rsidR="008D74FA" w:rsidRPr="00DF2AD0" w14:paraId="2A3E4F0D" w14:textId="77777777" w:rsidTr="008D74FA">
        <w:tc>
          <w:tcPr>
            <w:tcW w:w="2552" w:type="dxa"/>
          </w:tcPr>
          <w:p w14:paraId="0179861A" w14:textId="77777777" w:rsidR="008D74FA" w:rsidRPr="00DF2AD0" w:rsidRDefault="008D74FA" w:rsidP="00DF2AD0">
            <w:pPr>
              <w:pStyle w:val="04"/>
              <w:rPr>
                <w:rFonts w:ascii="Times New Roman" w:hAnsi="Times New Roman"/>
              </w:rPr>
            </w:pPr>
            <w:proofErr w:type="spellStart"/>
            <w:r w:rsidRPr="00DF2AD0">
              <w:rPr>
                <w:rFonts w:ascii="Times New Roman" w:hAnsi="Times New Roman"/>
              </w:rPr>
              <w:t>Чистый</w:t>
            </w:r>
            <w:proofErr w:type="spellEnd"/>
            <w:r w:rsidRPr="00DF2AD0">
              <w:rPr>
                <w:rFonts w:ascii="Times New Roman" w:hAnsi="Times New Roman"/>
              </w:rPr>
              <w:t xml:space="preserve"> </w:t>
            </w:r>
            <w:proofErr w:type="spellStart"/>
            <w:r w:rsidRPr="00DF2AD0">
              <w:rPr>
                <w:rFonts w:ascii="Times New Roman" w:hAnsi="Times New Roman"/>
              </w:rPr>
              <w:t>дисконтированный</w:t>
            </w:r>
            <w:proofErr w:type="spellEnd"/>
            <w:r w:rsidRPr="00DF2AD0">
              <w:rPr>
                <w:rFonts w:ascii="Times New Roman" w:hAnsi="Times New Roman"/>
              </w:rPr>
              <w:t xml:space="preserve"> </w:t>
            </w:r>
            <w:proofErr w:type="spellStart"/>
            <w:r w:rsidRPr="00DF2AD0">
              <w:rPr>
                <w:rFonts w:ascii="Times New Roman" w:hAnsi="Times New Roman"/>
              </w:rPr>
              <w:t>доход</w:t>
            </w:r>
            <w:proofErr w:type="spellEnd"/>
          </w:p>
        </w:tc>
        <w:tc>
          <w:tcPr>
            <w:tcW w:w="587" w:type="dxa"/>
          </w:tcPr>
          <w:p w14:paraId="2E1A4679" w14:textId="77777777" w:rsidR="008D74FA" w:rsidRPr="00DF2AD0" w:rsidRDefault="008D74FA" w:rsidP="00DF2AD0">
            <w:pPr>
              <w:pStyle w:val="04"/>
              <w:rPr>
                <w:rFonts w:ascii="Times New Roman" w:hAnsi="Times New Roman"/>
              </w:rPr>
            </w:pPr>
            <w:r w:rsidRPr="00DF2AD0">
              <w:rPr>
                <w:rFonts w:ascii="Times New Roman" w:hAnsi="Times New Roman"/>
              </w:rPr>
              <w:t>-750</w:t>
            </w:r>
          </w:p>
        </w:tc>
        <w:tc>
          <w:tcPr>
            <w:tcW w:w="992" w:type="dxa"/>
          </w:tcPr>
          <w:p w14:paraId="410E5E2F" w14:textId="77777777" w:rsidR="008D74FA" w:rsidRPr="00DF2AD0" w:rsidRDefault="008D74FA" w:rsidP="00DF2AD0">
            <w:pPr>
              <w:pStyle w:val="04"/>
              <w:rPr>
                <w:rFonts w:ascii="Times New Roman" w:hAnsi="Times New Roman"/>
              </w:rPr>
            </w:pPr>
            <w:r w:rsidRPr="00DF2AD0">
              <w:rPr>
                <w:rFonts w:ascii="Times New Roman" w:hAnsi="Times New Roman"/>
              </w:rPr>
              <w:t>-999</w:t>
            </w:r>
          </w:p>
        </w:tc>
        <w:tc>
          <w:tcPr>
            <w:tcW w:w="1079" w:type="dxa"/>
          </w:tcPr>
          <w:p w14:paraId="5F400854" w14:textId="77777777" w:rsidR="008D74FA" w:rsidRPr="00DF2AD0" w:rsidRDefault="008D74FA" w:rsidP="00DF2AD0">
            <w:pPr>
              <w:pStyle w:val="04"/>
              <w:rPr>
                <w:rFonts w:ascii="Times New Roman" w:hAnsi="Times New Roman"/>
              </w:rPr>
            </w:pPr>
            <w:r w:rsidRPr="00DF2AD0">
              <w:rPr>
                <w:rFonts w:ascii="Times New Roman" w:hAnsi="Times New Roman"/>
              </w:rPr>
              <w:t>-93</w:t>
            </w:r>
          </w:p>
        </w:tc>
        <w:tc>
          <w:tcPr>
            <w:tcW w:w="1079" w:type="dxa"/>
          </w:tcPr>
          <w:p w14:paraId="368C592E" w14:textId="77777777" w:rsidR="008D74FA" w:rsidRPr="00DF2AD0" w:rsidRDefault="008D74FA" w:rsidP="00DF2AD0">
            <w:pPr>
              <w:pStyle w:val="04"/>
              <w:rPr>
                <w:rFonts w:ascii="Times New Roman" w:hAnsi="Times New Roman"/>
              </w:rPr>
            </w:pPr>
            <w:r w:rsidRPr="00DF2AD0">
              <w:rPr>
                <w:rFonts w:ascii="Times New Roman" w:hAnsi="Times New Roman"/>
              </w:rPr>
              <w:t>556</w:t>
            </w:r>
          </w:p>
        </w:tc>
        <w:tc>
          <w:tcPr>
            <w:tcW w:w="1079" w:type="dxa"/>
          </w:tcPr>
          <w:p w14:paraId="41460B4F" w14:textId="77777777" w:rsidR="008D74FA" w:rsidRPr="00DF2AD0" w:rsidRDefault="008D74FA" w:rsidP="00DF2AD0">
            <w:pPr>
              <w:pStyle w:val="04"/>
              <w:rPr>
                <w:rFonts w:ascii="Times New Roman" w:hAnsi="Times New Roman"/>
              </w:rPr>
            </w:pPr>
            <w:r w:rsidRPr="00DF2AD0">
              <w:rPr>
                <w:rFonts w:ascii="Times New Roman" w:hAnsi="Times New Roman"/>
              </w:rPr>
              <w:t>851</w:t>
            </w:r>
          </w:p>
        </w:tc>
        <w:tc>
          <w:tcPr>
            <w:tcW w:w="1201" w:type="dxa"/>
          </w:tcPr>
          <w:p w14:paraId="372CA81F" w14:textId="77777777" w:rsidR="008D74FA" w:rsidRPr="00DF2AD0" w:rsidRDefault="008D74FA" w:rsidP="00DF2AD0">
            <w:pPr>
              <w:pStyle w:val="04"/>
              <w:rPr>
                <w:rFonts w:ascii="Times New Roman" w:hAnsi="Times New Roman"/>
              </w:rPr>
            </w:pPr>
            <w:r w:rsidRPr="00DF2AD0">
              <w:rPr>
                <w:rFonts w:ascii="Times New Roman" w:hAnsi="Times New Roman"/>
              </w:rPr>
              <w:t>689</w:t>
            </w:r>
          </w:p>
        </w:tc>
        <w:tc>
          <w:tcPr>
            <w:tcW w:w="1205" w:type="dxa"/>
          </w:tcPr>
          <w:p w14:paraId="473A7F9C" w14:textId="77777777" w:rsidR="008D74FA" w:rsidRPr="00DF2AD0" w:rsidRDefault="008D74FA" w:rsidP="00DF2AD0">
            <w:pPr>
              <w:pStyle w:val="04"/>
              <w:rPr>
                <w:rFonts w:ascii="Times New Roman" w:hAnsi="Times New Roman"/>
              </w:rPr>
            </w:pPr>
            <w:r w:rsidRPr="00DF2AD0">
              <w:rPr>
                <w:rFonts w:ascii="Times New Roman" w:hAnsi="Times New Roman"/>
              </w:rPr>
              <w:t>253</w:t>
            </w:r>
          </w:p>
        </w:tc>
      </w:tr>
      <w:tr w:rsidR="008D74FA" w:rsidRPr="00DF2AD0" w14:paraId="26026663" w14:textId="77777777" w:rsidTr="008D74FA">
        <w:tc>
          <w:tcPr>
            <w:tcW w:w="2552" w:type="dxa"/>
          </w:tcPr>
          <w:p w14:paraId="336B7539" w14:textId="77777777" w:rsidR="008D74FA" w:rsidRPr="00DF2AD0" w:rsidRDefault="008D74FA" w:rsidP="00DF2AD0">
            <w:pPr>
              <w:pStyle w:val="04"/>
              <w:rPr>
                <w:rFonts w:ascii="Times New Roman" w:hAnsi="Times New Roman"/>
              </w:rPr>
            </w:pPr>
            <w:proofErr w:type="spellStart"/>
            <w:r w:rsidRPr="00DF2AD0">
              <w:rPr>
                <w:rFonts w:ascii="Times New Roman" w:hAnsi="Times New Roman"/>
              </w:rPr>
              <w:t>Чистый</w:t>
            </w:r>
            <w:proofErr w:type="spellEnd"/>
            <w:r w:rsidRPr="00DF2AD0">
              <w:rPr>
                <w:rFonts w:ascii="Times New Roman" w:hAnsi="Times New Roman"/>
              </w:rPr>
              <w:t xml:space="preserve"> </w:t>
            </w:r>
            <w:proofErr w:type="spellStart"/>
            <w:r w:rsidRPr="00DF2AD0">
              <w:rPr>
                <w:rFonts w:ascii="Times New Roman" w:hAnsi="Times New Roman"/>
              </w:rPr>
              <w:t>дисконтированный</w:t>
            </w:r>
            <w:proofErr w:type="spellEnd"/>
            <w:r w:rsidRPr="00DF2AD0">
              <w:rPr>
                <w:rFonts w:ascii="Times New Roman" w:hAnsi="Times New Roman"/>
              </w:rPr>
              <w:t xml:space="preserve"> </w:t>
            </w:r>
            <w:proofErr w:type="spellStart"/>
            <w:r w:rsidRPr="00DF2AD0">
              <w:rPr>
                <w:rFonts w:ascii="Times New Roman" w:hAnsi="Times New Roman"/>
              </w:rPr>
              <w:t>доход</w:t>
            </w:r>
            <w:proofErr w:type="spellEnd"/>
            <w:r w:rsidRPr="00DF2AD0">
              <w:rPr>
                <w:rFonts w:ascii="Times New Roman" w:hAnsi="Times New Roman"/>
              </w:rPr>
              <w:t xml:space="preserve"> </w:t>
            </w:r>
            <w:proofErr w:type="spellStart"/>
            <w:r w:rsidRPr="00DF2AD0">
              <w:rPr>
                <w:rFonts w:ascii="Times New Roman" w:hAnsi="Times New Roman"/>
              </w:rPr>
              <w:t>нарастающим</w:t>
            </w:r>
            <w:proofErr w:type="spellEnd"/>
            <w:r w:rsidRPr="00DF2AD0">
              <w:rPr>
                <w:rFonts w:ascii="Times New Roman" w:hAnsi="Times New Roman"/>
              </w:rPr>
              <w:t xml:space="preserve"> </w:t>
            </w:r>
            <w:proofErr w:type="spellStart"/>
            <w:r w:rsidRPr="00DF2AD0">
              <w:rPr>
                <w:rFonts w:ascii="Times New Roman" w:hAnsi="Times New Roman"/>
              </w:rPr>
              <w:t>доходом</w:t>
            </w:r>
            <w:proofErr w:type="spellEnd"/>
          </w:p>
        </w:tc>
        <w:tc>
          <w:tcPr>
            <w:tcW w:w="587" w:type="dxa"/>
          </w:tcPr>
          <w:p w14:paraId="3C7CDAD5" w14:textId="77777777" w:rsidR="008D74FA" w:rsidRPr="00DF2AD0" w:rsidRDefault="008D74FA" w:rsidP="00DF2AD0">
            <w:pPr>
              <w:pStyle w:val="04"/>
              <w:rPr>
                <w:rFonts w:ascii="Times New Roman" w:hAnsi="Times New Roman"/>
              </w:rPr>
            </w:pPr>
            <w:r w:rsidRPr="00DF2AD0">
              <w:rPr>
                <w:rFonts w:ascii="Times New Roman" w:hAnsi="Times New Roman"/>
              </w:rPr>
              <w:t>-750</w:t>
            </w:r>
          </w:p>
        </w:tc>
        <w:tc>
          <w:tcPr>
            <w:tcW w:w="992" w:type="dxa"/>
          </w:tcPr>
          <w:p w14:paraId="1CE3F007" w14:textId="77777777" w:rsidR="008D74FA" w:rsidRPr="00DF2AD0" w:rsidRDefault="008D74FA" w:rsidP="00DF2AD0">
            <w:pPr>
              <w:pStyle w:val="04"/>
              <w:rPr>
                <w:rFonts w:ascii="Times New Roman" w:hAnsi="Times New Roman"/>
              </w:rPr>
            </w:pPr>
            <w:r w:rsidRPr="00DF2AD0">
              <w:rPr>
                <w:rFonts w:ascii="Times New Roman" w:hAnsi="Times New Roman"/>
              </w:rPr>
              <w:t>-1749</w:t>
            </w:r>
          </w:p>
        </w:tc>
        <w:tc>
          <w:tcPr>
            <w:tcW w:w="1079" w:type="dxa"/>
          </w:tcPr>
          <w:p w14:paraId="6F7BFD6E" w14:textId="77777777" w:rsidR="008D74FA" w:rsidRPr="00DF2AD0" w:rsidRDefault="008D74FA" w:rsidP="00DF2AD0">
            <w:pPr>
              <w:pStyle w:val="04"/>
              <w:rPr>
                <w:rFonts w:ascii="Times New Roman" w:hAnsi="Times New Roman"/>
              </w:rPr>
            </w:pPr>
            <w:r w:rsidRPr="00DF2AD0">
              <w:rPr>
                <w:rFonts w:ascii="Times New Roman" w:hAnsi="Times New Roman"/>
              </w:rPr>
              <w:t>-1842</w:t>
            </w:r>
          </w:p>
        </w:tc>
        <w:tc>
          <w:tcPr>
            <w:tcW w:w="1079" w:type="dxa"/>
          </w:tcPr>
          <w:p w14:paraId="02B64A58" w14:textId="77777777" w:rsidR="008D74FA" w:rsidRPr="00DF2AD0" w:rsidRDefault="008D74FA" w:rsidP="00DF2AD0">
            <w:pPr>
              <w:pStyle w:val="04"/>
              <w:rPr>
                <w:rFonts w:ascii="Times New Roman" w:hAnsi="Times New Roman"/>
              </w:rPr>
            </w:pPr>
            <w:r w:rsidRPr="00DF2AD0">
              <w:rPr>
                <w:rFonts w:ascii="Times New Roman" w:hAnsi="Times New Roman"/>
              </w:rPr>
              <w:t>-1286</w:t>
            </w:r>
          </w:p>
        </w:tc>
        <w:tc>
          <w:tcPr>
            <w:tcW w:w="1079" w:type="dxa"/>
          </w:tcPr>
          <w:p w14:paraId="264EBC4E" w14:textId="77777777" w:rsidR="008D74FA" w:rsidRPr="00DF2AD0" w:rsidRDefault="008D74FA" w:rsidP="00DF2AD0">
            <w:pPr>
              <w:pStyle w:val="04"/>
              <w:rPr>
                <w:rFonts w:ascii="Times New Roman" w:hAnsi="Times New Roman"/>
              </w:rPr>
            </w:pPr>
            <w:r w:rsidRPr="00DF2AD0">
              <w:rPr>
                <w:rFonts w:ascii="Times New Roman" w:hAnsi="Times New Roman"/>
              </w:rPr>
              <w:t>-436</w:t>
            </w:r>
          </w:p>
        </w:tc>
        <w:tc>
          <w:tcPr>
            <w:tcW w:w="1201" w:type="dxa"/>
          </w:tcPr>
          <w:p w14:paraId="359AC7DE" w14:textId="77777777" w:rsidR="008D74FA" w:rsidRPr="00DF2AD0" w:rsidRDefault="008D74FA" w:rsidP="00DF2AD0">
            <w:pPr>
              <w:pStyle w:val="04"/>
              <w:rPr>
                <w:rFonts w:ascii="Times New Roman" w:hAnsi="Times New Roman"/>
              </w:rPr>
            </w:pPr>
            <w:r w:rsidRPr="00DF2AD0">
              <w:rPr>
                <w:rFonts w:ascii="Times New Roman" w:hAnsi="Times New Roman"/>
              </w:rPr>
              <w:t>253</w:t>
            </w:r>
          </w:p>
        </w:tc>
        <w:tc>
          <w:tcPr>
            <w:tcW w:w="1205" w:type="dxa"/>
          </w:tcPr>
          <w:p w14:paraId="0DF25DBA" w14:textId="77777777" w:rsidR="008D74FA" w:rsidRPr="00DF2AD0" w:rsidRDefault="008D74FA" w:rsidP="00DF2AD0">
            <w:pPr>
              <w:pStyle w:val="04"/>
              <w:rPr>
                <w:rFonts w:ascii="Times New Roman" w:hAnsi="Times New Roman"/>
              </w:rPr>
            </w:pPr>
          </w:p>
        </w:tc>
      </w:tr>
    </w:tbl>
    <w:p w14:paraId="18AB064E" w14:textId="741D8D9D" w:rsidR="00D47F62" w:rsidRDefault="00D47F62" w:rsidP="00D47F62">
      <w:pPr>
        <w:pStyle w:val="03"/>
      </w:pPr>
    </w:p>
    <w:p w14:paraId="2B7FC9FE" w14:textId="77777777" w:rsidR="00DB0E80" w:rsidRDefault="00DB0E80" w:rsidP="00DB0E80">
      <w:pPr>
        <w:pStyle w:val="03"/>
      </w:pPr>
      <w:r>
        <w:t>*средневзвешенная норма дисконта для собственного и заемного капитала – 23,5%</w:t>
      </w:r>
    </w:p>
    <w:p w14:paraId="6074DA35" w14:textId="77777777" w:rsidR="00DB0E80" w:rsidRDefault="00DB0E80" w:rsidP="00DB0E80">
      <w:pPr>
        <w:pStyle w:val="03"/>
      </w:pPr>
      <w:r>
        <w:t>2.         Рассчитать индекс рентабельности инвестиций.</w:t>
      </w:r>
    </w:p>
    <w:p w14:paraId="7DE40149" w14:textId="77777777" w:rsidR="00DB0E80" w:rsidRDefault="00DB0E80" w:rsidP="00DB0E80">
      <w:pPr>
        <w:pStyle w:val="03"/>
      </w:pPr>
      <w:r>
        <w:t>Формула: ИР= (ЧДД+ДИ)/ДИ = (253+1483)/1483=1.1707</w:t>
      </w:r>
    </w:p>
    <w:p w14:paraId="2F124C26" w14:textId="77777777" w:rsidR="00DB0E80" w:rsidRDefault="00DB0E80" w:rsidP="00DB0E80">
      <w:pPr>
        <w:pStyle w:val="03"/>
      </w:pPr>
      <w:proofErr w:type="gramStart"/>
      <w:r>
        <w:t>ИР &gt;</w:t>
      </w:r>
      <w:proofErr w:type="gramEnd"/>
      <w:r>
        <w:t xml:space="preserve"> 1, проект эффективен</w:t>
      </w:r>
    </w:p>
    <w:p w14:paraId="6C0026BE" w14:textId="77777777" w:rsidR="00DB0E80" w:rsidRDefault="00DB0E80" w:rsidP="00DB0E80">
      <w:pPr>
        <w:pStyle w:val="03"/>
      </w:pPr>
      <w:r>
        <w:t>3.         Рассчитать внутреннюю норму доходности проекта (аналитическим и графическим способом). Используя следующую информацию:</w:t>
      </w:r>
    </w:p>
    <w:p w14:paraId="5CDB382A" w14:textId="77777777" w:rsidR="00DB0E80" w:rsidRDefault="00DB0E80" w:rsidP="00DB0E80">
      <w:pPr>
        <w:pStyle w:val="03"/>
      </w:pPr>
      <w:r>
        <w:t xml:space="preserve">При Д1=28%, </w:t>
      </w:r>
      <w:proofErr w:type="spellStart"/>
      <w:r>
        <w:t>ЧДДп</w:t>
      </w:r>
      <w:proofErr w:type="spellEnd"/>
      <w:r>
        <w:t xml:space="preserve"> = 61 тыс. рублей</w:t>
      </w:r>
    </w:p>
    <w:p w14:paraId="610687E3" w14:textId="77777777" w:rsidR="00DB0E80" w:rsidRDefault="00DB0E80" w:rsidP="00DB0E80">
      <w:pPr>
        <w:pStyle w:val="03"/>
      </w:pPr>
      <w:r>
        <w:t xml:space="preserve">При Д2=29%, </w:t>
      </w:r>
      <w:proofErr w:type="spellStart"/>
      <w:r>
        <w:t>ЧДДо</w:t>
      </w:r>
      <w:proofErr w:type="spellEnd"/>
      <w:r>
        <w:t>= -36 тыс. рублей</w:t>
      </w:r>
    </w:p>
    <w:p w14:paraId="5297E721" w14:textId="77777777" w:rsidR="00DB0E80" w:rsidRDefault="00DB0E80" w:rsidP="00DB0E80">
      <w:pPr>
        <w:pStyle w:val="03"/>
      </w:pPr>
      <w:r>
        <w:t>Формула для аналитического:</w:t>
      </w:r>
    </w:p>
    <w:p w14:paraId="288ACAC3" w14:textId="2C16CA74" w:rsidR="00DB0E80" w:rsidRDefault="00DB0E80" w:rsidP="00DB0E80">
      <w:pPr>
        <w:pStyle w:val="03"/>
      </w:pPr>
      <w:r>
        <w:t xml:space="preserve">  </w:t>
      </w:r>
      <w:r w:rsidRPr="00BB1E85">
        <w:rPr>
          <w:noProof/>
        </w:rPr>
        <w:drawing>
          <wp:inline distT="0" distB="0" distL="0" distR="0" wp14:anchorId="01619032" wp14:editId="16E58FA7">
            <wp:extent cx="2095792" cy="438211"/>
            <wp:effectExtent l="0" t="0" r="0" b="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15249" w14:textId="77777777" w:rsidR="00DB0E80" w:rsidRDefault="00DB0E80" w:rsidP="00DB0E80">
      <w:pPr>
        <w:pStyle w:val="03"/>
      </w:pPr>
      <w:r>
        <w:t>ВНД=28</w:t>
      </w:r>
      <w:proofErr w:type="gramStart"/>
      <w:r>
        <w:t>+  (</w:t>
      </w:r>
      <w:proofErr w:type="gramEnd"/>
      <w:r>
        <w:t>61*(29-28))/(61-(-36))=28 +  61/97  =28,629%</w:t>
      </w:r>
    </w:p>
    <w:p w14:paraId="2CCEB17A" w14:textId="0018C02A" w:rsidR="00D47F62" w:rsidRDefault="00DB0E80" w:rsidP="00DB0E80">
      <w:pPr>
        <w:pStyle w:val="03"/>
      </w:pPr>
      <w:r>
        <w:t xml:space="preserve">Графический способ приведен на рисунке 1  </w:t>
      </w:r>
    </w:p>
    <w:p w14:paraId="6F662AA2" w14:textId="69655835" w:rsidR="00D47F62" w:rsidRDefault="00DB0E80" w:rsidP="00DB0E80">
      <w:pPr>
        <w:pStyle w:val="aff9"/>
      </w:pPr>
      <w:r w:rsidRPr="00297750">
        <w:drawing>
          <wp:inline distT="0" distB="0" distL="0" distR="0" wp14:anchorId="299C4302" wp14:editId="6D3E6D42">
            <wp:extent cx="3867365" cy="1955800"/>
            <wp:effectExtent l="0" t="0" r="0" b="6350"/>
            <wp:docPr id="109" name="Рисунок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1640" cy="1963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5E362" w14:textId="0EF274DD" w:rsidR="00DB0E80" w:rsidRDefault="00DB0E80" w:rsidP="00DB0E80">
      <w:pPr>
        <w:pStyle w:val="a"/>
      </w:pPr>
      <w:r>
        <w:t>Графический способ</w:t>
      </w:r>
    </w:p>
    <w:p w14:paraId="23C8244D" w14:textId="77777777" w:rsidR="00DB0E80" w:rsidRPr="00A153AE" w:rsidRDefault="00DB0E80" w:rsidP="00DB0E80">
      <w:pPr>
        <w:pStyle w:val="03"/>
      </w:pPr>
      <w:r w:rsidRPr="00A153AE">
        <w:lastRenderedPageBreak/>
        <w:t>4.     Рассчитать простой и динамический срок окупаемости</w:t>
      </w:r>
    </w:p>
    <w:p w14:paraId="502562D5" w14:textId="7F3C0EF6" w:rsidR="00DB0E80" w:rsidRDefault="00DB0E80" w:rsidP="00DB0E80">
      <w:pPr>
        <w:pStyle w:val="03"/>
      </w:pPr>
      <w:r w:rsidRPr="00A153AE">
        <w:t>Простой срок окупаемости проекта - Период времени, по окончании которого чистый объем поступлений (доходов) перекрывает объем инвестиций (расходов) в проект, и соответствует периоду, при котором накопительное значение чистого потока наличности изменяется с отрицательного на положительное.</w:t>
      </w:r>
    </w:p>
    <w:p w14:paraId="3E16FD3C" w14:textId="7CF842E4" w:rsidR="00DB0E80" w:rsidRPr="00A153AE" w:rsidRDefault="00DB0E80" w:rsidP="00DB0E80">
      <w:pPr>
        <w:pStyle w:val="0"/>
      </w:pPr>
      <w:r>
        <w:t>Расчет сроков окупаемости</w:t>
      </w:r>
    </w:p>
    <w:tbl>
      <w:tblPr>
        <w:tblStyle w:val="121"/>
        <w:tblW w:w="0" w:type="auto"/>
        <w:tblLook w:val="04A0" w:firstRow="1" w:lastRow="0" w:firstColumn="1" w:lastColumn="0" w:noHBand="0" w:noVBand="1"/>
      </w:tblPr>
      <w:tblGrid>
        <w:gridCol w:w="1260"/>
        <w:gridCol w:w="990"/>
        <w:gridCol w:w="990"/>
        <w:gridCol w:w="990"/>
        <w:gridCol w:w="990"/>
        <w:gridCol w:w="990"/>
      </w:tblGrid>
      <w:tr w:rsidR="00DB0E80" w:rsidRPr="00DB0E80" w14:paraId="38994C0E" w14:textId="77777777" w:rsidTr="00DB0E80">
        <w:tc>
          <w:tcPr>
            <w:tcW w:w="6210" w:type="dxa"/>
            <w:gridSpan w:val="6"/>
            <w:hideMark/>
          </w:tcPr>
          <w:p w14:paraId="53DBF6D6" w14:textId="77777777" w:rsidR="00DB0E80" w:rsidRPr="00DB0E80" w:rsidRDefault="00DB0E80" w:rsidP="00DB0E80">
            <w:pPr>
              <w:pStyle w:val="04"/>
              <w:rPr>
                <w:rFonts w:eastAsia="Calibri"/>
              </w:rPr>
            </w:pPr>
            <w:proofErr w:type="spellStart"/>
            <w:r w:rsidRPr="00DB0E80">
              <w:rPr>
                <w:rFonts w:eastAsia="Calibri"/>
              </w:rPr>
              <w:t>Годы</w:t>
            </w:r>
            <w:proofErr w:type="spellEnd"/>
          </w:p>
        </w:tc>
      </w:tr>
      <w:tr w:rsidR="00DB0E80" w:rsidRPr="00DB0E80" w14:paraId="314B7B08" w14:textId="77777777" w:rsidTr="00DB0E80">
        <w:tc>
          <w:tcPr>
            <w:tcW w:w="1260" w:type="dxa"/>
            <w:hideMark/>
          </w:tcPr>
          <w:p w14:paraId="6C078688" w14:textId="77777777" w:rsidR="00DB0E80" w:rsidRPr="00DB0E80" w:rsidRDefault="00DB0E80" w:rsidP="00DB0E80">
            <w:pPr>
              <w:pStyle w:val="04"/>
              <w:rPr>
                <w:rFonts w:eastAsia="Calibri"/>
              </w:rPr>
            </w:pPr>
            <w:r w:rsidRPr="00DB0E80">
              <w:rPr>
                <w:rFonts w:eastAsia="Calibri"/>
              </w:rPr>
              <w:t>0</w:t>
            </w:r>
          </w:p>
        </w:tc>
        <w:tc>
          <w:tcPr>
            <w:tcW w:w="990" w:type="dxa"/>
            <w:hideMark/>
          </w:tcPr>
          <w:p w14:paraId="77C0FA40" w14:textId="77777777" w:rsidR="00DB0E80" w:rsidRPr="00DB0E80" w:rsidRDefault="00DB0E80" w:rsidP="00DB0E80">
            <w:pPr>
              <w:pStyle w:val="04"/>
              <w:rPr>
                <w:rFonts w:eastAsia="Calibri"/>
              </w:rPr>
            </w:pPr>
            <w:r w:rsidRPr="00DB0E80">
              <w:rPr>
                <w:rFonts w:eastAsia="Calibri"/>
              </w:rPr>
              <w:t>I</w:t>
            </w:r>
          </w:p>
        </w:tc>
        <w:tc>
          <w:tcPr>
            <w:tcW w:w="990" w:type="dxa"/>
            <w:hideMark/>
          </w:tcPr>
          <w:p w14:paraId="414D6A5A" w14:textId="77777777" w:rsidR="00DB0E80" w:rsidRPr="00DB0E80" w:rsidRDefault="00DB0E80" w:rsidP="00DB0E80">
            <w:pPr>
              <w:pStyle w:val="04"/>
              <w:rPr>
                <w:rFonts w:eastAsia="Calibri"/>
              </w:rPr>
            </w:pPr>
            <w:r w:rsidRPr="00DB0E80">
              <w:rPr>
                <w:rFonts w:eastAsia="Calibri"/>
              </w:rPr>
              <w:t>II</w:t>
            </w:r>
          </w:p>
        </w:tc>
        <w:tc>
          <w:tcPr>
            <w:tcW w:w="990" w:type="dxa"/>
            <w:hideMark/>
          </w:tcPr>
          <w:p w14:paraId="51F5D756" w14:textId="77777777" w:rsidR="00DB0E80" w:rsidRPr="00DB0E80" w:rsidRDefault="00DB0E80" w:rsidP="00DB0E80">
            <w:pPr>
              <w:pStyle w:val="04"/>
              <w:rPr>
                <w:rFonts w:eastAsia="Calibri"/>
              </w:rPr>
            </w:pPr>
            <w:r w:rsidRPr="00DB0E80">
              <w:rPr>
                <w:rFonts w:eastAsia="Calibri"/>
              </w:rPr>
              <w:t>III</w:t>
            </w:r>
          </w:p>
        </w:tc>
        <w:tc>
          <w:tcPr>
            <w:tcW w:w="990" w:type="dxa"/>
            <w:hideMark/>
          </w:tcPr>
          <w:p w14:paraId="5F52D382" w14:textId="77777777" w:rsidR="00DB0E80" w:rsidRPr="00DB0E80" w:rsidRDefault="00DB0E80" w:rsidP="00DB0E80">
            <w:pPr>
              <w:pStyle w:val="04"/>
              <w:rPr>
                <w:rFonts w:eastAsia="Calibri"/>
              </w:rPr>
            </w:pPr>
            <w:r w:rsidRPr="00DB0E80">
              <w:rPr>
                <w:rFonts w:eastAsia="Calibri"/>
              </w:rPr>
              <w:t>IV</w:t>
            </w:r>
          </w:p>
        </w:tc>
        <w:tc>
          <w:tcPr>
            <w:tcW w:w="990" w:type="dxa"/>
            <w:hideMark/>
          </w:tcPr>
          <w:p w14:paraId="07891732" w14:textId="77777777" w:rsidR="00DB0E80" w:rsidRPr="00DB0E80" w:rsidRDefault="00DB0E80" w:rsidP="00DB0E80">
            <w:pPr>
              <w:pStyle w:val="04"/>
              <w:rPr>
                <w:rFonts w:eastAsia="Calibri"/>
              </w:rPr>
            </w:pPr>
            <w:r w:rsidRPr="00DB0E80">
              <w:rPr>
                <w:rFonts w:eastAsia="Calibri"/>
              </w:rPr>
              <w:t>V</w:t>
            </w:r>
          </w:p>
        </w:tc>
      </w:tr>
      <w:tr w:rsidR="00DB0E80" w:rsidRPr="00DB0E80" w14:paraId="642875CC" w14:textId="77777777" w:rsidTr="00DB0E80">
        <w:tc>
          <w:tcPr>
            <w:tcW w:w="1260" w:type="dxa"/>
            <w:hideMark/>
          </w:tcPr>
          <w:p w14:paraId="37BBBFA4" w14:textId="77777777" w:rsidR="00DB0E80" w:rsidRPr="00DB0E80" w:rsidRDefault="00DB0E80" w:rsidP="00DB0E80">
            <w:pPr>
              <w:pStyle w:val="04"/>
              <w:rPr>
                <w:rFonts w:eastAsia="Calibri"/>
              </w:rPr>
            </w:pPr>
            <w:r w:rsidRPr="00DB0E80">
              <w:rPr>
                <w:rFonts w:eastAsia="Calibri"/>
              </w:rPr>
              <w:t>-750</w:t>
            </w:r>
          </w:p>
        </w:tc>
        <w:tc>
          <w:tcPr>
            <w:tcW w:w="990" w:type="dxa"/>
            <w:hideMark/>
          </w:tcPr>
          <w:p w14:paraId="38B3D956" w14:textId="77777777" w:rsidR="00DB0E80" w:rsidRPr="00DB0E80" w:rsidRDefault="00DB0E80" w:rsidP="00DB0E80">
            <w:pPr>
              <w:pStyle w:val="04"/>
              <w:rPr>
                <w:rFonts w:eastAsia="Calibri"/>
              </w:rPr>
            </w:pPr>
            <w:r w:rsidRPr="00DB0E80">
              <w:rPr>
                <w:rFonts w:eastAsia="Calibri"/>
              </w:rPr>
              <w:t>-1984</w:t>
            </w:r>
          </w:p>
        </w:tc>
        <w:tc>
          <w:tcPr>
            <w:tcW w:w="990" w:type="dxa"/>
            <w:hideMark/>
          </w:tcPr>
          <w:p w14:paraId="66A57B27" w14:textId="77777777" w:rsidR="00DB0E80" w:rsidRPr="00DB0E80" w:rsidRDefault="00DB0E80" w:rsidP="00DB0E80">
            <w:pPr>
              <w:pStyle w:val="04"/>
              <w:rPr>
                <w:rFonts w:eastAsia="Calibri"/>
              </w:rPr>
            </w:pPr>
            <w:r w:rsidRPr="00DB0E80">
              <w:rPr>
                <w:rFonts w:eastAsia="Calibri"/>
              </w:rPr>
              <w:t>-2126</w:t>
            </w:r>
          </w:p>
        </w:tc>
        <w:tc>
          <w:tcPr>
            <w:tcW w:w="990" w:type="dxa"/>
            <w:hideMark/>
          </w:tcPr>
          <w:p w14:paraId="757268DF" w14:textId="77777777" w:rsidR="00DB0E80" w:rsidRPr="00DB0E80" w:rsidRDefault="00DB0E80" w:rsidP="00DB0E80">
            <w:pPr>
              <w:pStyle w:val="04"/>
              <w:rPr>
                <w:rFonts w:eastAsia="Calibri"/>
              </w:rPr>
            </w:pPr>
            <w:r w:rsidRPr="00DB0E80">
              <w:rPr>
                <w:rFonts w:eastAsia="Calibri"/>
              </w:rPr>
              <w:t>-1079</w:t>
            </w:r>
          </w:p>
        </w:tc>
        <w:tc>
          <w:tcPr>
            <w:tcW w:w="990" w:type="dxa"/>
            <w:hideMark/>
          </w:tcPr>
          <w:p w14:paraId="412E2DD2" w14:textId="77777777" w:rsidR="00DB0E80" w:rsidRPr="00DB0E80" w:rsidRDefault="00DB0E80" w:rsidP="00DB0E80">
            <w:pPr>
              <w:pStyle w:val="04"/>
              <w:rPr>
                <w:rFonts w:eastAsia="Calibri"/>
              </w:rPr>
            </w:pPr>
            <w:r w:rsidRPr="00DB0E80">
              <w:rPr>
                <w:rFonts w:eastAsia="Calibri"/>
              </w:rPr>
              <w:t>900</w:t>
            </w:r>
          </w:p>
        </w:tc>
        <w:tc>
          <w:tcPr>
            <w:tcW w:w="990" w:type="dxa"/>
            <w:hideMark/>
          </w:tcPr>
          <w:p w14:paraId="23A0A00A" w14:textId="77777777" w:rsidR="00DB0E80" w:rsidRPr="00DB0E80" w:rsidRDefault="00DB0E80" w:rsidP="00DB0E80">
            <w:pPr>
              <w:pStyle w:val="04"/>
              <w:rPr>
                <w:rFonts w:eastAsia="Calibri"/>
              </w:rPr>
            </w:pPr>
            <w:r w:rsidRPr="00DB0E80">
              <w:rPr>
                <w:rFonts w:eastAsia="Calibri"/>
              </w:rPr>
              <w:t>2879</w:t>
            </w:r>
          </w:p>
        </w:tc>
      </w:tr>
    </w:tbl>
    <w:p w14:paraId="067A0DBE" w14:textId="11ACA14C" w:rsidR="00DB0E80" w:rsidRDefault="00DB0E80" w:rsidP="00DB0E80">
      <w:pPr>
        <w:pStyle w:val="03"/>
      </w:pPr>
    </w:p>
    <w:p w14:paraId="5E88FFA3" w14:textId="77777777" w:rsidR="00DB0E80" w:rsidRDefault="00DB0E80" w:rsidP="00DB0E80">
      <w:pPr>
        <w:pStyle w:val="03"/>
      </w:pPr>
      <w:r>
        <w:t>Определим, в каком месяце четвертого года проекта это происходит: 1079 / (900 – (-1079)) * 12 = 6,5 месяцев</w:t>
      </w:r>
    </w:p>
    <w:p w14:paraId="26B49DFA" w14:textId="3ECD5793" w:rsidR="00DB0E80" w:rsidRDefault="00DB0E80" w:rsidP="00DB0E80">
      <w:pPr>
        <w:pStyle w:val="03"/>
      </w:pPr>
      <w:r>
        <w:t>Динамический срок окупаемости - Расчет динамического срока окупаемости проекта осуществляется по накопительному дисконтированному чистому потоку наличности.</w:t>
      </w:r>
    </w:p>
    <w:p w14:paraId="04F2C9E0" w14:textId="77777777" w:rsidR="00DB0E80" w:rsidRPr="00DB0E80" w:rsidRDefault="00DB0E80" w:rsidP="00DB0E80">
      <w:pPr>
        <w:pStyle w:val="0"/>
      </w:pPr>
      <w:r w:rsidRPr="00DB0E80">
        <w:t>Расчет сроков окупаемости</w:t>
      </w:r>
    </w:p>
    <w:tbl>
      <w:tblPr>
        <w:tblStyle w:val="130"/>
        <w:tblW w:w="0" w:type="auto"/>
        <w:tblLook w:val="04A0" w:firstRow="1" w:lastRow="0" w:firstColumn="1" w:lastColumn="0" w:noHBand="0" w:noVBand="1"/>
      </w:tblPr>
      <w:tblGrid>
        <w:gridCol w:w="1260"/>
        <w:gridCol w:w="990"/>
        <w:gridCol w:w="990"/>
        <w:gridCol w:w="990"/>
        <w:gridCol w:w="990"/>
        <w:gridCol w:w="990"/>
      </w:tblGrid>
      <w:tr w:rsidR="00DB0E80" w:rsidRPr="00DB0E80" w14:paraId="3B3799B3" w14:textId="77777777" w:rsidTr="00DB0E80">
        <w:tc>
          <w:tcPr>
            <w:tcW w:w="6210" w:type="dxa"/>
            <w:gridSpan w:val="6"/>
            <w:hideMark/>
          </w:tcPr>
          <w:p w14:paraId="74FD79D3" w14:textId="77777777" w:rsidR="00DB0E80" w:rsidRPr="00DB0E80" w:rsidRDefault="00DB0E80" w:rsidP="00DB0E80">
            <w:pPr>
              <w:spacing w:after="100" w:afterAutospacing="1"/>
              <w:jc w:val="center"/>
              <w:rPr>
                <w:rFonts w:eastAsia="Calibri"/>
              </w:rPr>
            </w:pPr>
            <w:proofErr w:type="spellStart"/>
            <w:r w:rsidRPr="00DB0E80">
              <w:rPr>
                <w:rFonts w:eastAsia="Calibri"/>
              </w:rPr>
              <w:t>Годы</w:t>
            </w:r>
            <w:proofErr w:type="spellEnd"/>
          </w:p>
        </w:tc>
      </w:tr>
      <w:tr w:rsidR="00DB0E80" w:rsidRPr="00DB0E80" w14:paraId="13082750" w14:textId="77777777" w:rsidTr="00DB0E80">
        <w:tc>
          <w:tcPr>
            <w:tcW w:w="1260" w:type="dxa"/>
            <w:hideMark/>
          </w:tcPr>
          <w:p w14:paraId="5F104037" w14:textId="77777777" w:rsidR="00DB0E80" w:rsidRPr="00DB0E80" w:rsidRDefault="00DB0E80" w:rsidP="00DB0E80">
            <w:pPr>
              <w:spacing w:after="100" w:afterAutospacing="1"/>
              <w:jc w:val="center"/>
              <w:rPr>
                <w:rFonts w:eastAsia="Calibri"/>
              </w:rPr>
            </w:pPr>
            <w:r w:rsidRPr="00DB0E80">
              <w:rPr>
                <w:rFonts w:eastAsia="Calibri"/>
              </w:rPr>
              <w:t>0</w:t>
            </w:r>
          </w:p>
        </w:tc>
        <w:tc>
          <w:tcPr>
            <w:tcW w:w="990" w:type="dxa"/>
            <w:hideMark/>
          </w:tcPr>
          <w:p w14:paraId="0D7C762B" w14:textId="77777777" w:rsidR="00DB0E80" w:rsidRPr="00DB0E80" w:rsidRDefault="00DB0E80" w:rsidP="00DB0E80">
            <w:pPr>
              <w:spacing w:after="100" w:afterAutospacing="1"/>
              <w:jc w:val="center"/>
              <w:rPr>
                <w:rFonts w:eastAsia="Calibri"/>
              </w:rPr>
            </w:pPr>
            <w:r w:rsidRPr="00DB0E80">
              <w:rPr>
                <w:rFonts w:eastAsia="Calibri"/>
              </w:rPr>
              <w:t>I</w:t>
            </w:r>
          </w:p>
        </w:tc>
        <w:tc>
          <w:tcPr>
            <w:tcW w:w="990" w:type="dxa"/>
            <w:hideMark/>
          </w:tcPr>
          <w:p w14:paraId="7ACE1095" w14:textId="77777777" w:rsidR="00DB0E80" w:rsidRPr="00DB0E80" w:rsidRDefault="00DB0E80" w:rsidP="00DB0E80">
            <w:pPr>
              <w:spacing w:after="100" w:afterAutospacing="1"/>
              <w:jc w:val="center"/>
              <w:rPr>
                <w:rFonts w:eastAsia="Calibri"/>
              </w:rPr>
            </w:pPr>
            <w:r w:rsidRPr="00DB0E80">
              <w:rPr>
                <w:rFonts w:eastAsia="Calibri"/>
              </w:rPr>
              <w:t>II</w:t>
            </w:r>
          </w:p>
        </w:tc>
        <w:tc>
          <w:tcPr>
            <w:tcW w:w="990" w:type="dxa"/>
            <w:hideMark/>
          </w:tcPr>
          <w:p w14:paraId="4E5F107A" w14:textId="77777777" w:rsidR="00DB0E80" w:rsidRPr="00DB0E80" w:rsidRDefault="00DB0E80" w:rsidP="00DB0E80">
            <w:pPr>
              <w:spacing w:after="100" w:afterAutospacing="1"/>
              <w:jc w:val="center"/>
              <w:rPr>
                <w:rFonts w:eastAsia="Calibri"/>
              </w:rPr>
            </w:pPr>
            <w:r w:rsidRPr="00DB0E80">
              <w:rPr>
                <w:rFonts w:eastAsia="Calibri"/>
              </w:rPr>
              <w:t>III</w:t>
            </w:r>
          </w:p>
        </w:tc>
        <w:tc>
          <w:tcPr>
            <w:tcW w:w="990" w:type="dxa"/>
            <w:hideMark/>
          </w:tcPr>
          <w:p w14:paraId="3007E4F9" w14:textId="77777777" w:rsidR="00DB0E80" w:rsidRPr="00DB0E80" w:rsidRDefault="00DB0E80" w:rsidP="00DB0E80">
            <w:pPr>
              <w:spacing w:after="100" w:afterAutospacing="1"/>
              <w:jc w:val="center"/>
              <w:rPr>
                <w:rFonts w:eastAsia="Calibri"/>
              </w:rPr>
            </w:pPr>
            <w:r w:rsidRPr="00DB0E80">
              <w:rPr>
                <w:rFonts w:eastAsia="Calibri"/>
              </w:rPr>
              <w:t>IV</w:t>
            </w:r>
          </w:p>
        </w:tc>
        <w:tc>
          <w:tcPr>
            <w:tcW w:w="990" w:type="dxa"/>
            <w:hideMark/>
          </w:tcPr>
          <w:p w14:paraId="39E7F754" w14:textId="77777777" w:rsidR="00DB0E80" w:rsidRPr="00DB0E80" w:rsidRDefault="00DB0E80" w:rsidP="00DB0E80">
            <w:pPr>
              <w:spacing w:after="100" w:afterAutospacing="1"/>
              <w:jc w:val="center"/>
              <w:rPr>
                <w:rFonts w:eastAsia="Calibri"/>
              </w:rPr>
            </w:pPr>
            <w:r w:rsidRPr="00DB0E80">
              <w:rPr>
                <w:rFonts w:eastAsia="Calibri"/>
              </w:rPr>
              <w:t>V</w:t>
            </w:r>
          </w:p>
        </w:tc>
      </w:tr>
      <w:tr w:rsidR="00DB0E80" w:rsidRPr="00DB0E80" w14:paraId="5A2E5706" w14:textId="77777777" w:rsidTr="00DB0E80">
        <w:tc>
          <w:tcPr>
            <w:tcW w:w="1260" w:type="dxa"/>
            <w:hideMark/>
          </w:tcPr>
          <w:p w14:paraId="3AD8DAB7" w14:textId="77777777" w:rsidR="00DB0E80" w:rsidRPr="00DB0E80" w:rsidRDefault="00DB0E80" w:rsidP="00DB0E80">
            <w:pPr>
              <w:spacing w:after="100" w:afterAutospacing="1"/>
              <w:jc w:val="center"/>
              <w:rPr>
                <w:rFonts w:eastAsia="Calibri"/>
              </w:rPr>
            </w:pPr>
            <w:r w:rsidRPr="00DB0E80">
              <w:rPr>
                <w:rFonts w:eastAsia="Calibri"/>
              </w:rPr>
              <w:t>-750</w:t>
            </w:r>
          </w:p>
        </w:tc>
        <w:tc>
          <w:tcPr>
            <w:tcW w:w="990" w:type="dxa"/>
            <w:hideMark/>
          </w:tcPr>
          <w:p w14:paraId="2C4B703B" w14:textId="77777777" w:rsidR="00DB0E80" w:rsidRPr="00DB0E80" w:rsidRDefault="00DB0E80" w:rsidP="00DB0E80">
            <w:pPr>
              <w:spacing w:after="100" w:afterAutospacing="1"/>
              <w:jc w:val="center"/>
              <w:rPr>
                <w:rFonts w:eastAsia="Calibri"/>
              </w:rPr>
            </w:pPr>
            <w:r w:rsidRPr="00DB0E80">
              <w:rPr>
                <w:rFonts w:eastAsia="Calibri"/>
              </w:rPr>
              <w:t>-1749</w:t>
            </w:r>
          </w:p>
        </w:tc>
        <w:tc>
          <w:tcPr>
            <w:tcW w:w="990" w:type="dxa"/>
            <w:hideMark/>
          </w:tcPr>
          <w:p w14:paraId="651D416D" w14:textId="77777777" w:rsidR="00DB0E80" w:rsidRPr="00DB0E80" w:rsidRDefault="00DB0E80" w:rsidP="00DB0E80">
            <w:pPr>
              <w:spacing w:after="100" w:afterAutospacing="1"/>
              <w:jc w:val="center"/>
              <w:rPr>
                <w:rFonts w:eastAsia="Calibri"/>
              </w:rPr>
            </w:pPr>
            <w:r w:rsidRPr="00DB0E80">
              <w:rPr>
                <w:rFonts w:eastAsia="Calibri"/>
              </w:rPr>
              <w:t>-1842</w:t>
            </w:r>
          </w:p>
        </w:tc>
        <w:tc>
          <w:tcPr>
            <w:tcW w:w="990" w:type="dxa"/>
            <w:hideMark/>
          </w:tcPr>
          <w:p w14:paraId="2E63E311" w14:textId="77777777" w:rsidR="00DB0E80" w:rsidRPr="00DB0E80" w:rsidRDefault="00DB0E80" w:rsidP="00DB0E80">
            <w:pPr>
              <w:spacing w:after="100" w:afterAutospacing="1"/>
              <w:jc w:val="center"/>
              <w:rPr>
                <w:rFonts w:eastAsia="Calibri"/>
              </w:rPr>
            </w:pPr>
            <w:r w:rsidRPr="00DB0E80">
              <w:rPr>
                <w:rFonts w:eastAsia="Calibri"/>
              </w:rPr>
              <w:t>-1286</w:t>
            </w:r>
          </w:p>
        </w:tc>
        <w:tc>
          <w:tcPr>
            <w:tcW w:w="990" w:type="dxa"/>
            <w:hideMark/>
          </w:tcPr>
          <w:p w14:paraId="490ACF4D" w14:textId="77777777" w:rsidR="00DB0E80" w:rsidRPr="00DB0E80" w:rsidRDefault="00DB0E80" w:rsidP="00DB0E80">
            <w:pPr>
              <w:spacing w:after="100" w:afterAutospacing="1"/>
              <w:jc w:val="center"/>
              <w:rPr>
                <w:rFonts w:eastAsia="Calibri"/>
              </w:rPr>
            </w:pPr>
            <w:r w:rsidRPr="00DB0E80">
              <w:rPr>
                <w:rFonts w:eastAsia="Calibri"/>
              </w:rPr>
              <w:t>-436</w:t>
            </w:r>
          </w:p>
        </w:tc>
        <w:tc>
          <w:tcPr>
            <w:tcW w:w="990" w:type="dxa"/>
            <w:hideMark/>
          </w:tcPr>
          <w:p w14:paraId="3EBFABCB" w14:textId="77777777" w:rsidR="00DB0E80" w:rsidRPr="00DB0E80" w:rsidRDefault="00DB0E80" w:rsidP="00DB0E80">
            <w:pPr>
              <w:spacing w:after="100" w:afterAutospacing="1"/>
              <w:jc w:val="center"/>
              <w:rPr>
                <w:rFonts w:eastAsia="Calibri"/>
              </w:rPr>
            </w:pPr>
            <w:r w:rsidRPr="00DB0E80">
              <w:rPr>
                <w:rFonts w:eastAsia="Calibri"/>
              </w:rPr>
              <w:t>253</w:t>
            </w:r>
          </w:p>
        </w:tc>
      </w:tr>
    </w:tbl>
    <w:p w14:paraId="08072270" w14:textId="77777777" w:rsidR="00DB0E80" w:rsidRDefault="00DB0E80" w:rsidP="00DB0E80">
      <w:pPr>
        <w:pStyle w:val="03"/>
      </w:pPr>
    </w:p>
    <w:p w14:paraId="0DEA3B89" w14:textId="77777777" w:rsidR="00DB0E80" w:rsidRDefault="00DB0E80" w:rsidP="00DB0E80">
      <w:pPr>
        <w:pStyle w:val="03"/>
      </w:pPr>
      <w:r>
        <w:t>Определим, в каком месяце это происходит: 436 / (253 – (-436)) * 12 = 7,6 месяца</w:t>
      </w:r>
    </w:p>
    <w:p w14:paraId="51A9A9B7" w14:textId="6DFABDA6" w:rsidR="00DB0E80" w:rsidRDefault="00DB0E80" w:rsidP="00DB0E80">
      <w:pPr>
        <w:pStyle w:val="03"/>
      </w:pPr>
      <w:r>
        <w:t>5.     Свести в сводную таблицу показатели эффективности проекта:</w:t>
      </w:r>
    </w:p>
    <w:tbl>
      <w:tblPr>
        <w:tblStyle w:val="38"/>
        <w:tblW w:w="10060" w:type="dxa"/>
        <w:tblLook w:val="04A0" w:firstRow="1" w:lastRow="0" w:firstColumn="1" w:lastColumn="0" w:noHBand="0" w:noVBand="1"/>
      </w:tblPr>
      <w:tblGrid>
        <w:gridCol w:w="5240"/>
        <w:gridCol w:w="2552"/>
        <w:gridCol w:w="2268"/>
      </w:tblGrid>
      <w:tr w:rsidR="00DB0E80" w:rsidRPr="00DB0E80" w14:paraId="07A780FD" w14:textId="77777777" w:rsidTr="00DB0E80">
        <w:tc>
          <w:tcPr>
            <w:tcW w:w="5240" w:type="dxa"/>
            <w:hideMark/>
          </w:tcPr>
          <w:p w14:paraId="3C65C966" w14:textId="77777777" w:rsidR="00DB0E80" w:rsidRPr="00DB0E80" w:rsidRDefault="00DB0E80" w:rsidP="00DB0E80">
            <w:pPr>
              <w:pStyle w:val="04"/>
            </w:pPr>
            <w:proofErr w:type="spellStart"/>
            <w:r w:rsidRPr="00DB0E80">
              <w:rPr>
                <w:lang w:val="en-US"/>
              </w:rPr>
              <w:t>Показатели</w:t>
            </w:r>
            <w:proofErr w:type="spellEnd"/>
          </w:p>
        </w:tc>
        <w:tc>
          <w:tcPr>
            <w:tcW w:w="2552" w:type="dxa"/>
            <w:hideMark/>
          </w:tcPr>
          <w:p w14:paraId="27EC2233" w14:textId="77777777" w:rsidR="00DB0E80" w:rsidRPr="00DB0E80" w:rsidRDefault="00DB0E80" w:rsidP="00DB0E80">
            <w:pPr>
              <w:pStyle w:val="04"/>
            </w:pPr>
            <w:proofErr w:type="spellStart"/>
            <w:r w:rsidRPr="00DB0E80">
              <w:rPr>
                <w:lang w:val="en-US"/>
              </w:rPr>
              <w:t>Значение</w:t>
            </w:r>
            <w:proofErr w:type="spellEnd"/>
          </w:p>
        </w:tc>
        <w:tc>
          <w:tcPr>
            <w:tcW w:w="2268" w:type="dxa"/>
            <w:hideMark/>
          </w:tcPr>
          <w:p w14:paraId="28E8D7B2" w14:textId="77777777" w:rsidR="00DB0E80" w:rsidRPr="00DB0E80" w:rsidRDefault="00DB0E80" w:rsidP="00DB0E80">
            <w:pPr>
              <w:pStyle w:val="04"/>
            </w:pPr>
            <w:proofErr w:type="spellStart"/>
            <w:r w:rsidRPr="00DB0E80">
              <w:rPr>
                <w:lang w:val="en-US"/>
              </w:rPr>
              <w:t>Интерпретация</w:t>
            </w:r>
            <w:proofErr w:type="spellEnd"/>
            <w:r w:rsidRPr="00DB0E80">
              <w:rPr>
                <w:lang w:val="en-US"/>
              </w:rPr>
              <w:t xml:space="preserve"> (+, -) *</w:t>
            </w:r>
          </w:p>
        </w:tc>
      </w:tr>
      <w:tr w:rsidR="00DB0E80" w:rsidRPr="00DB0E80" w14:paraId="1E1CF1DF" w14:textId="77777777" w:rsidTr="00DB0E80">
        <w:tc>
          <w:tcPr>
            <w:tcW w:w="5240" w:type="dxa"/>
            <w:hideMark/>
          </w:tcPr>
          <w:p w14:paraId="400C1BAA" w14:textId="77777777" w:rsidR="00DB0E80" w:rsidRPr="00DB0E80" w:rsidRDefault="00DB0E80" w:rsidP="00DB0E80">
            <w:pPr>
              <w:pStyle w:val="04"/>
            </w:pPr>
            <w:proofErr w:type="spellStart"/>
            <w:r w:rsidRPr="00DB0E80">
              <w:rPr>
                <w:lang w:val="en-US"/>
              </w:rPr>
              <w:t>Чистый</w:t>
            </w:r>
            <w:proofErr w:type="spellEnd"/>
            <w:r w:rsidRPr="00DB0E80">
              <w:rPr>
                <w:lang w:val="en-US"/>
              </w:rPr>
              <w:t xml:space="preserve"> </w:t>
            </w:r>
            <w:proofErr w:type="spellStart"/>
            <w:r w:rsidRPr="00DB0E80">
              <w:rPr>
                <w:lang w:val="en-US"/>
              </w:rPr>
              <w:t>дисконтированный</w:t>
            </w:r>
            <w:proofErr w:type="spellEnd"/>
            <w:r w:rsidRPr="00DB0E80">
              <w:rPr>
                <w:lang w:val="en-US"/>
              </w:rPr>
              <w:t xml:space="preserve"> </w:t>
            </w:r>
            <w:proofErr w:type="spellStart"/>
            <w:r w:rsidRPr="00DB0E80">
              <w:rPr>
                <w:lang w:val="en-US"/>
              </w:rPr>
              <w:t>доход</w:t>
            </w:r>
            <w:proofErr w:type="spellEnd"/>
          </w:p>
        </w:tc>
        <w:tc>
          <w:tcPr>
            <w:tcW w:w="2552" w:type="dxa"/>
            <w:hideMark/>
          </w:tcPr>
          <w:p w14:paraId="2B8E139D" w14:textId="77777777" w:rsidR="00DB0E80" w:rsidRPr="00DB0E80" w:rsidRDefault="00DB0E80" w:rsidP="00DB0E80">
            <w:pPr>
              <w:pStyle w:val="04"/>
            </w:pPr>
            <w:r w:rsidRPr="00DB0E80">
              <w:t>253 млн. руб.</w:t>
            </w:r>
          </w:p>
        </w:tc>
        <w:tc>
          <w:tcPr>
            <w:tcW w:w="2268" w:type="dxa"/>
            <w:hideMark/>
          </w:tcPr>
          <w:p w14:paraId="0493331F" w14:textId="77777777" w:rsidR="00DB0E80" w:rsidRPr="00DB0E80" w:rsidRDefault="00DB0E80" w:rsidP="00DB0E80">
            <w:pPr>
              <w:pStyle w:val="04"/>
            </w:pPr>
            <w:r w:rsidRPr="00DB0E80">
              <w:rPr>
                <w:lang w:val="en-US"/>
              </w:rPr>
              <w:t>+</w:t>
            </w:r>
          </w:p>
        </w:tc>
      </w:tr>
      <w:tr w:rsidR="00DB0E80" w:rsidRPr="00DB0E80" w14:paraId="26179A4C" w14:textId="77777777" w:rsidTr="00DB0E80">
        <w:tc>
          <w:tcPr>
            <w:tcW w:w="5240" w:type="dxa"/>
            <w:hideMark/>
          </w:tcPr>
          <w:p w14:paraId="5777C809" w14:textId="77777777" w:rsidR="00DB0E80" w:rsidRPr="00DB0E80" w:rsidRDefault="00DB0E80" w:rsidP="00DB0E80">
            <w:pPr>
              <w:pStyle w:val="04"/>
            </w:pPr>
            <w:proofErr w:type="spellStart"/>
            <w:r w:rsidRPr="00DB0E80">
              <w:rPr>
                <w:lang w:val="en-US"/>
              </w:rPr>
              <w:t>Индекс</w:t>
            </w:r>
            <w:proofErr w:type="spellEnd"/>
            <w:r w:rsidRPr="00DB0E80">
              <w:rPr>
                <w:lang w:val="en-US"/>
              </w:rPr>
              <w:t xml:space="preserve"> </w:t>
            </w:r>
            <w:proofErr w:type="spellStart"/>
            <w:r w:rsidRPr="00DB0E80">
              <w:rPr>
                <w:lang w:val="en-US"/>
              </w:rPr>
              <w:t>рентабельности</w:t>
            </w:r>
            <w:proofErr w:type="spellEnd"/>
            <w:r w:rsidRPr="00DB0E80">
              <w:rPr>
                <w:lang w:val="en-US"/>
              </w:rPr>
              <w:t xml:space="preserve"> </w:t>
            </w:r>
            <w:proofErr w:type="spellStart"/>
            <w:r w:rsidRPr="00DB0E80">
              <w:rPr>
                <w:lang w:val="en-US"/>
              </w:rPr>
              <w:t>инвестиций</w:t>
            </w:r>
            <w:proofErr w:type="spellEnd"/>
          </w:p>
        </w:tc>
        <w:tc>
          <w:tcPr>
            <w:tcW w:w="2552" w:type="dxa"/>
            <w:hideMark/>
          </w:tcPr>
          <w:p w14:paraId="2941DAD0" w14:textId="77777777" w:rsidR="00DB0E80" w:rsidRPr="00DB0E80" w:rsidRDefault="00DB0E80" w:rsidP="00DB0E80">
            <w:pPr>
              <w:pStyle w:val="04"/>
            </w:pPr>
            <w:r w:rsidRPr="00DB0E80">
              <w:t>1,1707</w:t>
            </w:r>
          </w:p>
        </w:tc>
        <w:tc>
          <w:tcPr>
            <w:tcW w:w="2268" w:type="dxa"/>
            <w:hideMark/>
          </w:tcPr>
          <w:p w14:paraId="5E74135C" w14:textId="77777777" w:rsidR="00DB0E80" w:rsidRPr="00DB0E80" w:rsidRDefault="00DB0E80" w:rsidP="00DB0E80">
            <w:pPr>
              <w:pStyle w:val="04"/>
            </w:pPr>
            <w:r w:rsidRPr="00DB0E80">
              <w:rPr>
                <w:lang w:val="en-US"/>
              </w:rPr>
              <w:t>+</w:t>
            </w:r>
          </w:p>
        </w:tc>
      </w:tr>
      <w:tr w:rsidR="00DB0E80" w:rsidRPr="00DB0E80" w14:paraId="6E840D3B" w14:textId="77777777" w:rsidTr="00DB0E80">
        <w:tc>
          <w:tcPr>
            <w:tcW w:w="5240" w:type="dxa"/>
            <w:hideMark/>
          </w:tcPr>
          <w:p w14:paraId="72872255" w14:textId="77777777" w:rsidR="00DB0E80" w:rsidRPr="00DB0E80" w:rsidRDefault="00DB0E80" w:rsidP="00DB0E80">
            <w:pPr>
              <w:pStyle w:val="04"/>
            </w:pPr>
            <w:proofErr w:type="spellStart"/>
            <w:r w:rsidRPr="00DB0E80">
              <w:rPr>
                <w:lang w:val="en-US"/>
              </w:rPr>
              <w:t>Внутренняя</w:t>
            </w:r>
            <w:proofErr w:type="spellEnd"/>
            <w:r w:rsidRPr="00DB0E80">
              <w:rPr>
                <w:lang w:val="en-US"/>
              </w:rPr>
              <w:t xml:space="preserve"> </w:t>
            </w:r>
            <w:proofErr w:type="spellStart"/>
            <w:r w:rsidRPr="00DB0E80">
              <w:rPr>
                <w:lang w:val="en-US"/>
              </w:rPr>
              <w:t>норма</w:t>
            </w:r>
            <w:proofErr w:type="spellEnd"/>
            <w:r w:rsidRPr="00DB0E80">
              <w:rPr>
                <w:lang w:val="en-US"/>
              </w:rPr>
              <w:t xml:space="preserve"> </w:t>
            </w:r>
            <w:proofErr w:type="spellStart"/>
            <w:r w:rsidRPr="00DB0E80">
              <w:rPr>
                <w:lang w:val="en-US"/>
              </w:rPr>
              <w:t>доходности</w:t>
            </w:r>
            <w:proofErr w:type="spellEnd"/>
            <w:r w:rsidRPr="00DB0E80">
              <w:rPr>
                <w:lang w:val="en-US"/>
              </w:rPr>
              <w:t xml:space="preserve"> </w:t>
            </w:r>
            <w:proofErr w:type="spellStart"/>
            <w:r w:rsidRPr="00DB0E80">
              <w:rPr>
                <w:lang w:val="en-US"/>
              </w:rPr>
              <w:t>проекта</w:t>
            </w:r>
            <w:proofErr w:type="spellEnd"/>
          </w:p>
        </w:tc>
        <w:tc>
          <w:tcPr>
            <w:tcW w:w="2552" w:type="dxa"/>
            <w:hideMark/>
          </w:tcPr>
          <w:p w14:paraId="453D1715" w14:textId="77777777" w:rsidR="00DB0E80" w:rsidRPr="00DB0E80" w:rsidRDefault="00DB0E80" w:rsidP="00DB0E80">
            <w:pPr>
              <w:pStyle w:val="04"/>
            </w:pPr>
            <w:r w:rsidRPr="00DB0E80">
              <w:t>28,244 %</w:t>
            </w:r>
          </w:p>
        </w:tc>
        <w:tc>
          <w:tcPr>
            <w:tcW w:w="2268" w:type="dxa"/>
            <w:hideMark/>
          </w:tcPr>
          <w:p w14:paraId="53AB5260" w14:textId="77777777" w:rsidR="00DB0E80" w:rsidRPr="00DB0E80" w:rsidRDefault="00DB0E80" w:rsidP="00DB0E80">
            <w:pPr>
              <w:pStyle w:val="04"/>
            </w:pPr>
            <w:r w:rsidRPr="00DB0E80">
              <w:rPr>
                <w:lang w:val="en-US"/>
              </w:rPr>
              <w:t>+</w:t>
            </w:r>
          </w:p>
        </w:tc>
      </w:tr>
      <w:tr w:rsidR="00DB0E80" w:rsidRPr="00DB0E80" w14:paraId="02210619" w14:textId="77777777" w:rsidTr="00DB0E80">
        <w:tc>
          <w:tcPr>
            <w:tcW w:w="5240" w:type="dxa"/>
            <w:hideMark/>
          </w:tcPr>
          <w:p w14:paraId="5AFC80E6" w14:textId="77777777" w:rsidR="00DB0E80" w:rsidRPr="00DB0E80" w:rsidRDefault="00DB0E80" w:rsidP="00DB0E80">
            <w:pPr>
              <w:pStyle w:val="04"/>
            </w:pPr>
            <w:proofErr w:type="spellStart"/>
            <w:r w:rsidRPr="00DB0E80">
              <w:rPr>
                <w:lang w:val="en-US"/>
              </w:rPr>
              <w:t>Простой</w:t>
            </w:r>
            <w:proofErr w:type="spellEnd"/>
            <w:r w:rsidRPr="00DB0E80">
              <w:rPr>
                <w:lang w:val="en-US"/>
              </w:rPr>
              <w:t xml:space="preserve"> </w:t>
            </w:r>
            <w:proofErr w:type="spellStart"/>
            <w:r w:rsidRPr="00DB0E80">
              <w:rPr>
                <w:lang w:val="en-US"/>
              </w:rPr>
              <w:t>срок</w:t>
            </w:r>
            <w:proofErr w:type="spellEnd"/>
            <w:r w:rsidRPr="00DB0E80">
              <w:rPr>
                <w:lang w:val="en-US"/>
              </w:rPr>
              <w:t xml:space="preserve"> </w:t>
            </w:r>
            <w:proofErr w:type="spellStart"/>
            <w:r w:rsidRPr="00DB0E80">
              <w:rPr>
                <w:lang w:val="en-US"/>
              </w:rPr>
              <w:t>окупаемости</w:t>
            </w:r>
            <w:proofErr w:type="spellEnd"/>
          </w:p>
        </w:tc>
        <w:tc>
          <w:tcPr>
            <w:tcW w:w="2552" w:type="dxa"/>
            <w:hideMark/>
          </w:tcPr>
          <w:p w14:paraId="23E9EA1F" w14:textId="77777777" w:rsidR="00DB0E80" w:rsidRPr="00DB0E80" w:rsidRDefault="00DB0E80" w:rsidP="00DB0E80">
            <w:pPr>
              <w:pStyle w:val="04"/>
            </w:pPr>
            <w:r w:rsidRPr="00DB0E80">
              <w:t>3 года и 6,5 месяца</w:t>
            </w:r>
          </w:p>
        </w:tc>
        <w:tc>
          <w:tcPr>
            <w:tcW w:w="2268" w:type="dxa"/>
            <w:hideMark/>
          </w:tcPr>
          <w:p w14:paraId="5FC776AF" w14:textId="77777777" w:rsidR="00DB0E80" w:rsidRPr="00DB0E80" w:rsidRDefault="00DB0E80" w:rsidP="00DB0E80">
            <w:pPr>
              <w:pStyle w:val="04"/>
            </w:pPr>
            <w:r w:rsidRPr="00DB0E80">
              <w:rPr>
                <w:lang w:val="en-US"/>
              </w:rPr>
              <w:t>+</w:t>
            </w:r>
          </w:p>
        </w:tc>
      </w:tr>
      <w:tr w:rsidR="00DB0E80" w:rsidRPr="00DB0E80" w14:paraId="1975B661" w14:textId="77777777" w:rsidTr="00DB0E80">
        <w:tc>
          <w:tcPr>
            <w:tcW w:w="5240" w:type="dxa"/>
            <w:hideMark/>
          </w:tcPr>
          <w:p w14:paraId="47F39D7C" w14:textId="77777777" w:rsidR="00DB0E80" w:rsidRPr="00DB0E80" w:rsidRDefault="00DB0E80" w:rsidP="00DB0E80">
            <w:pPr>
              <w:pStyle w:val="04"/>
            </w:pPr>
            <w:proofErr w:type="spellStart"/>
            <w:r w:rsidRPr="00DB0E80">
              <w:rPr>
                <w:lang w:val="en-US"/>
              </w:rPr>
              <w:t>Динамический</w:t>
            </w:r>
            <w:proofErr w:type="spellEnd"/>
            <w:r w:rsidRPr="00DB0E80">
              <w:rPr>
                <w:lang w:val="en-US"/>
              </w:rPr>
              <w:t xml:space="preserve"> </w:t>
            </w:r>
            <w:proofErr w:type="spellStart"/>
            <w:r w:rsidRPr="00DB0E80">
              <w:rPr>
                <w:lang w:val="en-US"/>
              </w:rPr>
              <w:t>срок</w:t>
            </w:r>
            <w:proofErr w:type="spellEnd"/>
            <w:r w:rsidRPr="00DB0E80">
              <w:rPr>
                <w:lang w:val="en-US"/>
              </w:rPr>
              <w:t xml:space="preserve"> </w:t>
            </w:r>
            <w:proofErr w:type="spellStart"/>
            <w:r w:rsidRPr="00DB0E80">
              <w:rPr>
                <w:lang w:val="en-US"/>
              </w:rPr>
              <w:t>окупаемости</w:t>
            </w:r>
            <w:proofErr w:type="spellEnd"/>
          </w:p>
        </w:tc>
        <w:tc>
          <w:tcPr>
            <w:tcW w:w="2552" w:type="dxa"/>
            <w:hideMark/>
          </w:tcPr>
          <w:p w14:paraId="67ED84EC" w14:textId="77777777" w:rsidR="00DB0E80" w:rsidRPr="00DB0E80" w:rsidRDefault="00DB0E80" w:rsidP="00DB0E80">
            <w:pPr>
              <w:pStyle w:val="04"/>
            </w:pPr>
            <w:r w:rsidRPr="00DB0E80">
              <w:t>4 года и 7,6 месяца</w:t>
            </w:r>
          </w:p>
        </w:tc>
        <w:tc>
          <w:tcPr>
            <w:tcW w:w="2268" w:type="dxa"/>
            <w:hideMark/>
          </w:tcPr>
          <w:p w14:paraId="1E1151A4" w14:textId="77777777" w:rsidR="00DB0E80" w:rsidRPr="00DB0E80" w:rsidRDefault="00DB0E80" w:rsidP="00DB0E80">
            <w:pPr>
              <w:pStyle w:val="04"/>
            </w:pPr>
            <w:r w:rsidRPr="00DB0E80">
              <w:rPr>
                <w:lang w:val="en-US"/>
              </w:rPr>
              <w:t>+</w:t>
            </w:r>
          </w:p>
        </w:tc>
      </w:tr>
    </w:tbl>
    <w:p w14:paraId="6A07FB3C" w14:textId="3C8CD8AF" w:rsidR="00DB0E80" w:rsidRDefault="00DB0E80" w:rsidP="00DB0E80">
      <w:pPr>
        <w:pStyle w:val="03"/>
      </w:pPr>
    </w:p>
    <w:p w14:paraId="02617DEE" w14:textId="0E914CE4" w:rsidR="00DB0E80" w:rsidRDefault="00DB0E80" w:rsidP="00DB0E80">
      <w:pPr>
        <w:pStyle w:val="03"/>
      </w:pPr>
      <w:r w:rsidRPr="00DB0E80">
        <w:lastRenderedPageBreak/>
        <w:t>* знак «+» - критерий удовлетворяет требованиям; в противном случае – знак «-».</w:t>
      </w:r>
    </w:p>
    <w:p w14:paraId="1D34C2FD" w14:textId="3C2BCC8E" w:rsidR="00DB0E80" w:rsidRDefault="00DB0E80" w:rsidP="00DB0E80">
      <w:pPr>
        <w:pStyle w:val="02"/>
      </w:pPr>
      <w:r w:rsidRPr="00DB0E80">
        <w:t>Контрольные вопросы</w:t>
      </w:r>
    </w:p>
    <w:p w14:paraId="055A7986" w14:textId="18A5C55E" w:rsidR="00DB0E80" w:rsidRDefault="00DB0E80" w:rsidP="002C53EB">
      <w:pPr>
        <w:pStyle w:val="1"/>
        <w:numPr>
          <w:ilvl w:val="0"/>
          <w:numId w:val="9"/>
        </w:numPr>
      </w:pPr>
      <w:r>
        <w:t>Какие этапы можно выделить в оценке инвестиционных проектов.</w:t>
      </w:r>
    </w:p>
    <w:p w14:paraId="2081367B" w14:textId="7AF4BC07" w:rsidR="00DB0E80" w:rsidRDefault="00DB0E80" w:rsidP="00DB0E80">
      <w:pPr>
        <w:pStyle w:val="03"/>
      </w:pPr>
      <w:r>
        <w:t>Можно выделить следующие этапы:</w:t>
      </w:r>
    </w:p>
    <w:p w14:paraId="2BC8A1CE" w14:textId="77777777" w:rsidR="00DB0E80" w:rsidRPr="00DB0E80" w:rsidRDefault="00DB0E80" w:rsidP="00DB0E80">
      <w:pPr>
        <w:pStyle w:val="00"/>
      </w:pPr>
      <w:r w:rsidRPr="00DB0E80">
        <w:t>Определение целей и назначения инвестиционного проекта.</w:t>
      </w:r>
    </w:p>
    <w:p w14:paraId="4AF42F3B" w14:textId="77777777" w:rsidR="00DB0E80" w:rsidRPr="00DB0E80" w:rsidRDefault="00DB0E80" w:rsidP="00DB0E80">
      <w:pPr>
        <w:pStyle w:val="00"/>
      </w:pPr>
      <w:r w:rsidRPr="00DB0E80">
        <w:t>Анализ издержек.</w:t>
      </w:r>
    </w:p>
    <w:p w14:paraId="14C4CAA5" w14:textId="77777777" w:rsidR="00DB0E80" w:rsidRPr="00DB0E80" w:rsidRDefault="00DB0E80" w:rsidP="00DB0E80">
      <w:pPr>
        <w:pStyle w:val="00"/>
      </w:pPr>
      <w:r w:rsidRPr="00DB0E80">
        <w:t>Оценка эффективности инвестиций.</w:t>
      </w:r>
    </w:p>
    <w:p w14:paraId="5C9ED81B" w14:textId="77777777" w:rsidR="00DB0E80" w:rsidRPr="00DB0E80" w:rsidRDefault="00DB0E80" w:rsidP="00DB0E80">
      <w:pPr>
        <w:pStyle w:val="00"/>
      </w:pPr>
      <w:r w:rsidRPr="00DB0E80">
        <w:t>Формирование стратегии финансирования.</w:t>
      </w:r>
    </w:p>
    <w:p w14:paraId="54D57E8A" w14:textId="77777777" w:rsidR="00DB0E80" w:rsidRPr="00DB0E80" w:rsidRDefault="00DB0E80" w:rsidP="00DB0E80">
      <w:pPr>
        <w:pStyle w:val="00"/>
      </w:pPr>
      <w:r w:rsidRPr="00DB0E80">
        <w:t>Учет временного фактора.</w:t>
      </w:r>
    </w:p>
    <w:p w14:paraId="1D646234" w14:textId="77777777" w:rsidR="00DB0E80" w:rsidRPr="00DB0E80" w:rsidRDefault="00DB0E80" w:rsidP="00DB0E80">
      <w:pPr>
        <w:pStyle w:val="00"/>
      </w:pPr>
      <w:r w:rsidRPr="00DB0E80">
        <w:t>Учет будущих финансовых затрат и поступлений.</w:t>
      </w:r>
    </w:p>
    <w:p w14:paraId="2F183836" w14:textId="77777777" w:rsidR="00DB0E80" w:rsidRPr="00DB0E80" w:rsidRDefault="00DB0E80" w:rsidP="00DB0E80">
      <w:pPr>
        <w:pStyle w:val="00"/>
      </w:pPr>
      <w:r w:rsidRPr="00DB0E80">
        <w:t>Учет наиболее существенных последствий от реализации проекта.</w:t>
      </w:r>
    </w:p>
    <w:p w14:paraId="4F3148DB" w14:textId="77777777" w:rsidR="00DB0E80" w:rsidRPr="00DB0E80" w:rsidRDefault="00DB0E80" w:rsidP="00DB0E80">
      <w:pPr>
        <w:pStyle w:val="00"/>
      </w:pPr>
      <w:r w:rsidRPr="00DB0E80">
        <w:t>Учет интересов всех участников проекта.</w:t>
      </w:r>
    </w:p>
    <w:p w14:paraId="4AB55281" w14:textId="77777777" w:rsidR="00DB0E80" w:rsidRPr="00297750" w:rsidRDefault="00DB0E80" w:rsidP="00DB0E80">
      <w:pPr>
        <w:pStyle w:val="1"/>
      </w:pPr>
      <w:r w:rsidRPr="00297750">
        <w:t>Перечислите основные критерии оценки эффективности инвестиций.</w:t>
      </w:r>
    </w:p>
    <w:p w14:paraId="14E10648" w14:textId="77777777" w:rsidR="00DB0E80" w:rsidRPr="00297750" w:rsidRDefault="00DB0E80" w:rsidP="00DB0E80">
      <w:pPr>
        <w:pStyle w:val="00"/>
      </w:pPr>
      <w:r w:rsidRPr="00297750">
        <w:t>норма доходности (IRR);</w:t>
      </w:r>
    </w:p>
    <w:p w14:paraId="17BAB886" w14:textId="77777777" w:rsidR="00DB0E80" w:rsidRPr="00297750" w:rsidRDefault="00DB0E80" w:rsidP="00DB0E80">
      <w:pPr>
        <w:pStyle w:val="00"/>
      </w:pPr>
      <w:r w:rsidRPr="00297750">
        <w:t>внутренняя ставка (MIRR);</w:t>
      </w:r>
    </w:p>
    <w:p w14:paraId="7145A147" w14:textId="77777777" w:rsidR="00DB0E80" w:rsidRPr="00297750" w:rsidRDefault="00DB0E80" w:rsidP="00DB0E80">
      <w:pPr>
        <w:pStyle w:val="00"/>
      </w:pPr>
      <w:r w:rsidRPr="00297750">
        <w:t>индекс доходности (PI);</w:t>
      </w:r>
    </w:p>
    <w:p w14:paraId="17490E44" w14:textId="77777777" w:rsidR="00DB0E80" w:rsidRPr="00297750" w:rsidRDefault="00DB0E80" w:rsidP="00DB0E80">
      <w:pPr>
        <w:pStyle w:val="00"/>
      </w:pPr>
      <w:r w:rsidRPr="00297750">
        <w:t>чистая приведенная стоимость (NPV);</w:t>
      </w:r>
    </w:p>
    <w:p w14:paraId="68B508B6" w14:textId="77777777" w:rsidR="00DB0E80" w:rsidRPr="00297750" w:rsidRDefault="00DB0E80" w:rsidP="00DB0E80">
      <w:pPr>
        <w:pStyle w:val="00"/>
      </w:pPr>
      <w:r w:rsidRPr="00297750">
        <w:t>коэффициент эффективности инвестиций (ARR);</w:t>
      </w:r>
    </w:p>
    <w:p w14:paraId="041C2F4C" w14:textId="77777777" w:rsidR="00DB0E80" w:rsidRPr="00297750" w:rsidRDefault="00DB0E80" w:rsidP="00DB0E80">
      <w:pPr>
        <w:pStyle w:val="00"/>
      </w:pPr>
      <w:r w:rsidRPr="00297750">
        <w:t>срок окупаемости инвестиций (PP);</w:t>
      </w:r>
    </w:p>
    <w:p w14:paraId="484F2FC8" w14:textId="77777777" w:rsidR="00DB0E80" w:rsidRPr="00297750" w:rsidRDefault="00DB0E80" w:rsidP="00DB0E80">
      <w:pPr>
        <w:pStyle w:val="00"/>
      </w:pPr>
      <w:r w:rsidRPr="00297750">
        <w:t>индекс дисконтирования (DPI)</w:t>
      </w:r>
      <w:r>
        <w:t>.</w:t>
      </w:r>
    </w:p>
    <w:p w14:paraId="30C4E036" w14:textId="4C4F18ED" w:rsidR="00DB0E80" w:rsidRDefault="00DB0E80">
      <w:pPr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br w:type="page"/>
      </w:r>
    </w:p>
    <w:p w14:paraId="117C0A2D" w14:textId="517EF4C8" w:rsidR="00DB0E80" w:rsidRDefault="00DB0E80" w:rsidP="00DB0E80">
      <w:pPr>
        <w:pStyle w:val="01"/>
      </w:pPr>
      <w:bookmarkStart w:id="4" w:name="_Toc122463104"/>
      <w:r w:rsidRPr="00DB0E80">
        <w:lastRenderedPageBreak/>
        <w:t>Практическая работа</w:t>
      </w:r>
      <w:r w:rsidR="006441B4">
        <w:t xml:space="preserve"> </w:t>
      </w:r>
      <w:r w:rsidRPr="00DB0E80">
        <w:t>№4</w:t>
      </w:r>
      <w:bookmarkEnd w:id="4"/>
    </w:p>
    <w:p w14:paraId="1E6C4B25" w14:textId="77777777" w:rsidR="00DB0E80" w:rsidRPr="00DB0E80" w:rsidRDefault="00DB0E80" w:rsidP="00DB0E80">
      <w:pPr>
        <w:pStyle w:val="03"/>
      </w:pPr>
      <w:r w:rsidRPr="00DB0E80">
        <w:t>Тема: Определение показателей эффективности факторов производства.</w:t>
      </w:r>
    </w:p>
    <w:p w14:paraId="3B8B88A2" w14:textId="77777777" w:rsidR="00DB0E80" w:rsidRPr="00DB0E80" w:rsidRDefault="00DB0E80" w:rsidP="00DB0E80">
      <w:pPr>
        <w:pStyle w:val="02"/>
      </w:pPr>
      <w:r w:rsidRPr="00DB0E80">
        <w:t>Задача 1</w:t>
      </w:r>
    </w:p>
    <w:p w14:paraId="5155313F" w14:textId="64D32EF6" w:rsidR="00DB0E80" w:rsidRDefault="00DB0E80" w:rsidP="00DB0E80">
      <w:pPr>
        <w:pStyle w:val="03"/>
      </w:pPr>
      <w:r w:rsidRPr="00DB0E80">
        <w:t>Имеются следующие данные о наличии и использовании основных средств двумя промышленными предприятиями.</w:t>
      </w:r>
    </w:p>
    <w:p w14:paraId="14BD931F" w14:textId="5C6A2231" w:rsidR="00DB0E80" w:rsidRPr="00DB0E80" w:rsidRDefault="00DB0E80" w:rsidP="00DB0E80">
      <w:pPr>
        <w:pStyle w:val="0"/>
      </w:pPr>
      <w:r>
        <w:t>Показатели</w:t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15"/>
        <w:gridCol w:w="1665"/>
        <w:gridCol w:w="1675"/>
        <w:gridCol w:w="1681"/>
        <w:gridCol w:w="1665"/>
      </w:tblGrid>
      <w:tr w:rsidR="00DB0E80" w:rsidRPr="00DB0E80" w14:paraId="2D48B2C2" w14:textId="77777777" w:rsidTr="00DB0E80">
        <w:trPr>
          <w:trHeight w:val="482"/>
        </w:trPr>
        <w:tc>
          <w:tcPr>
            <w:tcW w:w="1623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056459CD" w14:textId="77777777" w:rsidR="00DB0E80" w:rsidRPr="00DB0E80" w:rsidRDefault="00DB0E80" w:rsidP="00DB0E80">
            <w:pPr>
              <w:pStyle w:val="04"/>
              <w:rPr>
                <w:rFonts w:eastAsia="Calibri"/>
                <w:lang w:eastAsia="en-US"/>
              </w:rPr>
            </w:pPr>
            <w:r w:rsidRPr="00DB0E80">
              <w:rPr>
                <w:rFonts w:eastAsia="Calibri"/>
                <w:lang w:eastAsia="en-US"/>
              </w:rPr>
              <w:br w:type="page"/>
              <w:t>Показатели</w:t>
            </w:r>
          </w:p>
        </w:tc>
        <w:tc>
          <w:tcPr>
            <w:tcW w:w="1687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75D5BCD3" w14:textId="77777777" w:rsidR="00DB0E80" w:rsidRPr="00DB0E80" w:rsidRDefault="00DB0E80" w:rsidP="00DB0E80">
            <w:pPr>
              <w:pStyle w:val="04"/>
              <w:rPr>
                <w:rFonts w:eastAsia="Calibri"/>
                <w:lang w:eastAsia="en-US"/>
              </w:rPr>
            </w:pPr>
            <w:r w:rsidRPr="00DB0E80">
              <w:rPr>
                <w:rFonts w:eastAsia="Calibri"/>
                <w:lang w:eastAsia="en-US"/>
              </w:rPr>
              <w:t>1 предприятие</w:t>
            </w:r>
          </w:p>
        </w:tc>
        <w:tc>
          <w:tcPr>
            <w:tcW w:w="1690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23B9E310" w14:textId="77777777" w:rsidR="00DB0E80" w:rsidRPr="00DB0E80" w:rsidRDefault="00DB0E80" w:rsidP="00DB0E80">
            <w:pPr>
              <w:pStyle w:val="04"/>
              <w:rPr>
                <w:rFonts w:eastAsia="Calibri"/>
                <w:lang w:eastAsia="en-US"/>
              </w:rPr>
            </w:pPr>
            <w:r w:rsidRPr="00DB0E80">
              <w:rPr>
                <w:rFonts w:eastAsia="Calibri"/>
                <w:lang w:eastAsia="en-US"/>
              </w:rPr>
              <w:t>2 предприятие</w:t>
            </w:r>
          </w:p>
        </w:tc>
      </w:tr>
      <w:tr w:rsidR="00DB0E80" w:rsidRPr="00DB0E80" w14:paraId="24E08686" w14:textId="77777777" w:rsidTr="00DB0E80">
        <w:trPr>
          <w:trHeight w:val="778"/>
        </w:trPr>
        <w:tc>
          <w:tcPr>
            <w:tcW w:w="162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58FE7D10" w14:textId="77777777" w:rsidR="00DB0E80" w:rsidRPr="00DB0E80" w:rsidRDefault="00DB0E80" w:rsidP="00DB0E80">
            <w:pPr>
              <w:pStyle w:val="04"/>
              <w:rPr>
                <w:rFonts w:eastAsia="Calibri"/>
                <w:lang w:eastAsia="en-US"/>
              </w:rPr>
            </w:pPr>
          </w:p>
        </w:tc>
        <w:tc>
          <w:tcPr>
            <w:tcW w:w="8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3610BEAE" w14:textId="77777777" w:rsidR="00DB0E80" w:rsidRPr="00DB0E80" w:rsidRDefault="00DB0E80" w:rsidP="00DB0E80">
            <w:pPr>
              <w:pStyle w:val="04"/>
              <w:rPr>
                <w:rFonts w:eastAsia="Calibri"/>
                <w:lang w:eastAsia="en-US"/>
              </w:rPr>
            </w:pPr>
            <w:r w:rsidRPr="00DB0E80">
              <w:rPr>
                <w:rFonts w:eastAsia="Calibri"/>
                <w:lang w:eastAsia="en-US"/>
              </w:rPr>
              <w:t>Прошлый год</w:t>
            </w:r>
          </w:p>
        </w:tc>
        <w:tc>
          <w:tcPr>
            <w:tcW w:w="84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3B6FFA52" w14:textId="77777777" w:rsidR="00DB0E80" w:rsidRPr="00DB0E80" w:rsidRDefault="00DB0E80" w:rsidP="00DB0E80">
            <w:pPr>
              <w:pStyle w:val="04"/>
              <w:rPr>
                <w:rFonts w:eastAsia="Calibri"/>
                <w:lang w:eastAsia="en-US"/>
              </w:rPr>
            </w:pPr>
            <w:r w:rsidRPr="00DB0E80">
              <w:rPr>
                <w:rFonts w:eastAsia="Calibri"/>
                <w:lang w:eastAsia="en-US"/>
              </w:rPr>
              <w:t>Отчетный год</w:t>
            </w:r>
          </w:p>
        </w:tc>
        <w:tc>
          <w:tcPr>
            <w:tcW w:w="8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51E2DED9" w14:textId="77777777" w:rsidR="00DB0E80" w:rsidRPr="00DB0E80" w:rsidRDefault="00DB0E80" w:rsidP="00DB0E80">
            <w:pPr>
              <w:pStyle w:val="04"/>
              <w:rPr>
                <w:rFonts w:eastAsia="Calibri"/>
                <w:lang w:eastAsia="en-US"/>
              </w:rPr>
            </w:pPr>
            <w:r w:rsidRPr="00DB0E80">
              <w:rPr>
                <w:rFonts w:eastAsia="Calibri"/>
                <w:lang w:eastAsia="en-US"/>
              </w:rPr>
              <w:t>Прошлый год</w:t>
            </w:r>
          </w:p>
        </w:tc>
        <w:tc>
          <w:tcPr>
            <w:tcW w:w="8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078C1A7B" w14:textId="77777777" w:rsidR="00DB0E80" w:rsidRPr="00DB0E80" w:rsidRDefault="00DB0E80" w:rsidP="00DB0E80">
            <w:pPr>
              <w:pStyle w:val="04"/>
              <w:rPr>
                <w:rFonts w:eastAsia="Calibri"/>
                <w:lang w:eastAsia="en-US"/>
              </w:rPr>
            </w:pPr>
            <w:r w:rsidRPr="00DB0E80">
              <w:rPr>
                <w:rFonts w:eastAsia="Calibri"/>
                <w:lang w:eastAsia="en-US"/>
              </w:rPr>
              <w:t>Отчетный год</w:t>
            </w:r>
          </w:p>
        </w:tc>
      </w:tr>
      <w:tr w:rsidR="00DB0E80" w:rsidRPr="00DB0E80" w14:paraId="76700BC3" w14:textId="77777777" w:rsidTr="00DB0E80">
        <w:trPr>
          <w:trHeight w:val="763"/>
        </w:trPr>
        <w:tc>
          <w:tcPr>
            <w:tcW w:w="162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5495921A" w14:textId="77777777" w:rsidR="00DB0E80" w:rsidRPr="00DB0E80" w:rsidRDefault="00DB0E80" w:rsidP="00DB0E80">
            <w:pPr>
              <w:pStyle w:val="04"/>
              <w:rPr>
                <w:rFonts w:eastAsia="Calibri"/>
                <w:lang w:eastAsia="en-US"/>
              </w:rPr>
            </w:pPr>
            <w:r w:rsidRPr="00DB0E80">
              <w:rPr>
                <w:rFonts w:eastAsia="Calibri"/>
                <w:lang w:eastAsia="en-US"/>
              </w:rPr>
              <w:t>Объем реализованной</w:t>
            </w:r>
          </w:p>
          <w:p w14:paraId="0912DDF8" w14:textId="77777777" w:rsidR="00DB0E80" w:rsidRPr="00DB0E80" w:rsidRDefault="00DB0E80" w:rsidP="00DB0E80">
            <w:pPr>
              <w:pStyle w:val="04"/>
              <w:rPr>
                <w:rFonts w:eastAsia="Calibri"/>
                <w:lang w:eastAsia="en-US"/>
              </w:rPr>
            </w:pPr>
            <w:r w:rsidRPr="00DB0E80">
              <w:rPr>
                <w:rFonts w:eastAsia="Calibri"/>
                <w:lang w:eastAsia="en-US"/>
              </w:rPr>
              <w:t>продукции</w:t>
            </w:r>
          </w:p>
        </w:tc>
        <w:tc>
          <w:tcPr>
            <w:tcW w:w="8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33DA2380" w14:textId="77777777" w:rsidR="00DB0E80" w:rsidRPr="00DB0E80" w:rsidRDefault="00DB0E80" w:rsidP="00DB0E80">
            <w:pPr>
              <w:pStyle w:val="04"/>
              <w:rPr>
                <w:rFonts w:eastAsia="Calibri"/>
                <w:lang w:eastAsia="en-US"/>
              </w:rPr>
            </w:pPr>
            <w:r w:rsidRPr="00DB0E80">
              <w:rPr>
                <w:rFonts w:eastAsia="Calibri"/>
                <w:lang w:eastAsia="en-US"/>
              </w:rPr>
              <w:t>8000</w:t>
            </w:r>
          </w:p>
        </w:tc>
        <w:tc>
          <w:tcPr>
            <w:tcW w:w="8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5290A603" w14:textId="77777777" w:rsidR="00DB0E80" w:rsidRPr="00DB0E80" w:rsidRDefault="00DB0E80" w:rsidP="00DB0E80">
            <w:pPr>
              <w:pStyle w:val="04"/>
              <w:rPr>
                <w:rFonts w:eastAsia="Calibri"/>
                <w:lang w:eastAsia="en-US"/>
              </w:rPr>
            </w:pPr>
            <w:r w:rsidRPr="00DB0E80">
              <w:rPr>
                <w:rFonts w:eastAsia="Calibri"/>
                <w:lang w:eastAsia="en-US"/>
              </w:rPr>
              <w:t>10000</w:t>
            </w:r>
          </w:p>
        </w:tc>
        <w:tc>
          <w:tcPr>
            <w:tcW w:w="8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123DA9FE" w14:textId="77777777" w:rsidR="00DB0E80" w:rsidRPr="00DB0E80" w:rsidRDefault="00DB0E80" w:rsidP="00DB0E80">
            <w:pPr>
              <w:pStyle w:val="04"/>
              <w:rPr>
                <w:rFonts w:eastAsia="Calibri"/>
                <w:lang w:eastAsia="en-US"/>
              </w:rPr>
            </w:pPr>
            <w:r w:rsidRPr="00DB0E80">
              <w:rPr>
                <w:rFonts w:eastAsia="Calibri"/>
                <w:lang w:eastAsia="en-US"/>
              </w:rPr>
              <w:t>11 500</w:t>
            </w:r>
          </w:p>
        </w:tc>
        <w:tc>
          <w:tcPr>
            <w:tcW w:w="8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62AF3423" w14:textId="77777777" w:rsidR="00DB0E80" w:rsidRPr="00DB0E80" w:rsidRDefault="00DB0E80" w:rsidP="00DB0E80">
            <w:pPr>
              <w:pStyle w:val="04"/>
              <w:rPr>
                <w:rFonts w:eastAsia="Calibri"/>
                <w:lang w:eastAsia="en-US"/>
              </w:rPr>
            </w:pPr>
            <w:r w:rsidRPr="00DB0E80">
              <w:rPr>
                <w:rFonts w:eastAsia="Calibri"/>
                <w:lang w:eastAsia="en-US"/>
              </w:rPr>
              <w:t>12 600</w:t>
            </w:r>
          </w:p>
        </w:tc>
      </w:tr>
      <w:tr w:rsidR="00DB0E80" w:rsidRPr="00DB0E80" w14:paraId="37D148D6" w14:textId="77777777" w:rsidTr="00DB0E80">
        <w:trPr>
          <w:trHeight w:val="1188"/>
        </w:trPr>
        <w:tc>
          <w:tcPr>
            <w:tcW w:w="162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43802B01" w14:textId="77777777" w:rsidR="00DB0E80" w:rsidRPr="00DB0E80" w:rsidRDefault="00DB0E80" w:rsidP="00DB0E80">
            <w:pPr>
              <w:pStyle w:val="04"/>
              <w:rPr>
                <w:rFonts w:eastAsia="Calibri"/>
                <w:lang w:eastAsia="en-US"/>
              </w:rPr>
            </w:pPr>
            <w:r w:rsidRPr="00DB0E80">
              <w:rPr>
                <w:rFonts w:eastAsia="Calibri"/>
                <w:lang w:eastAsia="en-US"/>
              </w:rPr>
              <w:t>Среднегодовая стоимость основных промышленно-производственных средств</w:t>
            </w:r>
          </w:p>
        </w:tc>
        <w:tc>
          <w:tcPr>
            <w:tcW w:w="8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26FEA63F" w14:textId="77777777" w:rsidR="00DB0E80" w:rsidRPr="00DB0E80" w:rsidRDefault="00DB0E80" w:rsidP="00DB0E80">
            <w:pPr>
              <w:pStyle w:val="04"/>
              <w:rPr>
                <w:rFonts w:eastAsia="Calibri"/>
                <w:lang w:eastAsia="en-US"/>
              </w:rPr>
            </w:pPr>
            <w:r w:rsidRPr="00DB0E80">
              <w:rPr>
                <w:rFonts w:eastAsia="Calibri"/>
                <w:lang w:eastAsia="en-US"/>
              </w:rPr>
              <w:t>6500</w:t>
            </w:r>
          </w:p>
        </w:tc>
        <w:tc>
          <w:tcPr>
            <w:tcW w:w="8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123C9369" w14:textId="77777777" w:rsidR="00DB0E80" w:rsidRPr="00DB0E80" w:rsidRDefault="00DB0E80" w:rsidP="00DB0E80">
            <w:pPr>
              <w:pStyle w:val="04"/>
              <w:rPr>
                <w:rFonts w:eastAsia="Calibri"/>
                <w:lang w:eastAsia="en-US"/>
              </w:rPr>
            </w:pPr>
            <w:r w:rsidRPr="00DB0E80">
              <w:rPr>
                <w:rFonts w:eastAsia="Calibri"/>
                <w:lang w:eastAsia="en-US"/>
              </w:rPr>
              <w:t>7558</w:t>
            </w:r>
          </w:p>
        </w:tc>
        <w:tc>
          <w:tcPr>
            <w:tcW w:w="8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38EFD26D" w14:textId="77777777" w:rsidR="00DB0E80" w:rsidRPr="00DB0E80" w:rsidRDefault="00DB0E80" w:rsidP="00DB0E80">
            <w:pPr>
              <w:pStyle w:val="04"/>
              <w:rPr>
                <w:rFonts w:eastAsia="Calibri"/>
                <w:lang w:eastAsia="en-US"/>
              </w:rPr>
            </w:pPr>
            <w:r w:rsidRPr="00DB0E80">
              <w:rPr>
                <w:rFonts w:eastAsia="Calibri"/>
                <w:lang w:eastAsia="en-US"/>
              </w:rPr>
              <w:t>11 733</w:t>
            </w:r>
          </w:p>
        </w:tc>
        <w:tc>
          <w:tcPr>
            <w:tcW w:w="8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63686AAD" w14:textId="77777777" w:rsidR="00DB0E80" w:rsidRPr="00DB0E80" w:rsidRDefault="00DB0E80" w:rsidP="00DB0E80">
            <w:pPr>
              <w:pStyle w:val="04"/>
              <w:rPr>
                <w:rFonts w:eastAsia="Calibri"/>
                <w:lang w:eastAsia="en-US"/>
              </w:rPr>
            </w:pPr>
            <w:r w:rsidRPr="00DB0E80">
              <w:rPr>
                <w:rFonts w:eastAsia="Calibri"/>
                <w:lang w:eastAsia="en-US"/>
              </w:rPr>
              <w:t>11 891</w:t>
            </w:r>
          </w:p>
        </w:tc>
      </w:tr>
    </w:tbl>
    <w:p w14:paraId="4DDE7B98" w14:textId="2737F1F2" w:rsidR="00DB0E80" w:rsidRDefault="00DB0E80" w:rsidP="00DB0E80">
      <w:pPr>
        <w:pStyle w:val="03"/>
      </w:pPr>
    </w:p>
    <w:p w14:paraId="6BBCEE9B" w14:textId="77777777" w:rsidR="00DB0E80" w:rsidRDefault="00DB0E80" w:rsidP="00DB0E80">
      <w:pPr>
        <w:pStyle w:val="03"/>
      </w:pPr>
      <w:r>
        <w:t>На основании приведенных данных требуется:</w:t>
      </w:r>
    </w:p>
    <w:p w14:paraId="4A1A929D" w14:textId="52E61E65" w:rsidR="00DB0E80" w:rsidRDefault="00DB0E80" w:rsidP="00DB0E80">
      <w:pPr>
        <w:pStyle w:val="00"/>
      </w:pPr>
      <w:r>
        <w:t xml:space="preserve">Определить по двум предприятиям технико-экономические показатели </w:t>
      </w:r>
      <w:proofErr w:type="spellStart"/>
      <w:r>
        <w:t>фондоемкости</w:t>
      </w:r>
      <w:proofErr w:type="spellEnd"/>
      <w:r>
        <w:t xml:space="preserve"> и фондоотдачи за прошлый и отчетный год;</w:t>
      </w:r>
    </w:p>
    <w:p w14:paraId="2849A50F" w14:textId="426F0139" w:rsidR="00DB0E80" w:rsidRDefault="00DB0E80" w:rsidP="00DB0E80">
      <w:pPr>
        <w:pStyle w:val="00"/>
      </w:pPr>
      <w:r>
        <w:t>Сопоставить показатели, характеризующие использование основных средств (по годам и по предприятиям и дать заключение).</w:t>
      </w:r>
    </w:p>
    <w:p w14:paraId="783FA513" w14:textId="77777777" w:rsidR="00DB0E80" w:rsidRDefault="00DB0E80" w:rsidP="00DB0E80">
      <w:pPr>
        <w:pStyle w:val="03"/>
      </w:pPr>
      <w:r w:rsidRPr="00995D50">
        <w:t>Ответ</w:t>
      </w:r>
      <w:r>
        <w:t>:</w:t>
      </w:r>
    </w:p>
    <w:p w14:paraId="3CACC516" w14:textId="77777777" w:rsidR="00DB0E80" w:rsidRPr="00995D50" w:rsidRDefault="00DB0E80" w:rsidP="00DB0E80">
      <w:pPr>
        <w:pStyle w:val="03"/>
      </w:pPr>
      <w:r w:rsidRPr="00995D50">
        <w:t>Ф</w:t>
      </w:r>
      <w:r w:rsidRPr="00995D50">
        <w:rPr>
          <w:vertAlign w:val="subscript"/>
        </w:rPr>
        <w:t xml:space="preserve">ОТД </w:t>
      </w:r>
      <w:r w:rsidRPr="00995D50">
        <w:t>= В/Ф</w:t>
      </w:r>
    </w:p>
    <w:p w14:paraId="4B11A825" w14:textId="437E4EE9" w:rsidR="00DB0E80" w:rsidRDefault="00DB0E80" w:rsidP="00DB0E80">
      <w:pPr>
        <w:pStyle w:val="03"/>
      </w:pPr>
      <w:proofErr w:type="spellStart"/>
      <w:r w:rsidRPr="00995D50">
        <w:t>Ф</w:t>
      </w:r>
      <w:r w:rsidRPr="00995D50">
        <w:rPr>
          <w:vertAlign w:val="subscript"/>
        </w:rPr>
        <w:t>емк</w:t>
      </w:r>
      <w:proofErr w:type="spellEnd"/>
      <w:r w:rsidRPr="00995D50">
        <w:t xml:space="preserve"> = Ф/В</w:t>
      </w:r>
    </w:p>
    <w:p w14:paraId="5FA60EF1" w14:textId="00982CA4" w:rsidR="00DB0E80" w:rsidRDefault="00DB0E80" w:rsidP="00DB0E80">
      <w:pPr>
        <w:pStyle w:val="03"/>
      </w:pPr>
    </w:p>
    <w:p w14:paraId="68F53112" w14:textId="216860CD" w:rsidR="00DB0E80" w:rsidRDefault="00DB0E80" w:rsidP="00DB0E80">
      <w:pPr>
        <w:pStyle w:val="03"/>
      </w:pPr>
    </w:p>
    <w:p w14:paraId="3C564E92" w14:textId="5611166C" w:rsidR="00DB0E80" w:rsidRDefault="00DB0E80" w:rsidP="00DB0E80">
      <w:pPr>
        <w:pStyle w:val="03"/>
      </w:pPr>
    </w:p>
    <w:p w14:paraId="68960FD6" w14:textId="77777777" w:rsidR="00DB0E80" w:rsidRDefault="00DB0E80" w:rsidP="00DB0E80">
      <w:pPr>
        <w:pStyle w:val="03"/>
      </w:pPr>
    </w:p>
    <w:p w14:paraId="378EB196" w14:textId="1DF616C1" w:rsidR="00DB0E80" w:rsidRDefault="00DB0E80" w:rsidP="00DB0E80">
      <w:pPr>
        <w:pStyle w:val="0"/>
      </w:pPr>
      <w:r>
        <w:lastRenderedPageBreak/>
        <w:t>Показатели</w:t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26"/>
        <w:gridCol w:w="1785"/>
        <w:gridCol w:w="1916"/>
        <w:gridCol w:w="2193"/>
        <w:gridCol w:w="2181"/>
      </w:tblGrid>
      <w:tr w:rsidR="00DB0E80" w:rsidRPr="00DB0E80" w14:paraId="49BF01E3" w14:textId="77777777" w:rsidTr="00DB0E80">
        <w:trPr>
          <w:trHeight w:val="482"/>
        </w:trPr>
        <w:tc>
          <w:tcPr>
            <w:tcW w:w="896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2BF364CE" w14:textId="77777777" w:rsidR="00DB0E80" w:rsidRPr="00DB0E80" w:rsidRDefault="00DB0E80" w:rsidP="00DB0E80">
            <w:pPr>
              <w:pStyle w:val="04"/>
              <w:rPr>
                <w:rFonts w:eastAsia="Calibri"/>
                <w:lang w:eastAsia="en-US"/>
              </w:rPr>
            </w:pPr>
            <w:r w:rsidRPr="00DB0E80">
              <w:rPr>
                <w:rFonts w:eastAsia="Calibri"/>
                <w:lang w:eastAsia="en-US"/>
              </w:rPr>
              <w:br w:type="page"/>
              <w:t>Показатели</w:t>
            </w:r>
          </w:p>
        </w:tc>
        <w:tc>
          <w:tcPr>
            <w:tcW w:w="1882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336F0196" w14:textId="77777777" w:rsidR="00DB0E80" w:rsidRPr="00DB0E80" w:rsidRDefault="00DB0E80" w:rsidP="00DB0E80">
            <w:pPr>
              <w:pStyle w:val="04"/>
              <w:rPr>
                <w:rFonts w:eastAsia="Calibri"/>
                <w:lang w:eastAsia="en-US"/>
              </w:rPr>
            </w:pPr>
            <w:r w:rsidRPr="00DB0E80">
              <w:rPr>
                <w:rFonts w:eastAsia="Calibri"/>
                <w:lang w:eastAsia="en-US"/>
              </w:rPr>
              <w:t>1 предприятие</w:t>
            </w:r>
          </w:p>
        </w:tc>
        <w:tc>
          <w:tcPr>
            <w:tcW w:w="2222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449CADA9" w14:textId="77777777" w:rsidR="00DB0E80" w:rsidRPr="00DB0E80" w:rsidRDefault="00DB0E80" w:rsidP="00DB0E80">
            <w:pPr>
              <w:pStyle w:val="04"/>
              <w:rPr>
                <w:rFonts w:eastAsia="Calibri"/>
                <w:lang w:eastAsia="en-US"/>
              </w:rPr>
            </w:pPr>
            <w:r w:rsidRPr="00DB0E80">
              <w:rPr>
                <w:rFonts w:eastAsia="Calibri"/>
                <w:lang w:eastAsia="en-US"/>
              </w:rPr>
              <w:t>2 предприятие</w:t>
            </w:r>
          </w:p>
        </w:tc>
      </w:tr>
      <w:tr w:rsidR="00DB0E80" w:rsidRPr="00DB0E80" w14:paraId="3F03DB26" w14:textId="77777777" w:rsidTr="00DB0E80">
        <w:trPr>
          <w:trHeight w:val="778"/>
        </w:trPr>
        <w:tc>
          <w:tcPr>
            <w:tcW w:w="896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3FB844F8" w14:textId="77777777" w:rsidR="00DB0E80" w:rsidRPr="00DB0E80" w:rsidRDefault="00DB0E80" w:rsidP="00DB0E80">
            <w:pPr>
              <w:pStyle w:val="04"/>
              <w:rPr>
                <w:rFonts w:eastAsia="Calibri"/>
                <w:lang w:eastAsia="en-US"/>
              </w:rPr>
            </w:pPr>
          </w:p>
        </w:tc>
        <w:tc>
          <w:tcPr>
            <w:tcW w:w="90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1B3AC054" w14:textId="77777777" w:rsidR="00DB0E80" w:rsidRPr="00DB0E80" w:rsidRDefault="00DB0E80" w:rsidP="00DB0E80">
            <w:pPr>
              <w:pStyle w:val="04"/>
              <w:rPr>
                <w:rFonts w:eastAsia="Calibri"/>
                <w:lang w:eastAsia="en-US"/>
              </w:rPr>
            </w:pPr>
            <w:r w:rsidRPr="00DB0E80">
              <w:rPr>
                <w:rFonts w:eastAsia="Calibri"/>
                <w:lang w:eastAsia="en-US"/>
              </w:rPr>
              <w:t>Прошлый год</w:t>
            </w:r>
          </w:p>
        </w:tc>
        <w:tc>
          <w:tcPr>
            <w:tcW w:w="97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37F10F03" w14:textId="77777777" w:rsidR="00DB0E80" w:rsidRPr="00DB0E80" w:rsidRDefault="00DB0E80" w:rsidP="00DB0E80">
            <w:pPr>
              <w:pStyle w:val="04"/>
              <w:rPr>
                <w:rFonts w:eastAsia="Calibri"/>
                <w:lang w:eastAsia="en-US"/>
              </w:rPr>
            </w:pPr>
            <w:r w:rsidRPr="00DB0E80">
              <w:rPr>
                <w:rFonts w:eastAsia="Calibri"/>
                <w:lang w:eastAsia="en-US"/>
              </w:rPr>
              <w:t>Отчетный год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35D9BE48" w14:textId="77777777" w:rsidR="00DB0E80" w:rsidRPr="00DB0E80" w:rsidRDefault="00DB0E80" w:rsidP="00DB0E80">
            <w:pPr>
              <w:pStyle w:val="04"/>
              <w:rPr>
                <w:rFonts w:eastAsia="Calibri"/>
                <w:lang w:eastAsia="en-US"/>
              </w:rPr>
            </w:pPr>
            <w:r w:rsidRPr="00DB0E80">
              <w:rPr>
                <w:rFonts w:eastAsia="Calibri"/>
                <w:lang w:eastAsia="en-US"/>
              </w:rPr>
              <w:t>Прошлый год</w:t>
            </w:r>
          </w:p>
        </w:tc>
        <w:tc>
          <w:tcPr>
            <w:tcW w:w="110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7D65A1F9" w14:textId="77777777" w:rsidR="00DB0E80" w:rsidRPr="00DB0E80" w:rsidRDefault="00DB0E80" w:rsidP="00DB0E80">
            <w:pPr>
              <w:pStyle w:val="04"/>
              <w:rPr>
                <w:rFonts w:eastAsia="Calibri"/>
                <w:lang w:eastAsia="en-US"/>
              </w:rPr>
            </w:pPr>
            <w:r w:rsidRPr="00DB0E80">
              <w:rPr>
                <w:rFonts w:eastAsia="Calibri"/>
                <w:lang w:eastAsia="en-US"/>
              </w:rPr>
              <w:t>Отчетный год</w:t>
            </w:r>
          </w:p>
        </w:tc>
      </w:tr>
      <w:tr w:rsidR="00DB0E80" w:rsidRPr="00DB0E80" w14:paraId="4215CC75" w14:textId="77777777" w:rsidTr="00DB0E80">
        <w:trPr>
          <w:trHeight w:val="763"/>
        </w:trPr>
        <w:tc>
          <w:tcPr>
            <w:tcW w:w="8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11FB06DE" w14:textId="77777777" w:rsidR="00DB0E80" w:rsidRPr="00DB0E80" w:rsidRDefault="00DB0E80" w:rsidP="00DB0E80">
            <w:pPr>
              <w:pStyle w:val="04"/>
              <w:rPr>
                <w:rFonts w:eastAsia="Calibri"/>
                <w:lang w:eastAsia="en-US"/>
              </w:rPr>
            </w:pPr>
            <w:r w:rsidRPr="00DB0E80">
              <w:rPr>
                <w:rFonts w:eastAsia="Calibri"/>
                <w:lang w:eastAsia="en-US"/>
              </w:rPr>
              <w:t>Фондоотдача</w:t>
            </w:r>
          </w:p>
        </w:tc>
        <w:tc>
          <w:tcPr>
            <w:tcW w:w="90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66431FC1" w14:textId="77777777" w:rsidR="00DB0E80" w:rsidRPr="00DB0E80" w:rsidRDefault="00DB0E80" w:rsidP="00DB0E80">
            <w:pPr>
              <w:pStyle w:val="04"/>
              <w:rPr>
                <w:rFonts w:eastAsia="Calibri"/>
                <w:lang w:eastAsia="en-US"/>
              </w:rPr>
            </w:pPr>
            <w:r w:rsidRPr="00DB0E80">
              <w:rPr>
                <w:rFonts w:eastAsia="Calibri"/>
                <w:lang w:eastAsia="en-US"/>
              </w:rPr>
              <w:t>8000 / 6500 = 1.23</w:t>
            </w:r>
          </w:p>
        </w:tc>
        <w:tc>
          <w:tcPr>
            <w:tcW w:w="9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3826164A" w14:textId="77777777" w:rsidR="00DB0E80" w:rsidRPr="00DB0E80" w:rsidRDefault="00DB0E80" w:rsidP="00DB0E80">
            <w:pPr>
              <w:pStyle w:val="04"/>
              <w:rPr>
                <w:rFonts w:eastAsia="Calibri"/>
                <w:lang w:eastAsia="en-US"/>
              </w:rPr>
            </w:pPr>
            <w:r w:rsidRPr="00DB0E80">
              <w:rPr>
                <w:rFonts w:eastAsia="Calibri"/>
                <w:lang w:eastAsia="en-US"/>
              </w:rPr>
              <w:t>10000 / 7558 = 1.32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2831F34B" w14:textId="77777777" w:rsidR="00DB0E80" w:rsidRPr="00DB0E80" w:rsidRDefault="00DB0E80" w:rsidP="00DB0E80">
            <w:pPr>
              <w:pStyle w:val="04"/>
              <w:rPr>
                <w:rFonts w:eastAsia="Calibri"/>
                <w:lang w:eastAsia="en-US"/>
              </w:rPr>
            </w:pPr>
            <w:r w:rsidRPr="00DB0E80">
              <w:rPr>
                <w:rFonts w:eastAsia="Calibri"/>
                <w:lang w:eastAsia="en-US"/>
              </w:rPr>
              <w:t>11 500 / 11 733 = 0.98</w:t>
            </w:r>
          </w:p>
        </w:tc>
        <w:tc>
          <w:tcPr>
            <w:tcW w:w="110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1F4F58FE" w14:textId="77777777" w:rsidR="00DB0E80" w:rsidRPr="00DB0E80" w:rsidRDefault="00DB0E80" w:rsidP="00DB0E80">
            <w:pPr>
              <w:pStyle w:val="04"/>
              <w:rPr>
                <w:rFonts w:eastAsia="Calibri"/>
                <w:lang w:eastAsia="en-US"/>
              </w:rPr>
            </w:pPr>
            <w:r w:rsidRPr="00DB0E80">
              <w:rPr>
                <w:rFonts w:eastAsia="Calibri"/>
                <w:lang w:eastAsia="en-US"/>
              </w:rPr>
              <w:t>12 600 / 11 891 = 1.05</w:t>
            </w:r>
          </w:p>
        </w:tc>
      </w:tr>
      <w:tr w:rsidR="00DB0E80" w:rsidRPr="00DB0E80" w14:paraId="0A51C085" w14:textId="77777777" w:rsidTr="00DB0E80">
        <w:trPr>
          <w:trHeight w:val="1188"/>
        </w:trPr>
        <w:tc>
          <w:tcPr>
            <w:tcW w:w="8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59518995" w14:textId="77777777" w:rsidR="00DB0E80" w:rsidRPr="00DB0E80" w:rsidRDefault="00DB0E80" w:rsidP="00DB0E80">
            <w:pPr>
              <w:pStyle w:val="04"/>
              <w:rPr>
                <w:rFonts w:eastAsia="Calibri"/>
                <w:lang w:eastAsia="en-US"/>
              </w:rPr>
            </w:pPr>
            <w:proofErr w:type="spellStart"/>
            <w:r w:rsidRPr="00DB0E80">
              <w:rPr>
                <w:rFonts w:eastAsia="Calibri"/>
                <w:lang w:eastAsia="en-US"/>
              </w:rPr>
              <w:t>Фондоемкость</w:t>
            </w:r>
            <w:proofErr w:type="spellEnd"/>
          </w:p>
        </w:tc>
        <w:tc>
          <w:tcPr>
            <w:tcW w:w="90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2817F43E" w14:textId="77777777" w:rsidR="00DB0E80" w:rsidRPr="00DB0E80" w:rsidRDefault="00DB0E80" w:rsidP="00DB0E80">
            <w:pPr>
              <w:pStyle w:val="04"/>
              <w:rPr>
                <w:rFonts w:eastAsia="Calibri"/>
                <w:lang w:eastAsia="en-US"/>
              </w:rPr>
            </w:pPr>
            <w:r w:rsidRPr="00DB0E80">
              <w:rPr>
                <w:rFonts w:eastAsia="Calibri"/>
                <w:lang w:eastAsia="en-US"/>
              </w:rPr>
              <w:t>6500 / 8000 = 0.81</w:t>
            </w:r>
          </w:p>
        </w:tc>
        <w:tc>
          <w:tcPr>
            <w:tcW w:w="9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3A01C391" w14:textId="77777777" w:rsidR="00DB0E80" w:rsidRPr="00DB0E80" w:rsidRDefault="00DB0E80" w:rsidP="00DB0E80">
            <w:pPr>
              <w:pStyle w:val="04"/>
              <w:rPr>
                <w:rFonts w:eastAsia="Calibri"/>
                <w:lang w:eastAsia="en-US"/>
              </w:rPr>
            </w:pPr>
            <w:r w:rsidRPr="00DB0E80">
              <w:rPr>
                <w:rFonts w:eastAsia="Calibri"/>
                <w:lang w:eastAsia="en-US"/>
              </w:rPr>
              <w:t>7558 / 10000 = 0.75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70B871BB" w14:textId="77777777" w:rsidR="00DB0E80" w:rsidRPr="00DB0E80" w:rsidRDefault="00DB0E80" w:rsidP="00DB0E80">
            <w:pPr>
              <w:pStyle w:val="04"/>
              <w:rPr>
                <w:rFonts w:eastAsia="Calibri"/>
                <w:lang w:eastAsia="en-US"/>
              </w:rPr>
            </w:pPr>
            <w:r w:rsidRPr="00DB0E80">
              <w:rPr>
                <w:rFonts w:eastAsia="Calibri"/>
                <w:lang w:eastAsia="en-US"/>
              </w:rPr>
              <w:t>11 733 / 11 500 = 1.02</w:t>
            </w:r>
          </w:p>
        </w:tc>
        <w:tc>
          <w:tcPr>
            <w:tcW w:w="110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6EF00DE3" w14:textId="77777777" w:rsidR="00DB0E80" w:rsidRPr="00DB0E80" w:rsidRDefault="00DB0E80" w:rsidP="00DB0E80">
            <w:pPr>
              <w:pStyle w:val="04"/>
              <w:rPr>
                <w:rFonts w:eastAsia="Calibri"/>
                <w:lang w:eastAsia="en-US"/>
              </w:rPr>
            </w:pPr>
            <w:r w:rsidRPr="00DB0E80">
              <w:rPr>
                <w:rFonts w:eastAsia="Calibri"/>
                <w:lang w:eastAsia="en-US"/>
              </w:rPr>
              <w:t>11 891 / 12 600 = 0.94</w:t>
            </w:r>
          </w:p>
        </w:tc>
      </w:tr>
    </w:tbl>
    <w:p w14:paraId="3D40756F" w14:textId="04D3ACCE" w:rsidR="00DB0E80" w:rsidRDefault="00DB0E80" w:rsidP="00DB0E80">
      <w:pPr>
        <w:pStyle w:val="03"/>
      </w:pPr>
    </w:p>
    <w:p w14:paraId="570AD945" w14:textId="77777777" w:rsidR="00DB0E80" w:rsidRDefault="00DB0E80" w:rsidP="00DB0E80">
      <w:pPr>
        <w:pStyle w:val="02"/>
      </w:pPr>
      <w:r>
        <w:t>Задача 2</w:t>
      </w:r>
    </w:p>
    <w:p w14:paraId="47990146" w14:textId="1018B7E3" w:rsidR="00DB0E80" w:rsidRDefault="00DB0E80" w:rsidP="00DB0E80">
      <w:pPr>
        <w:pStyle w:val="03"/>
      </w:pPr>
      <w:r>
        <w:t>Имеются следующие данные по одному из предприятий, приведенные в таблице 8</w:t>
      </w:r>
    </w:p>
    <w:p w14:paraId="486D42AA" w14:textId="7E20A269" w:rsidR="00DB0E80" w:rsidRDefault="00DB0E80" w:rsidP="00DB0E80">
      <w:pPr>
        <w:pStyle w:val="0"/>
      </w:pPr>
      <w:r>
        <w:t>Данные по предприятию</w:t>
      </w:r>
    </w:p>
    <w:tbl>
      <w:tblPr>
        <w:tblStyle w:val="1110"/>
        <w:tblW w:w="5000" w:type="pct"/>
        <w:tblInd w:w="-147" w:type="dxa"/>
        <w:tblLook w:val="04A0" w:firstRow="1" w:lastRow="0" w:firstColumn="1" w:lastColumn="0" w:noHBand="0" w:noVBand="1"/>
      </w:tblPr>
      <w:tblGrid>
        <w:gridCol w:w="5449"/>
        <w:gridCol w:w="2208"/>
        <w:gridCol w:w="2254"/>
      </w:tblGrid>
      <w:tr w:rsidR="00DB0E80" w:rsidRPr="00DB0E80" w14:paraId="1D0B9C8B" w14:textId="77777777" w:rsidTr="00DB0E80">
        <w:tc>
          <w:tcPr>
            <w:tcW w:w="2749" w:type="pct"/>
            <w:hideMark/>
          </w:tcPr>
          <w:p w14:paraId="2B963E67" w14:textId="77777777" w:rsidR="00DB0E80" w:rsidRPr="00DB0E80" w:rsidRDefault="00DB0E80" w:rsidP="00DB0E80">
            <w:pPr>
              <w:pStyle w:val="04"/>
              <w:rPr>
                <w:rFonts w:ascii="Times New Roman" w:eastAsia="Calibri" w:hAnsi="Times New Roman"/>
                <w:lang w:eastAsia="en-US"/>
              </w:rPr>
            </w:pPr>
          </w:p>
        </w:tc>
        <w:tc>
          <w:tcPr>
            <w:tcW w:w="1114" w:type="pct"/>
            <w:hideMark/>
          </w:tcPr>
          <w:p w14:paraId="3DE4B602" w14:textId="77777777" w:rsidR="00DB0E80" w:rsidRPr="00DB0E80" w:rsidRDefault="00DB0E80" w:rsidP="00DB0E80">
            <w:pPr>
              <w:pStyle w:val="04"/>
              <w:rPr>
                <w:rFonts w:ascii="Times New Roman" w:eastAsia="Calibri" w:hAnsi="Times New Roman"/>
                <w:lang w:eastAsia="en-US"/>
              </w:rPr>
            </w:pPr>
            <w:r w:rsidRPr="00DB0E80">
              <w:rPr>
                <w:rFonts w:ascii="Times New Roman" w:eastAsia="Calibri" w:hAnsi="Times New Roman"/>
                <w:lang w:eastAsia="en-US"/>
              </w:rPr>
              <w:t>Базисный год</w:t>
            </w:r>
          </w:p>
        </w:tc>
        <w:tc>
          <w:tcPr>
            <w:tcW w:w="1137" w:type="pct"/>
            <w:hideMark/>
          </w:tcPr>
          <w:p w14:paraId="0A27343C" w14:textId="77777777" w:rsidR="00DB0E80" w:rsidRPr="00DB0E80" w:rsidRDefault="00DB0E80" w:rsidP="00DB0E80">
            <w:pPr>
              <w:pStyle w:val="04"/>
              <w:rPr>
                <w:rFonts w:ascii="Times New Roman" w:eastAsia="Calibri" w:hAnsi="Times New Roman"/>
                <w:lang w:eastAsia="en-US"/>
              </w:rPr>
            </w:pPr>
            <w:r w:rsidRPr="00DB0E80">
              <w:rPr>
                <w:rFonts w:ascii="Times New Roman" w:eastAsia="Calibri" w:hAnsi="Times New Roman"/>
                <w:lang w:eastAsia="en-US"/>
              </w:rPr>
              <w:t>Отчетный год</w:t>
            </w:r>
          </w:p>
        </w:tc>
      </w:tr>
      <w:tr w:rsidR="00DB0E80" w:rsidRPr="00DB0E80" w14:paraId="5E89F1A3" w14:textId="77777777" w:rsidTr="00DB0E80">
        <w:tc>
          <w:tcPr>
            <w:tcW w:w="2749" w:type="pct"/>
            <w:hideMark/>
          </w:tcPr>
          <w:p w14:paraId="6181438E" w14:textId="77777777" w:rsidR="00DB0E80" w:rsidRPr="00DB0E80" w:rsidRDefault="00DB0E80" w:rsidP="00DB0E80">
            <w:pPr>
              <w:pStyle w:val="04"/>
              <w:rPr>
                <w:rFonts w:ascii="Times New Roman" w:eastAsia="Calibri" w:hAnsi="Times New Roman"/>
                <w:lang w:eastAsia="en-US"/>
              </w:rPr>
            </w:pPr>
            <w:r w:rsidRPr="00DB0E80">
              <w:rPr>
                <w:rFonts w:ascii="Times New Roman" w:eastAsia="Calibri" w:hAnsi="Times New Roman"/>
                <w:lang w:eastAsia="en-US"/>
              </w:rPr>
              <w:t>Объем продукции в сопоставимых ценах, тыс. рублей</w:t>
            </w:r>
          </w:p>
        </w:tc>
        <w:tc>
          <w:tcPr>
            <w:tcW w:w="1114" w:type="pct"/>
            <w:vAlign w:val="center"/>
            <w:hideMark/>
          </w:tcPr>
          <w:p w14:paraId="37098E3B" w14:textId="77777777" w:rsidR="00DB0E80" w:rsidRPr="00DB0E80" w:rsidRDefault="00DB0E80" w:rsidP="00DB0E80">
            <w:pPr>
              <w:pStyle w:val="04"/>
              <w:rPr>
                <w:rFonts w:ascii="Times New Roman" w:eastAsia="Calibri" w:hAnsi="Times New Roman"/>
                <w:lang w:eastAsia="en-US"/>
              </w:rPr>
            </w:pPr>
            <w:r w:rsidRPr="00DB0E80">
              <w:rPr>
                <w:rFonts w:ascii="Times New Roman" w:eastAsia="Calibri" w:hAnsi="Times New Roman"/>
                <w:lang w:eastAsia="en-US"/>
              </w:rPr>
              <w:t>1960</w:t>
            </w:r>
          </w:p>
        </w:tc>
        <w:tc>
          <w:tcPr>
            <w:tcW w:w="1137" w:type="pct"/>
            <w:vAlign w:val="center"/>
            <w:hideMark/>
          </w:tcPr>
          <w:p w14:paraId="04A239A4" w14:textId="77777777" w:rsidR="00DB0E80" w:rsidRPr="00DB0E80" w:rsidRDefault="00DB0E80" w:rsidP="00DB0E80">
            <w:pPr>
              <w:pStyle w:val="04"/>
              <w:rPr>
                <w:rFonts w:ascii="Times New Roman" w:eastAsia="Calibri" w:hAnsi="Times New Roman"/>
                <w:lang w:eastAsia="en-US"/>
              </w:rPr>
            </w:pPr>
            <w:r w:rsidRPr="00DB0E80">
              <w:rPr>
                <w:rFonts w:ascii="Times New Roman" w:eastAsia="Calibri" w:hAnsi="Times New Roman"/>
                <w:lang w:eastAsia="en-US"/>
              </w:rPr>
              <w:t>1860</w:t>
            </w:r>
          </w:p>
        </w:tc>
      </w:tr>
      <w:tr w:rsidR="00DB0E80" w:rsidRPr="00DB0E80" w14:paraId="12D58795" w14:textId="77777777" w:rsidTr="00DB0E80">
        <w:tc>
          <w:tcPr>
            <w:tcW w:w="2749" w:type="pct"/>
            <w:hideMark/>
          </w:tcPr>
          <w:p w14:paraId="6D07E8BB" w14:textId="77777777" w:rsidR="00DB0E80" w:rsidRPr="00DB0E80" w:rsidRDefault="00DB0E80" w:rsidP="00DB0E80">
            <w:pPr>
              <w:pStyle w:val="04"/>
              <w:rPr>
                <w:rFonts w:ascii="Times New Roman" w:eastAsia="Calibri" w:hAnsi="Times New Roman"/>
                <w:lang w:eastAsia="en-US"/>
              </w:rPr>
            </w:pPr>
            <w:r w:rsidRPr="00DB0E80">
              <w:rPr>
                <w:rFonts w:ascii="Times New Roman" w:eastAsia="Calibri" w:hAnsi="Times New Roman"/>
                <w:lang w:eastAsia="en-US"/>
              </w:rPr>
              <w:t>Среднегодовая полная стоимость основных производственных фондов, тыс. рублей</w:t>
            </w:r>
          </w:p>
        </w:tc>
        <w:tc>
          <w:tcPr>
            <w:tcW w:w="1114" w:type="pct"/>
            <w:vAlign w:val="center"/>
            <w:hideMark/>
          </w:tcPr>
          <w:p w14:paraId="63784B10" w14:textId="77777777" w:rsidR="00DB0E80" w:rsidRPr="00DB0E80" w:rsidRDefault="00DB0E80" w:rsidP="00DB0E80">
            <w:pPr>
              <w:pStyle w:val="04"/>
              <w:rPr>
                <w:rFonts w:ascii="Times New Roman" w:eastAsia="Calibri" w:hAnsi="Times New Roman"/>
                <w:lang w:eastAsia="en-US"/>
              </w:rPr>
            </w:pPr>
            <w:r w:rsidRPr="00DB0E80">
              <w:rPr>
                <w:rFonts w:ascii="Times New Roman" w:eastAsia="Calibri" w:hAnsi="Times New Roman"/>
                <w:lang w:eastAsia="en-US"/>
              </w:rPr>
              <w:t>1590</w:t>
            </w:r>
          </w:p>
        </w:tc>
        <w:tc>
          <w:tcPr>
            <w:tcW w:w="1137" w:type="pct"/>
            <w:vAlign w:val="center"/>
            <w:hideMark/>
          </w:tcPr>
          <w:p w14:paraId="18E48BD7" w14:textId="77777777" w:rsidR="00DB0E80" w:rsidRPr="00DB0E80" w:rsidRDefault="00DB0E80" w:rsidP="00DB0E80">
            <w:pPr>
              <w:pStyle w:val="04"/>
              <w:rPr>
                <w:rFonts w:ascii="Times New Roman" w:eastAsia="Calibri" w:hAnsi="Times New Roman"/>
                <w:lang w:eastAsia="en-US"/>
              </w:rPr>
            </w:pPr>
            <w:r w:rsidRPr="00DB0E80">
              <w:rPr>
                <w:rFonts w:ascii="Times New Roman" w:eastAsia="Calibri" w:hAnsi="Times New Roman"/>
                <w:lang w:eastAsia="en-US"/>
              </w:rPr>
              <w:t>1440</w:t>
            </w:r>
          </w:p>
        </w:tc>
      </w:tr>
    </w:tbl>
    <w:p w14:paraId="630854D3" w14:textId="77777777" w:rsidR="00DB0E80" w:rsidRDefault="00DB0E80" w:rsidP="00DB0E80">
      <w:pPr>
        <w:pStyle w:val="03"/>
      </w:pPr>
    </w:p>
    <w:p w14:paraId="2976AEC2" w14:textId="35E310CD" w:rsidR="00DB0E80" w:rsidRDefault="00DB0E80" w:rsidP="00DB0E80">
      <w:pPr>
        <w:pStyle w:val="03"/>
      </w:pPr>
      <w:r>
        <w:t>Определите уровень технико-экономического показателя фондоотдачи за каждый год, индекс динамики фондоотдачи и прирост продукции в отчетном году по сравнению с базисным за счет увеличения объема основных фондов и за счет изменения фондоотдачи.</w:t>
      </w:r>
    </w:p>
    <w:p w14:paraId="491B1594" w14:textId="77777777" w:rsidR="00DB0E80" w:rsidRDefault="00DB0E80" w:rsidP="00DB0E80">
      <w:pPr>
        <w:pStyle w:val="03"/>
      </w:pPr>
      <w:r>
        <w:t>Ответ:</w:t>
      </w:r>
    </w:p>
    <w:p w14:paraId="2F17A516" w14:textId="77777777" w:rsidR="00DB0E80" w:rsidRDefault="00DB0E80" w:rsidP="00DB0E80">
      <w:pPr>
        <w:pStyle w:val="03"/>
      </w:pPr>
      <w:r>
        <w:t>ФОТД = В/Ф</w:t>
      </w:r>
    </w:p>
    <w:p w14:paraId="3924FA0F" w14:textId="77777777" w:rsidR="00DB0E80" w:rsidRDefault="00DB0E80" w:rsidP="00DB0E80">
      <w:pPr>
        <w:pStyle w:val="03"/>
      </w:pPr>
      <w:r>
        <w:t>Базисный год: ФОТД1 = 1960 / 1590 = 1.236руб</w:t>
      </w:r>
    </w:p>
    <w:p w14:paraId="5A99ECB6" w14:textId="77777777" w:rsidR="00DB0E80" w:rsidRDefault="00DB0E80" w:rsidP="00DB0E80">
      <w:pPr>
        <w:pStyle w:val="03"/>
      </w:pPr>
      <w:r>
        <w:t>Отчетный год: ФОТД2 = 1860 / 1440 = 1.298руб</w:t>
      </w:r>
    </w:p>
    <w:p w14:paraId="5E1AE519" w14:textId="77777777" w:rsidR="00DB0E80" w:rsidRDefault="00DB0E80" w:rsidP="00DB0E80">
      <w:pPr>
        <w:pStyle w:val="03"/>
      </w:pPr>
      <w:r>
        <w:t>Индекс ФОТД = 1.298 / 1.236 = 1.05</w:t>
      </w:r>
    </w:p>
    <w:p w14:paraId="48D3C7E6" w14:textId="77777777" w:rsidR="00DB0E80" w:rsidRDefault="00DB0E80" w:rsidP="00DB0E80">
      <w:pPr>
        <w:pStyle w:val="03"/>
      </w:pPr>
      <w:r>
        <w:t xml:space="preserve">Прирост продукции (всего) = 1860 – 1960 = -100 </w:t>
      </w:r>
    </w:p>
    <w:p w14:paraId="7FA897E5" w14:textId="77777777" w:rsidR="00DB0E80" w:rsidRDefault="00DB0E80" w:rsidP="00DB0E80">
      <w:pPr>
        <w:pStyle w:val="03"/>
      </w:pPr>
      <w:r>
        <w:lastRenderedPageBreak/>
        <w:t xml:space="preserve">Прирост продукции: (ФОТД2 – ФОТД1) * полная стоимость </w:t>
      </w:r>
    </w:p>
    <w:p w14:paraId="01D82820" w14:textId="77777777" w:rsidR="00DB0E80" w:rsidRDefault="00DB0E80" w:rsidP="00DB0E80">
      <w:pPr>
        <w:pStyle w:val="03"/>
      </w:pPr>
      <w:r>
        <w:t>= (1.298 - 1.236) * 1440 = 89.280</w:t>
      </w:r>
    </w:p>
    <w:p w14:paraId="5C8817E2" w14:textId="77777777" w:rsidR="00DB0E80" w:rsidRDefault="00DB0E80" w:rsidP="00DB0E80">
      <w:pPr>
        <w:pStyle w:val="03"/>
      </w:pPr>
      <w:r>
        <w:t xml:space="preserve">Прирост продукции: полная стоимость (отчетный) - полная стоимость (базисный) * 1.298 </w:t>
      </w:r>
    </w:p>
    <w:p w14:paraId="5665E0B6" w14:textId="520BADC5" w:rsidR="00DB0E80" w:rsidRDefault="00DB0E80" w:rsidP="00DB0E80">
      <w:pPr>
        <w:pStyle w:val="03"/>
      </w:pPr>
      <w:r>
        <w:t>= (1440 – 1590) * 1.298 = -194.7 (отрицательный прирост)</w:t>
      </w:r>
    </w:p>
    <w:p w14:paraId="0E2D4622" w14:textId="77777777" w:rsidR="00DB0E80" w:rsidRDefault="00DB0E80" w:rsidP="00DB0E80">
      <w:pPr>
        <w:pStyle w:val="02"/>
      </w:pPr>
      <w:r>
        <w:t>Задача 3</w:t>
      </w:r>
    </w:p>
    <w:p w14:paraId="79E84C1B" w14:textId="77777777" w:rsidR="00DB0E80" w:rsidRDefault="00DB0E80" w:rsidP="00DB0E80">
      <w:pPr>
        <w:pStyle w:val="03"/>
      </w:pPr>
      <w:r>
        <w:t>Определите показатели эффективности использования основных производственных фондов предприятия, если известно, что численность работающих – 950 человек; среднегодовая стоимость основных фондов на предприятии 174 млн. рублей; выработка на одного работающего в год составила 94 000 рублей; затраты на производство продукции за год составят 83 млн. руб.</w:t>
      </w:r>
    </w:p>
    <w:p w14:paraId="5FBCAC21" w14:textId="77777777" w:rsidR="00DB0E80" w:rsidRDefault="00DB0E80" w:rsidP="00DB0E80">
      <w:pPr>
        <w:pStyle w:val="03"/>
      </w:pPr>
      <w:r>
        <w:t>Ответ:</w:t>
      </w:r>
    </w:p>
    <w:p w14:paraId="642465CC" w14:textId="77777777" w:rsidR="00DB0E80" w:rsidRDefault="00DB0E80" w:rsidP="00DB0E80">
      <w:pPr>
        <w:pStyle w:val="03"/>
      </w:pPr>
      <w:r>
        <w:t xml:space="preserve">В = 94 000 * 950 = 89.3 млн. </w:t>
      </w:r>
      <w:proofErr w:type="spellStart"/>
      <w:r>
        <w:t>руб</w:t>
      </w:r>
      <w:proofErr w:type="spellEnd"/>
    </w:p>
    <w:p w14:paraId="4889EA98" w14:textId="30EAC099" w:rsidR="00DB0E80" w:rsidRDefault="00DB0E80" w:rsidP="00DB0E80">
      <w:pPr>
        <w:pStyle w:val="03"/>
      </w:pPr>
      <w:r>
        <w:t>Ф = 174 млн</w:t>
      </w:r>
    </w:p>
    <w:p w14:paraId="6DF993D8" w14:textId="77777777" w:rsidR="00DB0E80" w:rsidRDefault="00DB0E80" w:rsidP="00DB0E80">
      <w:pPr>
        <w:pStyle w:val="03"/>
      </w:pPr>
      <w:r>
        <w:t>ФОТД = В/Ф</w:t>
      </w:r>
    </w:p>
    <w:p w14:paraId="1AA9C260" w14:textId="77777777" w:rsidR="00DB0E80" w:rsidRDefault="00DB0E80" w:rsidP="00DB0E80">
      <w:pPr>
        <w:pStyle w:val="03"/>
      </w:pPr>
      <w:r>
        <w:t>ФОТД = 89.3 / 174 = 0.513</w:t>
      </w:r>
    </w:p>
    <w:p w14:paraId="7F4D6999" w14:textId="77777777" w:rsidR="00DB0E80" w:rsidRDefault="00DB0E80" w:rsidP="00DB0E80">
      <w:pPr>
        <w:pStyle w:val="03"/>
      </w:pPr>
      <w:proofErr w:type="spellStart"/>
      <w:r>
        <w:t>Фемк</w:t>
      </w:r>
      <w:proofErr w:type="spellEnd"/>
      <w:r>
        <w:t xml:space="preserve"> = Ф/В</w:t>
      </w:r>
    </w:p>
    <w:p w14:paraId="3EA3EFE7" w14:textId="38EB7DD5" w:rsidR="00DB0E80" w:rsidRDefault="00DB0E80" w:rsidP="00DB0E80">
      <w:pPr>
        <w:pStyle w:val="03"/>
      </w:pPr>
      <w:proofErr w:type="spellStart"/>
      <w:r>
        <w:t>Фемк</w:t>
      </w:r>
      <w:proofErr w:type="spellEnd"/>
      <w:r>
        <w:t xml:space="preserve"> = 174 / 89.3 = 1.94</w:t>
      </w:r>
    </w:p>
    <w:p w14:paraId="32375061" w14:textId="77777777" w:rsidR="00DB0E80" w:rsidRDefault="00DB0E80" w:rsidP="00DB0E80">
      <w:pPr>
        <w:pStyle w:val="03"/>
      </w:pPr>
      <w:r>
        <w:t xml:space="preserve">Объем продукции = 89.3 млн. </w:t>
      </w:r>
      <w:proofErr w:type="spellStart"/>
      <w:r>
        <w:t>руб</w:t>
      </w:r>
      <w:proofErr w:type="spellEnd"/>
    </w:p>
    <w:p w14:paraId="0F135C74" w14:textId="77777777" w:rsidR="00DB0E80" w:rsidRDefault="00DB0E80" w:rsidP="00DB0E80">
      <w:pPr>
        <w:pStyle w:val="03"/>
      </w:pPr>
      <w:proofErr w:type="spellStart"/>
      <w:r>
        <w:t>Фондоёмкость</w:t>
      </w:r>
      <w:proofErr w:type="spellEnd"/>
      <w:r>
        <w:t xml:space="preserve"> </w:t>
      </w:r>
      <w:proofErr w:type="gramStart"/>
      <w:r>
        <w:t>=  1.94</w:t>
      </w:r>
      <w:proofErr w:type="gramEnd"/>
    </w:p>
    <w:p w14:paraId="74CE7EFE" w14:textId="77777777" w:rsidR="00DB0E80" w:rsidRDefault="00DB0E80" w:rsidP="00DB0E80">
      <w:pPr>
        <w:pStyle w:val="03"/>
      </w:pPr>
      <w:r>
        <w:t>Фондоотдача = 0.513</w:t>
      </w:r>
    </w:p>
    <w:p w14:paraId="61AAC0C5" w14:textId="77777777" w:rsidR="00DB0E80" w:rsidRDefault="00DB0E80" w:rsidP="00DB0E80">
      <w:pPr>
        <w:pStyle w:val="02"/>
      </w:pPr>
      <w:r>
        <w:t>Задача 4</w:t>
      </w:r>
    </w:p>
    <w:p w14:paraId="6EB22FAA" w14:textId="77777777" w:rsidR="00DB0E80" w:rsidRDefault="00DB0E80" w:rsidP="00DB0E80">
      <w:pPr>
        <w:pStyle w:val="03"/>
      </w:pPr>
      <w:r>
        <w:t>Годовой объем реализации продукции – 1250 тыс. руб.,</w:t>
      </w:r>
    </w:p>
    <w:p w14:paraId="44DB6E64" w14:textId="77777777" w:rsidR="00DB0E80" w:rsidRDefault="00DB0E80" w:rsidP="00DB0E80">
      <w:pPr>
        <w:pStyle w:val="03"/>
      </w:pPr>
      <w:r>
        <w:t>- себестоимость реализованной продукции- 1075 тыс. руб.,</w:t>
      </w:r>
    </w:p>
    <w:p w14:paraId="634191A6" w14:textId="3126BFE1" w:rsidR="00DB0E80" w:rsidRDefault="00DB0E80" w:rsidP="00DB0E80">
      <w:pPr>
        <w:pStyle w:val="03"/>
      </w:pPr>
      <w:r>
        <w:t>- среднегодовой остаток оборотных средств – 150 тыс. руб.</w:t>
      </w:r>
    </w:p>
    <w:p w14:paraId="43FEDFDC" w14:textId="77777777" w:rsidR="00DB0E80" w:rsidRDefault="00DB0E80" w:rsidP="00DB0E80">
      <w:pPr>
        <w:pStyle w:val="03"/>
      </w:pPr>
      <w:r>
        <w:t xml:space="preserve">Коэффициент оборачиваемости = Годовой объем </w:t>
      </w:r>
      <w:proofErr w:type="spellStart"/>
      <w:r>
        <w:t>реализ</w:t>
      </w:r>
      <w:proofErr w:type="spellEnd"/>
      <w:r>
        <w:t xml:space="preserve">. продукции/среднегодовой остаток </w:t>
      </w:r>
    </w:p>
    <w:p w14:paraId="23DEE360" w14:textId="77777777" w:rsidR="00DB0E80" w:rsidRDefault="00DB0E80" w:rsidP="00DB0E80">
      <w:pPr>
        <w:pStyle w:val="03"/>
      </w:pPr>
      <w:r>
        <w:t>= 1250 / 150 = 8.33</w:t>
      </w:r>
    </w:p>
    <w:p w14:paraId="38C5954B" w14:textId="77777777" w:rsidR="00DB0E80" w:rsidRDefault="00DB0E80" w:rsidP="00DB0E80">
      <w:pPr>
        <w:pStyle w:val="03"/>
      </w:pPr>
      <w:r>
        <w:lastRenderedPageBreak/>
        <w:t xml:space="preserve">Продолжительность одного оборота = 360/коэффициент оборачиваемости </w:t>
      </w:r>
    </w:p>
    <w:p w14:paraId="0EFD39A9" w14:textId="77777777" w:rsidR="00DB0E80" w:rsidRDefault="00DB0E80" w:rsidP="00DB0E80">
      <w:pPr>
        <w:pStyle w:val="03"/>
      </w:pPr>
      <w:r>
        <w:t>= 360 / 8.33 = 43.21</w:t>
      </w:r>
    </w:p>
    <w:p w14:paraId="2399D2F3" w14:textId="77777777" w:rsidR="00DB0E80" w:rsidRDefault="00DB0E80" w:rsidP="00DB0E80">
      <w:pPr>
        <w:pStyle w:val="03"/>
      </w:pPr>
      <w:r>
        <w:t>Коэффициент эффективности использования оборотных средств = Себестоимость/среднегодовой остаток ОС</w:t>
      </w:r>
    </w:p>
    <w:p w14:paraId="1B969251" w14:textId="6AC58E24" w:rsidR="00DB0E80" w:rsidRDefault="00DB0E80" w:rsidP="00DB0E80">
      <w:pPr>
        <w:pStyle w:val="03"/>
      </w:pPr>
      <w:r>
        <w:t>= 1075 / 150 = 7.16</w:t>
      </w:r>
    </w:p>
    <w:p w14:paraId="70215B2D" w14:textId="77777777" w:rsidR="00DB0E80" w:rsidRDefault="00DB0E80" w:rsidP="00DB0E80">
      <w:pPr>
        <w:pStyle w:val="02"/>
      </w:pPr>
      <w:r>
        <w:t>Задача 5</w:t>
      </w:r>
    </w:p>
    <w:p w14:paraId="4AB3CAC7" w14:textId="77777777" w:rsidR="00DB0E80" w:rsidRDefault="00DB0E80" w:rsidP="00DB0E80">
      <w:pPr>
        <w:pStyle w:val="03"/>
      </w:pPr>
      <w:r>
        <w:t>Годовой объем реализации продукции – 2500 тыс. руб.,</w:t>
      </w:r>
    </w:p>
    <w:p w14:paraId="6E7710D4" w14:textId="77777777" w:rsidR="00DB0E80" w:rsidRDefault="00DB0E80" w:rsidP="00DB0E80">
      <w:pPr>
        <w:pStyle w:val="03"/>
      </w:pPr>
      <w:r>
        <w:t>- себестоимость реализованной продукции- 1500тыс. руб.,</w:t>
      </w:r>
    </w:p>
    <w:p w14:paraId="68CD7B5E" w14:textId="77777777" w:rsidR="00DB0E80" w:rsidRDefault="00DB0E80" w:rsidP="00DB0E80">
      <w:pPr>
        <w:pStyle w:val="03"/>
      </w:pPr>
      <w:r>
        <w:t>- среднегодовой остаток оборотных средств – 180 тыс. руб.</w:t>
      </w:r>
    </w:p>
    <w:p w14:paraId="2E02A3C9" w14:textId="77777777" w:rsidR="00DB0E80" w:rsidRDefault="00DB0E80" w:rsidP="00DB0E80">
      <w:pPr>
        <w:pStyle w:val="03"/>
      </w:pPr>
      <w:r>
        <w:t xml:space="preserve">Коэффициент оборачиваемости =Годовой объем </w:t>
      </w:r>
      <w:proofErr w:type="spellStart"/>
      <w:r>
        <w:t>реализ</w:t>
      </w:r>
      <w:proofErr w:type="spellEnd"/>
      <w:r>
        <w:t>. продукции/среднегодовой остаток</w:t>
      </w:r>
    </w:p>
    <w:p w14:paraId="3652194E" w14:textId="77777777" w:rsidR="00DB0E80" w:rsidRDefault="00DB0E80" w:rsidP="00DB0E80">
      <w:pPr>
        <w:pStyle w:val="03"/>
      </w:pPr>
      <w:r>
        <w:t>= 2500 / 180 = 13.88</w:t>
      </w:r>
    </w:p>
    <w:p w14:paraId="06A1A386" w14:textId="77777777" w:rsidR="00DB0E80" w:rsidRDefault="00DB0E80" w:rsidP="00DB0E80">
      <w:pPr>
        <w:pStyle w:val="03"/>
      </w:pPr>
      <w:r>
        <w:t>Продолжительность одного оборота = 360/коэффициент оборачиваемости</w:t>
      </w:r>
    </w:p>
    <w:p w14:paraId="020B0B86" w14:textId="77777777" w:rsidR="00DB0E80" w:rsidRDefault="00DB0E80" w:rsidP="00DB0E80">
      <w:pPr>
        <w:pStyle w:val="03"/>
      </w:pPr>
      <w:r>
        <w:t>= 360 / 13.88 = 25.93</w:t>
      </w:r>
    </w:p>
    <w:p w14:paraId="7CC5BDDC" w14:textId="77777777" w:rsidR="00DB0E80" w:rsidRDefault="00DB0E80" w:rsidP="00DB0E80">
      <w:pPr>
        <w:pStyle w:val="03"/>
      </w:pPr>
      <w:r>
        <w:t>Коэффициент эффективности использования оборотных средств = Себестоимость/среднегодовой остаток ОС</w:t>
      </w:r>
    </w:p>
    <w:p w14:paraId="45E33FEA" w14:textId="2356A53A" w:rsidR="00DB0E80" w:rsidRDefault="00DB0E80" w:rsidP="00DB0E80">
      <w:pPr>
        <w:pStyle w:val="03"/>
      </w:pPr>
      <w:r>
        <w:t>= 1500 / 180 = 8.33</w:t>
      </w:r>
    </w:p>
    <w:p w14:paraId="5A0F9868" w14:textId="77777777" w:rsidR="00DB0E80" w:rsidRDefault="00DB0E80" w:rsidP="00DB0E80">
      <w:pPr>
        <w:pStyle w:val="02"/>
      </w:pPr>
      <w:r>
        <w:t>Задача 6</w:t>
      </w:r>
    </w:p>
    <w:p w14:paraId="3A17DE68" w14:textId="403205A6" w:rsidR="00DB0E80" w:rsidRDefault="00DB0E80" w:rsidP="00DB0E80">
      <w:pPr>
        <w:pStyle w:val="03"/>
      </w:pPr>
      <w:r>
        <w:t>Проанализировать эффективность использования материальных ресурсов анализируя данные таблицы 1 и соблюдая следующий алгоритм</w:t>
      </w:r>
    </w:p>
    <w:p w14:paraId="37EAE39B" w14:textId="40BC12EC" w:rsidR="00DB0E80" w:rsidRDefault="00DB0E80" w:rsidP="00DB0E80">
      <w:pPr>
        <w:pStyle w:val="03"/>
      </w:pPr>
      <w:r>
        <w:t>Определите материалоёмкость продукции (Ме) отражает величину материальных затрат, приходящуюся на 1 рубль выпущенной продукции:</w:t>
      </w:r>
    </w:p>
    <w:p w14:paraId="7E2B46F4" w14:textId="76E4DF1F" w:rsidR="00DB0E80" w:rsidRDefault="00DB0E80" w:rsidP="00DB0E80">
      <w:pPr>
        <w:pStyle w:val="03"/>
      </w:pPr>
      <w:r>
        <w:t>Расчёты занесите в таблице 9</w:t>
      </w:r>
    </w:p>
    <w:p w14:paraId="65B67BAC" w14:textId="23759BEC" w:rsidR="00DB0E80" w:rsidRDefault="00DB0E80" w:rsidP="00DB0E80">
      <w:pPr>
        <w:pStyle w:val="0"/>
      </w:pPr>
      <w:r>
        <w:t>Данные для расчета</w:t>
      </w:r>
    </w:p>
    <w:tbl>
      <w:tblPr>
        <w:tblW w:w="9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42"/>
        <w:gridCol w:w="2235"/>
        <w:gridCol w:w="1824"/>
      </w:tblGrid>
      <w:tr w:rsidR="00DB0E80" w:rsidRPr="00DB0E80" w14:paraId="0CFCF204" w14:textId="77777777" w:rsidTr="00DB0E80">
        <w:tc>
          <w:tcPr>
            <w:tcW w:w="0" w:type="auto"/>
            <w:shd w:val="clear" w:color="auto" w:fill="auto"/>
            <w:tcMar>
              <w:top w:w="81" w:type="dxa"/>
              <w:left w:w="41" w:type="dxa"/>
              <w:bottom w:w="81" w:type="dxa"/>
              <w:right w:w="41" w:type="dxa"/>
            </w:tcMar>
            <w:hideMark/>
          </w:tcPr>
          <w:p w14:paraId="19705EC4" w14:textId="77777777" w:rsidR="00DB0E80" w:rsidRPr="00DB0E80" w:rsidRDefault="00DB0E80" w:rsidP="00DB0E80">
            <w:pPr>
              <w:pStyle w:val="04"/>
              <w:rPr>
                <w:rFonts w:eastAsia="Calibri"/>
              </w:rPr>
            </w:pPr>
            <w:r w:rsidRPr="00DB0E80">
              <w:rPr>
                <w:rFonts w:eastAsia="Calibri"/>
              </w:rPr>
              <w:t>Наименование показателя</w:t>
            </w:r>
          </w:p>
        </w:tc>
        <w:tc>
          <w:tcPr>
            <w:tcW w:w="0" w:type="auto"/>
            <w:shd w:val="clear" w:color="auto" w:fill="auto"/>
            <w:tcMar>
              <w:top w:w="81" w:type="dxa"/>
              <w:left w:w="41" w:type="dxa"/>
              <w:bottom w:w="81" w:type="dxa"/>
              <w:right w:w="41" w:type="dxa"/>
            </w:tcMar>
            <w:hideMark/>
          </w:tcPr>
          <w:p w14:paraId="06F0408D" w14:textId="77777777" w:rsidR="00DB0E80" w:rsidRPr="00DB0E80" w:rsidRDefault="00DB0E80" w:rsidP="00DB0E80">
            <w:pPr>
              <w:pStyle w:val="04"/>
              <w:rPr>
                <w:rFonts w:eastAsia="Calibri"/>
              </w:rPr>
            </w:pPr>
            <w:r w:rsidRPr="00DB0E80">
              <w:rPr>
                <w:rFonts w:eastAsia="Calibri"/>
              </w:rPr>
              <w:t>Предыдущий год</w:t>
            </w:r>
          </w:p>
        </w:tc>
        <w:tc>
          <w:tcPr>
            <w:tcW w:w="0" w:type="auto"/>
            <w:shd w:val="clear" w:color="auto" w:fill="auto"/>
            <w:tcMar>
              <w:top w:w="81" w:type="dxa"/>
              <w:left w:w="41" w:type="dxa"/>
              <w:bottom w:w="81" w:type="dxa"/>
              <w:right w:w="41" w:type="dxa"/>
            </w:tcMar>
            <w:hideMark/>
          </w:tcPr>
          <w:p w14:paraId="49E90F4E" w14:textId="77777777" w:rsidR="00DB0E80" w:rsidRPr="00DB0E80" w:rsidRDefault="00DB0E80" w:rsidP="00DB0E80">
            <w:pPr>
              <w:pStyle w:val="04"/>
              <w:rPr>
                <w:rFonts w:eastAsia="Calibri"/>
              </w:rPr>
            </w:pPr>
            <w:r w:rsidRPr="00DB0E80">
              <w:rPr>
                <w:rFonts w:eastAsia="Calibri"/>
              </w:rPr>
              <w:t>Отчётный год</w:t>
            </w:r>
          </w:p>
        </w:tc>
      </w:tr>
      <w:tr w:rsidR="00DB0E80" w:rsidRPr="00DB0E80" w14:paraId="1D3EC175" w14:textId="77777777" w:rsidTr="00DB0E80">
        <w:tc>
          <w:tcPr>
            <w:tcW w:w="0" w:type="auto"/>
            <w:shd w:val="clear" w:color="auto" w:fill="auto"/>
            <w:tcMar>
              <w:top w:w="81" w:type="dxa"/>
              <w:left w:w="41" w:type="dxa"/>
              <w:bottom w:w="81" w:type="dxa"/>
              <w:right w:w="41" w:type="dxa"/>
            </w:tcMar>
            <w:hideMark/>
          </w:tcPr>
          <w:p w14:paraId="5EDD2C4A" w14:textId="77777777" w:rsidR="00DB0E80" w:rsidRPr="00DB0E80" w:rsidRDefault="00DB0E80" w:rsidP="00DB0E80">
            <w:pPr>
              <w:pStyle w:val="04"/>
              <w:rPr>
                <w:rFonts w:eastAsia="Calibri"/>
              </w:rPr>
            </w:pPr>
            <w:r w:rsidRPr="00DB0E80">
              <w:rPr>
                <w:rFonts w:eastAsia="Calibri"/>
              </w:rPr>
              <w:t>Объём производства продукции, тыс. руб.</w:t>
            </w:r>
          </w:p>
        </w:tc>
        <w:tc>
          <w:tcPr>
            <w:tcW w:w="0" w:type="auto"/>
            <w:shd w:val="clear" w:color="auto" w:fill="auto"/>
            <w:tcMar>
              <w:top w:w="81" w:type="dxa"/>
              <w:left w:w="41" w:type="dxa"/>
              <w:bottom w:w="81" w:type="dxa"/>
              <w:right w:w="41" w:type="dxa"/>
            </w:tcMar>
            <w:hideMark/>
          </w:tcPr>
          <w:p w14:paraId="65F8EC7F" w14:textId="77777777" w:rsidR="00DB0E80" w:rsidRPr="00DB0E80" w:rsidRDefault="00DB0E80" w:rsidP="00DB0E80">
            <w:pPr>
              <w:pStyle w:val="04"/>
              <w:rPr>
                <w:rFonts w:eastAsia="Calibri"/>
              </w:rPr>
            </w:pPr>
            <w:r w:rsidRPr="00DB0E80">
              <w:rPr>
                <w:rFonts w:eastAsia="Calibri"/>
              </w:rPr>
              <w:t>76715</w:t>
            </w:r>
          </w:p>
        </w:tc>
        <w:tc>
          <w:tcPr>
            <w:tcW w:w="0" w:type="auto"/>
            <w:shd w:val="clear" w:color="auto" w:fill="auto"/>
            <w:tcMar>
              <w:top w:w="81" w:type="dxa"/>
              <w:left w:w="41" w:type="dxa"/>
              <w:bottom w:w="81" w:type="dxa"/>
              <w:right w:w="41" w:type="dxa"/>
            </w:tcMar>
            <w:hideMark/>
          </w:tcPr>
          <w:p w14:paraId="1995A745" w14:textId="77777777" w:rsidR="00DB0E80" w:rsidRPr="00DB0E80" w:rsidRDefault="00DB0E80" w:rsidP="00DB0E80">
            <w:pPr>
              <w:pStyle w:val="04"/>
              <w:rPr>
                <w:rFonts w:eastAsia="Calibri"/>
              </w:rPr>
            </w:pPr>
            <w:r w:rsidRPr="00DB0E80">
              <w:rPr>
                <w:rFonts w:eastAsia="Calibri"/>
              </w:rPr>
              <w:t>77468</w:t>
            </w:r>
          </w:p>
        </w:tc>
      </w:tr>
      <w:tr w:rsidR="00DB0E80" w:rsidRPr="00DB0E80" w14:paraId="585735D9" w14:textId="77777777" w:rsidTr="00DB0E80">
        <w:tc>
          <w:tcPr>
            <w:tcW w:w="0" w:type="auto"/>
            <w:shd w:val="clear" w:color="auto" w:fill="auto"/>
            <w:tcMar>
              <w:top w:w="81" w:type="dxa"/>
              <w:left w:w="41" w:type="dxa"/>
              <w:bottom w:w="81" w:type="dxa"/>
              <w:right w:w="41" w:type="dxa"/>
            </w:tcMar>
            <w:hideMark/>
          </w:tcPr>
          <w:p w14:paraId="0B90729C" w14:textId="77777777" w:rsidR="00DB0E80" w:rsidRPr="00DB0E80" w:rsidRDefault="00DB0E80" w:rsidP="00DB0E80">
            <w:pPr>
              <w:pStyle w:val="04"/>
              <w:rPr>
                <w:rFonts w:eastAsia="Calibri"/>
              </w:rPr>
            </w:pPr>
            <w:r w:rsidRPr="00DB0E80">
              <w:rPr>
                <w:rFonts w:eastAsia="Calibri"/>
              </w:rPr>
              <w:t>Материальные затраты, тыс. руб.</w:t>
            </w:r>
          </w:p>
        </w:tc>
        <w:tc>
          <w:tcPr>
            <w:tcW w:w="0" w:type="auto"/>
            <w:shd w:val="clear" w:color="auto" w:fill="auto"/>
            <w:tcMar>
              <w:top w:w="81" w:type="dxa"/>
              <w:left w:w="41" w:type="dxa"/>
              <w:bottom w:w="81" w:type="dxa"/>
              <w:right w:w="41" w:type="dxa"/>
            </w:tcMar>
            <w:hideMark/>
          </w:tcPr>
          <w:p w14:paraId="3F897AA0" w14:textId="77777777" w:rsidR="00DB0E80" w:rsidRPr="00DB0E80" w:rsidRDefault="00DB0E80" w:rsidP="00DB0E80">
            <w:pPr>
              <w:pStyle w:val="04"/>
              <w:rPr>
                <w:rFonts w:eastAsia="Calibri"/>
              </w:rPr>
            </w:pPr>
            <w:r w:rsidRPr="00DB0E80">
              <w:rPr>
                <w:rFonts w:eastAsia="Calibri"/>
              </w:rPr>
              <w:t>33496</w:t>
            </w:r>
          </w:p>
        </w:tc>
        <w:tc>
          <w:tcPr>
            <w:tcW w:w="0" w:type="auto"/>
            <w:shd w:val="clear" w:color="auto" w:fill="auto"/>
            <w:tcMar>
              <w:top w:w="81" w:type="dxa"/>
              <w:left w:w="41" w:type="dxa"/>
              <w:bottom w:w="81" w:type="dxa"/>
              <w:right w:w="41" w:type="dxa"/>
            </w:tcMar>
            <w:hideMark/>
          </w:tcPr>
          <w:p w14:paraId="18322F8F" w14:textId="77777777" w:rsidR="00DB0E80" w:rsidRPr="00DB0E80" w:rsidRDefault="00DB0E80" w:rsidP="00DB0E80">
            <w:pPr>
              <w:pStyle w:val="04"/>
              <w:rPr>
                <w:rFonts w:eastAsia="Calibri"/>
              </w:rPr>
            </w:pPr>
            <w:r w:rsidRPr="00DB0E80">
              <w:rPr>
                <w:rFonts w:eastAsia="Calibri"/>
              </w:rPr>
              <w:t>33473</w:t>
            </w:r>
          </w:p>
        </w:tc>
      </w:tr>
      <w:tr w:rsidR="00DB0E80" w:rsidRPr="00DB0E80" w14:paraId="4FADF2B3" w14:textId="77777777" w:rsidTr="00DB0E80">
        <w:tc>
          <w:tcPr>
            <w:tcW w:w="0" w:type="auto"/>
            <w:shd w:val="clear" w:color="auto" w:fill="auto"/>
            <w:tcMar>
              <w:top w:w="81" w:type="dxa"/>
              <w:left w:w="41" w:type="dxa"/>
              <w:bottom w:w="81" w:type="dxa"/>
              <w:right w:w="41" w:type="dxa"/>
            </w:tcMar>
            <w:hideMark/>
          </w:tcPr>
          <w:p w14:paraId="24B9A8D0" w14:textId="77777777" w:rsidR="00DB0E80" w:rsidRPr="00DB0E80" w:rsidRDefault="00DB0E80" w:rsidP="00DB0E80">
            <w:pPr>
              <w:pStyle w:val="04"/>
              <w:rPr>
                <w:rFonts w:eastAsia="Calibri"/>
              </w:rPr>
            </w:pPr>
            <w:r w:rsidRPr="00DB0E80">
              <w:rPr>
                <w:rFonts w:eastAsia="Calibri"/>
              </w:rPr>
              <w:lastRenderedPageBreak/>
              <w:t>В том числе:</w:t>
            </w:r>
          </w:p>
        </w:tc>
        <w:tc>
          <w:tcPr>
            <w:tcW w:w="0" w:type="auto"/>
            <w:shd w:val="clear" w:color="auto" w:fill="auto"/>
            <w:tcMar>
              <w:top w:w="81" w:type="dxa"/>
              <w:left w:w="41" w:type="dxa"/>
              <w:bottom w:w="81" w:type="dxa"/>
              <w:right w:w="41" w:type="dxa"/>
            </w:tcMar>
            <w:hideMark/>
          </w:tcPr>
          <w:p w14:paraId="018E0B62" w14:textId="77777777" w:rsidR="00DB0E80" w:rsidRPr="00DB0E80" w:rsidRDefault="00DB0E80" w:rsidP="00DB0E80">
            <w:pPr>
              <w:pStyle w:val="04"/>
              <w:rPr>
                <w:rFonts w:eastAsia="Calibri"/>
              </w:rPr>
            </w:pPr>
            <w:r w:rsidRPr="00DB0E80">
              <w:rPr>
                <w:rFonts w:eastAsia="Calibri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tcMar>
              <w:top w:w="81" w:type="dxa"/>
              <w:left w:w="41" w:type="dxa"/>
              <w:bottom w:w="81" w:type="dxa"/>
              <w:right w:w="41" w:type="dxa"/>
            </w:tcMar>
            <w:hideMark/>
          </w:tcPr>
          <w:p w14:paraId="41575D95" w14:textId="77777777" w:rsidR="00DB0E80" w:rsidRPr="00DB0E80" w:rsidRDefault="00DB0E80" w:rsidP="00DB0E80">
            <w:pPr>
              <w:pStyle w:val="04"/>
              <w:rPr>
                <w:rFonts w:eastAsia="Calibri"/>
              </w:rPr>
            </w:pPr>
            <w:r w:rsidRPr="00DB0E80">
              <w:rPr>
                <w:rFonts w:eastAsia="Calibri"/>
              </w:rPr>
              <w:t xml:space="preserve"> </w:t>
            </w:r>
          </w:p>
        </w:tc>
      </w:tr>
      <w:tr w:rsidR="00DB0E80" w:rsidRPr="00DB0E80" w14:paraId="4584B228" w14:textId="77777777" w:rsidTr="00DB0E80">
        <w:tc>
          <w:tcPr>
            <w:tcW w:w="0" w:type="auto"/>
            <w:shd w:val="clear" w:color="auto" w:fill="auto"/>
            <w:tcMar>
              <w:top w:w="81" w:type="dxa"/>
              <w:left w:w="41" w:type="dxa"/>
              <w:bottom w:w="81" w:type="dxa"/>
              <w:right w:w="41" w:type="dxa"/>
            </w:tcMar>
            <w:hideMark/>
          </w:tcPr>
          <w:p w14:paraId="5F448C99" w14:textId="77777777" w:rsidR="00DB0E80" w:rsidRPr="00DB0E80" w:rsidRDefault="00DB0E80" w:rsidP="00DB0E80">
            <w:pPr>
              <w:pStyle w:val="04"/>
              <w:rPr>
                <w:rFonts w:eastAsia="Calibri"/>
              </w:rPr>
            </w:pPr>
            <w:r w:rsidRPr="00DB0E80">
              <w:rPr>
                <w:rFonts w:eastAsia="Calibri"/>
              </w:rPr>
              <w:t>Сырьё и материалы</w:t>
            </w:r>
          </w:p>
        </w:tc>
        <w:tc>
          <w:tcPr>
            <w:tcW w:w="0" w:type="auto"/>
            <w:shd w:val="clear" w:color="auto" w:fill="auto"/>
            <w:tcMar>
              <w:top w:w="81" w:type="dxa"/>
              <w:left w:w="41" w:type="dxa"/>
              <w:bottom w:w="81" w:type="dxa"/>
              <w:right w:w="41" w:type="dxa"/>
            </w:tcMar>
            <w:hideMark/>
          </w:tcPr>
          <w:p w14:paraId="63D2C609" w14:textId="77777777" w:rsidR="00DB0E80" w:rsidRPr="00DB0E80" w:rsidRDefault="00DB0E80" w:rsidP="00DB0E80">
            <w:pPr>
              <w:pStyle w:val="04"/>
              <w:rPr>
                <w:rFonts w:eastAsia="Calibri"/>
              </w:rPr>
            </w:pPr>
            <w:r w:rsidRPr="00DB0E80">
              <w:rPr>
                <w:rFonts w:eastAsia="Calibri"/>
              </w:rPr>
              <w:t>7704</w:t>
            </w:r>
          </w:p>
        </w:tc>
        <w:tc>
          <w:tcPr>
            <w:tcW w:w="0" w:type="auto"/>
            <w:shd w:val="clear" w:color="auto" w:fill="auto"/>
            <w:tcMar>
              <w:top w:w="81" w:type="dxa"/>
              <w:left w:w="41" w:type="dxa"/>
              <w:bottom w:w="81" w:type="dxa"/>
              <w:right w:w="41" w:type="dxa"/>
            </w:tcMar>
            <w:hideMark/>
          </w:tcPr>
          <w:p w14:paraId="28043C29" w14:textId="77777777" w:rsidR="00DB0E80" w:rsidRPr="00DB0E80" w:rsidRDefault="00DB0E80" w:rsidP="00DB0E80">
            <w:pPr>
              <w:pStyle w:val="04"/>
              <w:rPr>
                <w:rFonts w:eastAsia="Calibri"/>
              </w:rPr>
            </w:pPr>
            <w:r w:rsidRPr="00DB0E80">
              <w:rPr>
                <w:rFonts w:eastAsia="Calibri"/>
              </w:rPr>
              <w:t>7364</w:t>
            </w:r>
          </w:p>
        </w:tc>
      </w:tr>
      <w:tr w:rsidR="00DB0E80" w:rsidRPr="00DB0E80" w14:paraId="26BB8527" w14:textId="77777777" w:rsidTr="00DB0E80">
        <w:tc>
          <w:tcPr>
            <w:tcW w:w="0" w:type="auto"/>
            <w:shd w:val="clear" w:color="auto" w:fill="auto"/>
            <w:tcMar>
              <w:top w:w="81" w:type="dxa"/>
              <w:left w:w="41" w:type="dxa"/>
              <w:bottom w:w="81" w:type="dxa"/>
              <w:right w:w="41" w:type="dxa"/>
            </w:tcMar>
            <w:hideMark/>
          </w:tcPr>
          <w:p w14:paraId="0EB38A64" w14:textId="77777777" w:rsidR="00DB0E80" w:rsidRPr="00DB0E80" w:rsidRDefault="00DB0E80" w:rsidP="00DB0E80">
            <w:pPr>
              <w:pStyle w:val="04"/>
              <w:rPr>
                <w:rFonts w:eastAsia="Calibri"/>
              </w:rPr>
            </w:pPr>
            <w:r w:rsidRPr="00DB0E80">
              <w:rPr>
                <w:rFonts w:eastAsia="Calibri"/>
              </w:rPr>
              <w:t>Полуфабрикаты</w:t>
            </w:r>
          </w:p>
        </w:tc>
        <w:tc>
          <w:tcPr>
            <w:tcW w:w="0" w:type="auto"/>
            <w:shd w:val="clear" w:color="auto" w:fill="auto"/>
            <w:tcMar>
              <w:top w:w="81" w:type="dxa"/>
              <w:left w:w="41" w:type="dxa"/>
              <w:bottom w:w="81" w:type="dxa"/>
              <w:right w:w="41" w:type="dxa"/>
            </w:tcMar>
            <w:hideMark/>
          </w:tcPr>
          <w:p w14:paraId="18D0DA59" w14:textId="77777777" w:rsidR="00DB0E80" w:rsidRPr="00DB0E80" w:rsidRDefault="00DB0E80" w:rsidP="00DB0E80">
            <w:pPr>
              <w:pStyle w:val="04"/>
              <w:rPr>
                <w:rFonts w:eastAsia="Calibri"/>
              </w:rPr>
            </w:pPr>
            <w:r w:rsidRPr="00DB0E80">
              <w:rPr>
                <w:rFonts w:eastAsia="Calibri"/>
              </w:rPr>
              <w:t>23280</w:t>
            </w:r>
          </w:p>
        </w:tc>
        <w:tc>
          <w:tcPr>
            <w:tcW w:w="0" w:type="auto"/>
            <w:shd w:val="clear" w:color="auto" w:fill="auto"/>
            <w:tcMar>
              <w:top w:w="81" w:type="dxa"/>
              <w:left w:w="41" w:type="dxa"/>
              <w:bottom w:w="81" w:type="dxa"/>
              <w:right w:w="41" w:type="dxa"/>
            </w:tcMar>
            <w:hideMark/>
          </w:tcPr>
          <w:p w14:paraId="1F554EC4" w14:textId="77777777" w:rsidR="00DB0E80" w:rsidRPr="00DB0E80" w:rsidRDefault="00DB0E80" w:rsidP="00DB0E80">
            <w:pPr>
              <w:pStyle w:val="04"/>
              <w:rPr>
                <w:rFonts w:eastAsia="Calibri"/>
              </w:rPr>
            </w:pPr>
            <w:r w:rsidRPr="00DB0E80">
              <w:rPr>
                <w:rFonts w:eastAsia="Calibri"/>
              </w:rPr>
              <w:t>23364</w:t>
            </w:r>
          </w:p>
        </w:tc>
      </w:tr>
      <w:tr w:rsidR="00DB0E80" w:rsidRPr="00DB0E80" w14:paraId="39F28DF9" w14:textId="77777777" w:rsidTr="00DB0E80">
        <w:tc>
          <w:tcPr>
            <w:tcW w:w="0" w:type="auto"/>
            <w:shd w:val="clear" w:color="auto" w:fill="auto"/>
            <w:tcMar>
              <w:top w:w="81" w:type="dxa"/>
              <w:left w:w="41" w:type="dxa"/>
              <w:bottom w:w="81" w:type="dxa"/>
              <w:right w:w="41" w:type="dxa"/>
            </w:tcMar>
            <w:hideMark/>
          </w:tcPr>
          <w:p w14:paraId="02EFFBBE" w14:textId="77777777" w:rsidR="00DB0E80" w:rsidRPr="00DB0E80" w:rsidRDefault="00DB0E80" w:rsidP="00DB0E80">
            <w:pPr>
              <w:pStyle w:val="04"/>
              <w:rPr>
                <w:rFonts w:eastAsia="Calibri"/>
              </w:rPr>
            </w:pPr>
            <w:r w:rsidRPr="00DB0E80">
              <w:rPr>
                <w:rFonts w:eastAsia="Calibri"/>
              </w:rPr>
              <w:t>Топливо</w:t>
            </w:r>
          </w:p>
        </w:tc>
        <w:tc>
          <w:tcPr>
            <w:tcW w:w="0" w:type="auto"/>
            <w:shd w:val="clear" w:color="auto" w:fill="auto"/>
            <w:tcMar>
              <w:top w:w="81" w:type="dxa"/>
              <w:left w:w="41" w:type="dxa"/>
              <w:bottom w:w="81" w:type="dxa"/>
              <w:right w:w="41" w:type="dxa"/>
            </w:tcMar>
            <w:hideMark/>
          </w:tcPr>
          <w:p w14:paraId="4B9961F1" w14:textId="77777777" w:rsidR="00DB0E80" w:rsidRPr="00DB0E80" w:rsidRDefault="00DB0E80" w:rsidP="00DB0E80">
            <w:pPr>
              <w:pStyle w:val="04"/>
              <w:rPr>
                <w:rFonts w:eastAsia="Calibri"/>
              </w:rPr>
            </w:pPr>
            <w:r w:rsidRPr="00DB0E80">
              <w:rPr>
                <w:rFonts w:eastAsia="Calibri"/>
              </w:rPr>
              <w:t>1040</w:t>
            </w:r>
          </w:p>
        </w:tc>
        <w:tc>
          <w:tcPr>
            <w:tcW w:w="0" w:type="auto"/>
            <w:shd w:val="clear" w:color="auto" w:fill="auto"/>
            <w:tcMar>
              <w:top w:w="81" w:type="dxa"/>
              <w:left w:w="41" w:type="dxa"/>
              <w:bottom w:w="81" w:type="dxa"/>
              <w:right w:w="41" w:type="dxa"/>
            </w:tcMar>
            <w:hideMark/>
          </w:tcPr>
          <w:p w14:paraId="564F440D" w14:textId="77777777" w:rsidR="00DB0E80" w:rsidRPr="00DB0E80" w:rsidRDefault="00DB0E80" w:rsidP="00DB0E80">
            <w:pPr>
              <w:pStyle w:val="04"/>
              <w:rPr>
                <w:rFonts w:eastAsia="Calibri"/>
              </w:rPr>
            </w:pPr>
            <w:r w:rsidRPr="00DB0E80">
              <w:rPr>
                <w:rFonts w:eastAsia="Calibri"/>
              </w:rPr>
              <w:t>1540</w:t>
            </w:r>
          </w:p>
        </w:tc>
      </w:tr>
      <w:tr w:rsidR="00DB0E80" w:rsidRPr="00DB0E80" w14:paraId="7D7FCB4F" w14:textId="77777777" w:rsidTr="00DB0E80">
        <w:tc>
          <w:tcPr>
            <w:tcW w:w="0" w:type="auto"/>
            <w:shd w:val="clear" w:color="auto" w:fill="auto"/>
            <w:tcMar>
              <w:top w:w="81" w:type="dxa"/>
              <w:left w:w="41" w:type="dxa"/>
              <w:bottom w:w="81" w:type="dxa"/>
              <w:right w:w="41" w:type="dxa"/>
            </w:tcMar>
            <w:hideMark/>
          </w:tcPr>
          <w:p w14:paraId="293D6ED6" w14:textId="77777777" w:rsidR="00DB0E80" w:rsidRPr="00DB0E80" w:rsidRDefault="00DB0E80" w:rsidP="00DB0E80">
            <w:pPr>
              <w:pStyle w:val="04"/>
              <w:rPr>
                <w:rFonts w:eastAsia="Calibri"/>
              </w:rPr>
            </w:pPr>
            <w:r w:rsidRPr="00DB0E80">
              <w:rPr>
                <w:rFonts w:eastAsia="Calibri"/>
              </w:rPr>
              <w:t>Энергия</w:t>
            </w:r>
          </w:p>
        </w:tc>
        <w:tc>
          <w:tcPr>
            <w:tcW w:w="0" w:type="auto"/>
            <w:shd w:val="clear" w:color="auto" w:fill="auto"/>
            <w:tcMar>
              <w:top w:w="81" w:type="dxa"/>
              <w:left w:w="41" w:type="dxa"/>
              <w:bottom w:w="81" w:type="dxa"/>
              <w:right w:w="41" w:type="dxa"/>
            </w:tcMar>
            <w:hideMark/>
          </w:tcPr>
          <w:p w14:paraId="34D1D85E" w14:textId="77777777" w:rsidR="00DB0E80" w:rsidRPr="00DB0E80" w:rsidRDefault="00DB0E80" w:rsidP="00DB0E80">
            <w:pPr>
              <w:pStyle w:val="04"/>
              <w:rPr>
                <w:rFonts w:eastAsia="Calibri"/>
              </w:rPr>
            </w:pPr>
            <w:r w:rsidRPr="00DB0E80">
              <w:rPr>
                <w:rFonts w:eastAsia="Calibri"/>
              </w:rPr>
              <w:t>770</w:t>
            </w:r>
          </w:p>
        </w:tc>
        <w:tc>
          <w:tcPr>
            <w:tcW w:w="0" w:type="auto"/>
            <w:shd w:val="clear" w:color="auto" w:fill="auto"/>
            <w:tcMar>
              <w:top w:w="81" w:type="dxa"/>
              <w:left w:w="41" w:type="dxa"/>
              <w:bottom w:w="81" w:type="dxa"/>
              <w:right w:w="41" w:type="dxa"/>
            </w:tcMar>
            <w:hideMark/>
          </w:tcPr>
          <w:p w14:paraId="716652B5" w14:textId="77777777" w:rsidR="00DB0E80" w:rsidRPr="00DB0E80" w:rsidRDefault="00DB0E80" w:rsidP="00DB0E80">
            <w:pPr>
              <w:pStyle w:val="04"/>
              <w:rPr>
                <w:rFonts w:eastAsia="Calibri"/>
              </w:rPr>
            </w:pPr>
            <w:r w:rsidRPr="00DB0E80">
              <w:rPr>
                <w:rFonts w:eastAsia="Calibri"/>
              </w:rPr>
              <w:t>971</w:t>
            </w:r>
          </w:p>
        </w:tc>
      </w:tr>
      <w:tr w:rsidR="00DB0E80" w:rsidRPr="00DB0E80" w14:paraId="1BEAD73F" w14:textId="77777777" w:rsidTr="00DB0E80">
        <w:tc>
          <w:tcPr>
            <w:tcW w:w="0" w:type="auto"/>
            <w:shd w:val="clear" w:color="auto" w:fill="auto"/>
            <w:tcMar>
              <w:top w:w="81" w:type="dxa"/>
              <w:left w:w="41" w:type="dxa"/>
              <w:bottom w:w="81" w:type="dxa"/>
              <w:right w:w="41" w:type="dxa"/>
            </w:tcMar>
            <w:hideMark/>
          </w:tcPr>
          <w:p w14:paraId="2AA782B9" w14:textId="77777777" w:rsidR="00DB0E80" w:rsidRPr="00DB0E80" w:rsidRDefault="00DB0E80" w:rsidP="00DB0E80">
            <w:pPr>
              <w:pStyle w:val="04"/>
              <w:rPr>
                <w:rFonts w:eastAsia="Calibri"/>
              </w:rPr>
            </w:pPr>
            <w:r w:rsidRPr="00DB0E80">
              <w:rPr>
                <w:rFonts w:eastAsia="Calibri"/>
              </w:rPr>
              <w:t>Другие материальные затраты</w:t>
            </w:r>
          </w:p>
        </w:tc>
        <w:tc>
          <w:tcPr>
            <w:tcW w:w="0" w:type="auto"/>
            <w:shd w:val="clear" w:color="auto" w:fill="auto"/>
            <w:tcMar>
              <w:top w:w="81" w:type="dxa"/>
              <w:left w:w="41" w:type="dxa"/>
              <w:bottom w:w="81" w:type="dxa"/>
              <w:right w:w="41" w:type="dxa"/>
            </w:tcMar>
            <w:hideMark/>
          </w:tcPr>
          <w:p w14:paraId="774EB1C5" w14:textId="77777777" w:rsidR="00DB0E80" w:rsidRPr="00DB0E80" w:rsidRDefault="00DB0E80" w:rsidP="00DB0E80">
            <w:pPr>
              <w:pStyle w:val="04"/>
              <w:rPr>
                <w:rFonts w:eastAsia="Calibri"/>
              </w:rPr>
            </w:pPr>
            <w:r w:rsidRPr="00DB0E80">
              <w:rPr>
                <w:rFonts w:eastAsia="Calibri"/>
              </w:rPr>
              <w:t>702</w:t>
            </w:r>
          </w:p>
        </w:tc>
        <w:tc>
          <w:tcPr>
            <w:tcW w:w="0" w:type="auto"/>
            <w:shd w:val="clear" w:color="auto" w:fill="auto"/>
            <w:tcMar>
              <w:top w:w="81" w:type="dxa"/>
              <w:left w:w="41" w:type="dxa"/>
              <w:bottom w:w="81" w:type="dxa"/>
              <w:right w:w="41" w:type="dxa"/>
            </w:tcMar>
            <w:hideMark/>
          </w:tcPr>
          <w:p w14:paraId="2106C61C" w14:textId="77777777" w:rsidR="00DB0E80" w:rsidRPr="00DB0E80" w:rsidRDefault="00DB0E80" w:rsidP="00DB0E80">
            <w:pPr>
              <w:pStyle w:val="04"/>
              <w:rPr>
                <w:rFonts w:eastAsia="Calibri"/>
              </w:rPr>
            </w:pPr>
            <w:r w:rsidRPr="00DB0E80">
              <w:rPr>
                <w:rFonts w:eastAsia="Calibri"/>
              </w:rPr>
              <w:t>234</w:t>
            </w:r>
          </w:p>
        </w:tc>
      </w:tr>
    </w:tbl>
    <w:p w14:paraId="10865757" w14:textId="0C1E5B88" w:rsidR="00DB0E80" w:rsidRDefault="00DB0E80" w:rsidP="00DB0E80">
      <w:pPr>
        <w:pStyle w:val="03"/>
      </w:pPr>
    </w:p>
    <w:p w14:paraId="765F4C0A" w14:textId="77777777" w:rsidR="00DB0E80" w:rsidRDefault="00DB0E80" w:rsidP="00DB0E80">
      <w:pPr>
        <w:pStyle w:val="03"/>
      </w:pPr>
      <w:r>
        <w:t>П – Предыдущий год</w:t>
      </w:r>
    </w:p>
    <w:p w14:paraId="40F510BF" w14:textId="77777777" w:rsidR="00DB0E80" w:rsidRDefault="00DB0E80" w:rsidP="00DB0E80">
      <w:pPr>
        <w:pStyle w:val="03"/>
      </w:pPr>
      <w:r>
        <w:t>О – Отчетный год</w:t>
      </w:r>
    </w:p>
    <w:p w14:paraId="149045A2" w14:textId="77777777" w:rsidR="00DB0E80" w:rsidRDefault="00DB0E80" w:rsidP="00DB0E80">
      <w:pPr>
        <w:pStyle w:val="03"/>
      </w:pPr>
      <w:r>
        <w:t>Ме=Сумма материальных затрат/Стоимость продукции</w:t>
      </w:r>
    </w:p>
    <w:p w14:paraId="7DCC0DF2" w14:textId="77777777" w:rsidR="00DB0E80" w:rsidRDefault="00DB0E80" w:rsidP="00DB0E80">
      <w:pPr>
        <w:pStyle w:val="03"/>
      </w:pPr>
      <w:r>
        <w:t>П = 33496 / 76715 = 0.436</w:t>
      </w:r>
    </w:p>
    <w:p w14:paraId="184002AA" w14:textId="77777777" w:rsidR="00DB0E80" w:rsidRDefault="00DB0E80" w:rsidP="00DB0E80">
      <w:pPr>
        <w:pStyle w:val="03"/>
      </w:pPr>
      <w:r>
        <w:t>О =33473/ 77468= 0.432</w:t>
      </w:r>
    </w:p>
    <w:p w14:paraId="6DB0EB35" w14:textId="77777777" w:rsidR="00DB0E80" w:rsidRDefault="00DB0E80" w:rsidP="00DB0E80">
      <w:pPr>
        <w:pStyle w:val="03"/>
      </w:pPr>
      <w:r>
        <w:t>Мо=Стоимость продукции/Сумма материальных затрат</w:t>
      </w:r>
    </w:p>
    <w:p w14:paraId="373C3615" w14:textId="77777777" w:rsidR="00DB0E80" w:rsidRDefault="00DB0E80" w:rsidP="00DB0E80">
      <w:pPr>
        <w:pStyle w:val="03"/>
      </w:pPr>
      <w:r>
        <w:t>П = 76715 / 33496 = 2.29</w:t>
      </w:r>
    </w:p>
    <w:p w14:paraId="6B126018" w14:textId="5C552C9B" w:rsidR="00DB0E80" w:rsidRDefault="00DB0E80" w:rsidP="00DB0E80">
      <w:pPr>
        <w:pStyle w:val="03"/>
      </w:pPr>
      <w:r>
        <w:t>О =77468 / 33473 = 2.31</w:t>
      </w:r>
    </w:p>
    <w:p w14:paraId="3AFD5867" w14:textId="77777777" w:rsidR="00DB0E80" w:rsidRDefault="00DB0E80" w:rsidP="00DB0E80">
      <w:pPr>
        <w:pStyle w:val="03"/>
      </w:pPr>
      <w:r>
        <w:t>СМЕ=Сумма потребленных сырья и материалов/Стоимость продукции</w:t>
      </w:r>
    </w:p>
    <w:p w14:paraId="24353F9C" w14:textId="77777777" w:rsidR="00DB0E80" w:rsidRDefault="00DB0E80" w:rsidP="00DB0E80">
      <w:pPr>
        <w:pStyle w:val="03"/>
      </w:pPr>
      <w:r>
        <w:t xml:space="preserve">П </w:t>
      </w:r>
      <w:proofErr w:type="gramStart"/>
      <w:r>
        <w:t>=  7704</w:t>
      </w:r>
      <w:proofErr w:type="gramEnd"/>
      <w:r>
        <w:t xml:space="preserve"> / 76715 = 0.1</w:t>
      </w:r>
    </w:p>
    <w:p w14:paraId="15036A1A" w14:textId="0D825720" w:rsidR="00DB0E80" w:rsidRDefault="00DB0E80" w:rsidP="00DB0E80">
      <w:pPr>
        <w:pStyle w:val="03"/>
      </w:pPr>
      <w:r>
        <w:t>О =7364 / 77468 = 0.095</w:t>
      </w:r>
    </w:p>
    <w:p w14:paraId="3F0A2D6E" w14:textId="77777777" w:rsidR="00DB0E80" w:rsidRDefault="00DB0E80" w:rsidP="00DB0E80">
      <w:pPr>
        <w:pStyle w:val="03"/>
      </w:pPr>
      <w:r>
        <w:t>ТМЕ=Сумма потребленного топлива/Стоимость продукции</w:t>
      </w:r>
    </w:p>
    <w:p w14:paraId="047DA177" w14:textId="77777777" w:rsidR="00DB0E80" w:rsidRDefault="00DB0E80" w:rsidP="00DB0E80">
      <w:pPr>
        <w:pStyle w:val="03"/>
      </w:pPr>
      <w:r>
        <w:t>П = 1040 / 76715 = 0.013</w:t>
      </w:r>
    </w:p>
    <w:p w14:paraId="658D844A" w14:textId="52331A3C" w:rsidR="00DB0E80" w:rsidRDefault="00DB0E80" w:rsidP="00DB0E80">
      <w:pPr>
        <w:pStyle w:val="03"/>
      </w:pPr>
      <w:r>
        <w:t>О =1540 / 77468 = 0.019</w:t>
      </w:r>
    </w:p>
    <w:p w14:paraId="01190984" w14:textId="77777777" w:rsidR="00DB0E80" w:rsidRDefault="00DB0E80" w:rsidP="00DB0E80">
      <w:pPr>
        <w:pStyle w:val="03"/>
      </w:pPr>
      <w:r>
        <w:t>ЭМЕ=Сумма потребленной энергии/Стоимость продукции</w:t>
      </w:r>
    </w:p>
    <w:p w14:paraId="388EBF61" w14:textId="77777777" w:rsidR="00DB0E80" w:rsidRDefault="00DB0E80" w:rsidP="00DB0E80">
      <w:pPr>
        <w:pStyle w:val="03"/>
      </w:pPr>
      <w:r>
        <w:t>П = 770 / 76715 = 0.01</w:t>
      </w:r>
    </w:p>
    <w:p w14:paraId="03AA33D9" w14:textId="5750CF72" w:rsidR="00DB0E80" w:rsidRDefault="00DB0E80" w:rsidP="00DB0E80">
      <w:pPr>
        <w:pStyle w:val="03"/>
      </w:pPr>
      <w:r>
        <w:t>О =971 / 77468 = 0.012</w:t>
      </w:r>
    </w:p>
    <w:p w14:paraId="56792A1B" w14:textId="3CA5309C" w:rsidR="00DB0E80" w:rsidRDefault="00DB0E80" w:rsidP="00DB0E80">
      <w:pPr>
        <w:pStyle w:val="02"/>
      </w:pPr>
      <w:r>
        <w:t>Контрольные вопросы</w:t>
      </w:r>
    </w:p>
    <w:p w14:paraId="01513C8F" w14:textId="77777777" w:rsidR="00DB0E80" w:rsidRDefault="00DB0E80" w:rsidP="00DB0E80">
      <w:pPr>
        <w:pStyle w:val="03"/>
      </w:pPr>
      <w:r>
        <w:t>1.</w:t>
      </w:r>
      <w:r>
        <w:tab/>
        <w:t>Что такое основные фонды?</w:t>
      </w:r>
    </w:p>
    <w:p w14:paraId="248CD8E6" w14:textId="77777777" w:rsidR="00DB0E80" w:rsidRDefault="00DB0E80" w:rsidP="00DB0E80">
      <w:pPr>
        <w:pStyle w:val="03"/>
      </w:pPr>
      <w:r>
        <w:t xml:space="preserve">Основные фонды (основные средства) </w:t>
      </w:r>
      <w:proofErr w:type="gramStart"/>
      <w:r>
        <w:t>- это</w:t>
      </w:r>
      <w:proofErr w:type="gramEnd"/>
      <w:r>
        <w:t xml:space="preserve"> нефинансовые произведенные активы (часть имущества), используемые организацией неоднократно или </w:t>
      </w:r>
      <w:r>
        <w:lastRenderedPageBreak/>
        <w:t>постоянно в течение длительного времени (более 12 месяцев) при производстве продукции (выполнении работ, оказании услуг), а также в управленческих целях.</w:t>
      </w:r>
    </w:p>
    <w:p w14:paraId="51BA25EA" w14:textId="77777777" w:rsidR="00DB0E80" w:rsidRDefault="00DB0E80" w:rsidP="00DB0E80">
      <w:pPr>
        <w:pStyle w:val="03"/>
      </w:pPr>
      <w:r>
        <w:t>2. Что такое оборотные фонды?</w:t>
      </w:r>
    </w:p>
    <w:p w14:paraId="4E1C6ABC" w14:textId="5ABF0563" w:rsidR="00DB0E80" w:rsidRDefault="00DB0E80" w:rsidP="00DB0E80">
      <w:pPr>
        <w:pStyle w:val="03"/>
      </w:pPr>
      <w:r>
        <w:t xml:space="preserve">Оборотные фонды </w:t>
      </w:r>
      <w:proofErr w:type="gramStart"/>
      <w:r>
        <w:t>- это</w:t>
      </w:r>
      <w:proofErr w:type="gramEnd"/>
      <w:r>
        <w:t xml:space="preserve"> часть производственных фондов, которая целиком потребляется в каждом производственном цикле, сразу и полностью переносит свою стоимость на создаваемую продукцию и в процессе производства меняет натуральную форму. Вещественным содержанием оборотных фондов являются предметы труда.</w:t>
      </w:r>
    </w:p>
    <w:p w14:paraId="33377EB2" w14:textId="77777777" w:rsidR="00DB0E80" w:rsidRDefault="00DB0E80" w:rsidP="00DB0E80">
      <w:pPr>
        <w:pStyle w:val="03"/>
      </w:pPr>
      <w:r>
        <w:t>3. Что такое материальные ресурсы?</w:t>
      </w:r>
    </w:p>
    <w:p w14:paraId="730448AE" w14:textId="77777777" w:rsidR="00DB0E80" w:rsidRDefault="00DB0E80" w:rsidP="00DB0E80">
      <w:pPr>
        <w:pStyle w:val="03"/>
      </w:pPr>
      <w:r>
        <w:t>Материальные ресурсы — это потребляемые в процессе производства предметы труда, которые однократно участвуют в процессе производства и переносят свою стоимость на стоимость производимой продукции.</w:t>
      </w:r>
    </w:p>
    <w:p w14:paraId="71E7C2CF" w14:textId="77777777" w:rsidR="00DB0E80" w:rsidRDefault="00DB0E80" w:rsidP="00DB0E80">
      <w:pPr>
        <w:pStyle w:val="03"/>
      </w:pPr>
      <w:r>
        <w:t>4. Как и зачем можно экономить материальные ресурсы предприятия?</w:t>
      </w:r>
    </w:p>
    <w:p w14:paraId="632967A6" w14:textId="77777777" w:rsidR="00DB0E80" w:rsidRDefault="00DB0E80" w:rsidP="00DB0E80">
      <w:pPr>
        <w:pStyle w:val="03"/>
      </w:pPr>
      <w:r>
        <w:t>Экономия в потреблении материальных ресурсов способствует улучшению использования производственных мощностей и повышению общественной производительности труда. Экономия материальных ресурсов в огромной мере способствует снижению себестоимости промышленной продукции. Существенно влияя на снижение себестоимости продукции, экономия материальных ресурсов оказывает положительное воздействие на финансовое состояние предприятия.</w:t>
      </w:r>
    </w:p>
    <w:p w14:paraId="467A2D3C" w14:textId="77777777" w:rsidR="00DB0E80" w:rsidRDefault="00DB0E80" w:rsidP="00DB0E80">
      <w:pPr>
        <w:pStyle w:val="03"/>
      </w:pPr>
      <w:r>
        <w:t>Пути экономии материальных ресурсов:</w:t>
      </w:r>
    </w:p>
    <w:p w14:paraId="58264025" w14:textId="77777777" w:rsidR="00DB0E80" w:rsidRDefault="00DB0E80" w:rsidP="00DB0E80">
      <w:pPr>
        <w:pStyle w:val="03"/>
      </w:pPr>
      <w:r>
        <w:t>1) улучшение конструкции машин и изделий;</w:t>
      </w:r>
    </w:p>
    <w:p w14:paraId="4E77B41E" w14:textId="77777777" w:rsidR="00DB0E80" w:rsidRDefault="00DB0E80" w:rsidP="00DB0E80">
      <w:pPr>
        <w:pStyle w:val="03"/>
      </w:pPr>
      <w:r>
        <w:t>2) внедрение новой техники и технологий;</w:t>
      </w:r>
    </w:p>
    <w:p w14:paraId="6145B338" w14:textId="77777777" w:rsidR="00DB0E80" w:rsidRDefault="00DB0E80" w:rsidP="00DB0E80">
      <w:pPr>
        <w:pStyle w:val="03"/>
      </w:pPr>
      <w:r>
        <w:t>3) развитие методов комплексной проработки сырья и материала;</w:t>
      </w:r>
    </w:p>
    <w:p w14:paraId="49F960C2" w14:textId="77777777" w:rsidR="00DB0E80" w:rsidRDefault="00DB0E80" w:rsidP="00DB0E80">
      <w:pPr>
        <w:pStyle w:val="03"/>
      </w:pPr>
      <w:r>
        <w:t>4) не допущение и ликвидация брака;</w:t>
      </w:r>
    </w:p>
    <w:p w14:paraId="7F01BE27" w14:textId="77777777" w:rsidR="00DB0E80" w:rsidRDefault="00DB0E80" w:rsidP="00DB0E80">
      <w:pPr>
        <w:pStyle w:val="03"/>
      </w:pPr>
      <w:r>
        <w:t>5) применение новых экономичных материалов;</w:t>
      </w:r>
    </w:p>
    <w:p w14:paraId="00E8C98B" w14:textId="77777777" w:rsidR="00DB0E80" w:rsidRDefault="00DB0E80" w:rsidP="00DB0E80">
      <w:pPr>
        <w:pStyle w:val="03"/>
      </w:pPr>
      <w:r>
        <w:t>6) улучшение операции производства и труда.</w:t>
      </w:r>
    </w:p>
    <w:p w14:paraId="5E282884" w14:textId="39C4595E" w:rsidR="00DB0E80" w:rsidRDefault="00DB0E80" w:rsidP="00DB0E80">
      <w:pPr>
        <w:pStyle w:val="03"/>
      </w:pPr>
      <w:r>
        <w:t>5. Какие показатели оценки эффективности использования материальных ресурсов вы знаете, объясните суть данных показателей?</w:t>
      </w:r>
    </w:p>
    <w:p w14:paraId="431CAE08" w14:textId="6D3E97E1" w:rsidR="00DB0E80" w:rsidRDefault="00DB0E80" w:rsidP="00DB0E80">
      <w:pPr>
        <w:pStyle w:val="03"/>
      </w:pPr>
      <w:r>
        <w:lastRenderedPageBreak/>
        <w:t xml:space="preserve">Рассчитываться они могут в характерных для каждого из них единицах измерения: сумме, натуральном выражении, коэффициентах, днях и др. Наиболее популярными показателями использования материальных ресурсов являются </w:t>
      </w:r>
      <w:proofErr w:type="spellStart"/>
      <w:r>
        <w:t>материалоотдача</w:t>
      </w:r>
      <w:proofErr w:type="spellEnd"/>
      <w:r>
        <w:t xml:space="preserve"> и материалоемкость, которые по методике расчета и экономическому содержанию являются обратными пор отношению друг к другу. Показатель эффективности использования материалов определяется как отношение стоимости отходов к полной стоимости расходуемых материалов. Анализ отходов производства начинается с определения показателя материалоемкости продукции. Показатель рассчитывается по плану, по факту. Затем определяют отклонение. По результатам проведенных расчетов дают оценку. Затем анализируют изменение запланированной эффективности использования материалов.</w:t>
      </w:r>
    </w:p>
    <w:p w14:paraId="155588AE" w14:textId="5E939005" w:rsidR="00DB0E80" w:rsidRDefault="00DB0E80">
      <w:pPr>
        <w:rPr>
          <w:rFonts w:eastAsia="Calibri"/>
          <w:sz w:val="28"/>
          <w:szCs w:val="22"/>
          <w:lang w:eastAsia="en-US"/>
        </w:rPr>
      </w:pPr>
      <w:r>
        <w:br w:type="page"/>
      </w:r>
    </w:p>
    <w:p w14:paraId="77A0AF47" w14:textId="0E816BC9" w:rsidR="00DB0E80" w:rsidRDefault="00DB0E80" w:rsidP="00DB0E80">
      <w:pPr>
        <w:pStyle w:val="01"/>
      </w:pPr>
      <w:bookmarkStart w:id="5" w:name="_Toc122463105"/>
      <w:r>
        <w:lastRenderedPageBreak/>
        <w:t>Практическая работа</w:t>
      </w:r>
      <w:r w:rsidR="006441B4">
        <w:t xml:space="preserve"> </w:t>
      </w:r>
      <w:r>
        <w:t>№5</w:t>
      </w:r>
      <w:bookmarkEnd w:id="5"/>
    </w:p>
    <w:p w14:paraId="6A713EC0" w14:textId="77777777" w:rsidR="00DB0E80" w:rsidRDefault="00DB0E80" w:rsidP="00DB0E80">
      <w:pPr>
        <w:pStyle w:val="03"/>
      </w:pPr>
      <w:r>
        <w:t>Тема: Подбор эффективных инструментов делового общения</w:t>
      </w:r>
    </w:p>
    <w:p w14:paraId="2F759B20" w14:textId="6075780E" w:rsidR="00DB0E80" w:rsidRDefault="00DB0E80" w:rsidP="00DB0E80">
      <w:pPr>
        <w:pStyle w:val="02"/>
      </w:pPr>
      <w:r>
        <w:t>Задание 1</w:t>
      </w:r>
    </w:p>
    <w:p w14:paraId="62C837A0" w14:textId="74C6CA87" w:rsidR="00DB0E80" w:rsidRDefault="00DB0E80" w:rsidP="00DB0E80">
      <w:pPr>
        <w:pStyle w:val="03"/>
      </w:pPr>
      <w:r>
        <w:t>Вам необходимо выяснить у сотрудника, когда будет подготовлен отчет, и почему прежней отчет был составлен с большим количеством ошибок, разработайте текст телефонного обращения по данной проблемной ситуации.</w:t>
      </w:r>
    </w:p>
    <w:p w14:paraId="09548400" w14:textId="254B9517" w:rsidR="00DB0E80" w:rsidRDefault="00DB0E80" w:rsidP="00DB0E80">
      <w:pPr>
        <w:pStyle w:val="03"/>
      </w:pPr>
      <w:r>
        <w:t>Ответ:</w:t>
      </w:r>
    </w:p>
    <w:p w14:paraId="5FA36CD1" w14:textId="27900AD7" w:rsidR="00DB0E80" w:rsidRDefault="00DB0E80" w:rsidP="00DB0E80">
      <w:pPr>
        <w:pStyle w:val="03"/>
      </w:pPr>
      <w:r w:rsidRPr="00DB0E80">
        <w:t>«Здравствуйте Алексей, вас беспокоит Валерия, руководитель проекта … Обращаюсь к вам по двум вопросам. Не могли бы назвать примерные или конкретные сроки готовности отчета? И не могли бы вы зайти в мой кабинет в первой половине дня завтра, чтобы обсудить предыдущий отчет.»</w:t>
      </w:r>
    </w:p>
    <w:p w14:paraId="0FADD107" w14:textId="77777777" w:rsidR="00DB0E80" w:rsidRDefault="00DB0E80" w:rsidP="00DB0E80">
      <w:pPr>
        <w:pStyle w:val="02"/>
      </w:pPr>
      <w:r>
        <w:t>Задание 2</w:t>
      </w:r>
    </w:p>
    <w:p w14:paraId="080DFA68" w14:textId="5BFC9154" w:rsidR="00DB0E80" w:rsidRDefault="00DB0E80" w:rsidP="00DB0E80">
      <w:pPr>
        <w:pStyle w:val="03"/>
      </w:pPr>
      <w:r>
        <w:t>Вам необходимо провести переговоры с фирмой на поставку комплектующих в Ваш офис, разработайте план проведения совещания по данному вопросу.</w:t>
      </w:r>
    </w:p>
    <w:p w14:paraId="03601857" w14:textId="65476905" w:rsidR="00DB0E80" w:rsidRDefault="00DB0E80" w:rsidP="00DB0E80">
      <w:pPr>
        <w:pStyle w:val="03"/>
      </w:pPr>
      <w:r>
        <w:t>Ответ:</w:t>
      </w:r>
    </w:p>
    <w:p w14:paraId="393285EA" w14:textId="77936E21" w:rsidR="00DB0E80" w:rsidRDefault="00DB0E80" w:rsidP="00DB0E80">
      <w:pPr>
        <w:pStyle w:val="03"/>
      </w:pPr>
      <w:r>
        <w:t>1.      Оглашение плана собрания и его причины</w:t>
      </w:r>
    </w:p>
    <w:p w14:paraId="62482C43" w14:textId="799594EF" w:rsidR="00DB0E80" w:rsidRDefault="00DB0E80" w:rsidP="00DB0E80">
      <w:pPr>
        <w:pStyle w:val="03"/>
        <w:jc w:val="left"/>
      </w:pPr>
      <w:r>
        <w:t>2.      Обсуждение повестки дня о закупки сырья и рассмотрение предложенных вариантов</w:t>
      </w:r>
    </w:p>
    <w:p w14:paraId="0231C4AB" w14:textId="5372D648" w:rsidR="00DB0E80" w:rsidRDefault="00DB0E80" w:rsidP="00DB0E80">
      <w:pPr>
        <w:pStyle w:val="03"/>
      </w:pPr>
      <w:r>
        <w:t>3.      Согласование выбранного варианта</w:t>
      </w:r>
    </w:p>
    <w:p w14:paraId="59965C5C" w14:textId="403F3220" w:rsidR="00DB0E80" w:rsidRDefault="00DB0E80" w:rsidP="00DB0E80">
      <w:pPr>
        <w:pStyle w:val="03"/>
      </w:pPr>
      <w:r>
        <w:t>4.      Выдача поручений</w:t>
      </w:r>
    </w:p>
    <w:p w14:paraId="688B057F" w14:textId="4741BEBD" w:rsidR="00DB0E80" w:rsidRDefault="00DB0E80" w:rsidP="00DB0E80">
      <w:pPr>
        <w:pStyle w:val="03"/>
      </w:pPr>
      <w:r>
        <w:t>5.      Ответы на вопросы, если имеются</w:t>
      </w:r>
    </w:p>
    <w:p w14:paraId="26F050DF" w14:textId="01697F35" w:rsidR="00DB0E80" w:rsidRDefault="00DB0E80" w:rsidP="00DB0E80">
      <w:pPr>
        <w:pStyle w:val="03"/>
      </w:pPr>
      <w:r>
        <w:t>6.      Подготовка проекта протокола совещания</w:t>
      </w:r>
    </w:p>
    <w:p w14:paraId="7F94DE32" w14:textId="6C5B30BC" w:rsidR="00DB0E80" w:rsidRDefault="00DB0E80" w:rsidP="00DB0E80">
      <w:pPr>
        <w:pStyle w:val="03"/>
      </w:pPr>
      <w:r>
        <w:t>7.      Согласование утверждение и рассылка протокола</w:t>
      </w:r>
    </w:p>
    <w:p w14:paraId="69B8FD34" w14:textId="77777777" w:rsidR="00DB0E80" w:rsidRDefault="00DB0E80" w:rsidP="00DB0E80">
      <w:pPr>
        <w:pStyle w:val="02"/>
      </w:pPr>
      <w:r>
        <w:t>Задание 3</w:t>
      </w:r>
    </w:p>
    <w:p w14:paraId="16A6EDD2" w14:textId="759F7258" w:rsidR="00DB0E80" w:rsidRDefault="00DB0E80" w:rsidP="00DB0E80">
      <w:pPr>
        <w:pStyle w:val="03"/>
      </w:pPr>
      <w:r>
        <w:lastRenderedPageBreak/>
        <w:t>Вам необходимо выяснить, в чем причина конфликта в бухгалтерии между Сидоровой и Петровой, результатом такого общения должно быть решение конфликтной ситуации.</w:t>
      </w:r>
    </w:p>
    <w:p w14:paraId="62759B4E" w14:textId="362921B9" w:rsidR="00DB0E80" w:rsidRDefault="00DB0E80" w:rsidP="00DB0E80">
      <w:pPr>
        <w:pStyle w:val="03"/>
      </w:pPr>
      <w:r>
        <w:t>Ответ:</w:t>
      </w:r>
    </w:p>
    <w:p w14:paraId="1530047E" w14:textId="23A4EA7A" w:rsidR="00DB0E80" w:rsidRDefault="00DB0E80" w:rsidP="00DB0E80">
      <w:pPr>
        <w:pStyle w:val="03"/>
      </w:pPr>
      <w:r>
        <w:t>1.      Признать существование конфликтной ситуации</w:t>
      </w:r>
    </w:p>
    <w:p w14:paraId="6E291037" w14:textId="77777777" w:rsidR="00DB0E80" w:rsidRDefault="00DB0E80" w:rsidP="00DB0E80">
      <w:pPr>
        <w:pStyle w:val="03"/>
      </w:pPr>
      <w:r>
        <w:t>2.      Определить возможность переговоров</w:t>
      </w:r>
    </w:p>
    <w:p w14:paraId="5EB06C94" w14:textId="08C3FE53" w:rsidR="00DB0E80" w:rsidRDefault="00DB0E80" w:rsidP="00DB0E80">
      <w:pPr>
        <w:pStyle w:val="03"/>
      </w:pPr>
      <w:r>
        <w:t>3.      Согласовать процедуру переговоров</w:t>
      </w:r>
    </w:p>
    <w:p w14:paraId="561723C1" w14:textId="62006BE0" w:rsidR="00DB0E80" w:rsidRDefault="00DB0E80" w:rsidP="00DB0E80">
      <w:pPr>
        <w:pStyle w:val="03"/>
      </w:pPr>
      <w:r>
        <w:t>4.      Выявить круг вопросов, составляющих предмет конфликта</w:t>
      </w:r>
    </w:p>
    <w:p w14:paraId="50C3953A" w14:textId="77777777" w:rsidR="00DB0E80" w:rsidRDefault="00DB0E80" w:rsidP="00DB0E80">
      <w:pPr>
        <w:pStyle w:val="03"/>
      </w:pPr>
      <w:r>
        <w:t>5.      Разработать варианты решений</w:t>
      </w:r>
    </w:p>
    <w:p w14:paraId="21BBD107" w14:textId="77777777" w:rsidR="00DB0E80" w:rsidRDefault="00DB0E80" w:rsidP="00DB0E80">
      <w:pPr>
        <w:pStyle w:val="03"/>
      </w:pPr>
      <w:r>
        <w:t>6.      Принять согласованное решение и достичь компромисса</w:t>
      </w:r>
    </w:p>
    <w:p w14:paraId="62FF7C30" w14:textId="1346F154" w:rsidR="00DB0E80" w:rsidRDefault="00DB0E80" w:rsidP="00DB0E80">
      <w:pPr>
        <w:pStyle w:val="03"/>
      </w:pPr>
      <w:r>
        <w:t>7.      Реализовать принятое решение на практике</w:t>
      </w:r>
    </w:p>
    <w:p w14:paraId="5E78E26E" w14:textId="77777777" w:rsidR="00DB0E80" w:rsidRPr="00D47F62" w:rsidRDefault="00DB0E80" w:rsidP="00DB0E80">
      <w:pPr>
        <w:pStyle w:val="03"/>
      </w:pPr>
    </w:p>
    <w:sectPr w:rsidR="00DB0E80" w:rsidRPr="00D47F62" w:rsidSect="00D47F62">
      <w:headerReference w:type="default" r:id="rId10"/>
      <w:footerReference w:type="default" r:id="rId11"/>
      <w:headerReference w:type="first" r:id="rId12"/>
      <w:footerReference w:type="first" r:id="rId13"/>
      <w:type w:val="continuous"/>
      <w:pgSz w:w="11906" w:h="16838" w:code="9"/>
      <w:pgMar w:top="709" w:right="566" w:bottom="1860" w:left="1276" w:header="284" w:footer="1293" w:gutter="0"/>
      <w:pgNumType w:start="2"/>
      <w:cols w:space="708" w:equalWidth="0">
        <w:col w:w="9921" w:space="709"/>
      </w:cols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52F847" w14:textId="77777777" w:rsidR="002C53EB" w:rsidRDefault="002C53EB">
      <w:r>
        <w:separator/>
      </w:r>
    </w:p>
  </w:endnote>
  <w:endnote w:type="continuationSeparator" w:id="0">
    <w:p w14:paraId="60A0FA3E" w14:textId="77777777" w:rsidR="002C53EB" w:rsidRDefault="002C53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OST type B">
    <w:altName w:val="Symbol"/>
    <w:charset w:val="CC"/>
    <w:family w:val="auto"/>
    <w:pitch w:val="variable"/>
    <w:sig w:usb0="80000203" w:usb1="00000000" w:usb2="00000000" w:usb3="00000000" w:csb0="00000005" w:csb1="00000000"/>
  </w:font>
  <w:font w:name="GOST type A">
    <w:altName w:val="Courier New"/>
    <w:charset w:val="CC"/>
    <w:family w:val="auto"/>
    <w:pitch w:val="variable"/>
    <w:sig w:usb0="00000203" w:usb1="00000000" w:usb2="00000000" w:usb3="00000000" w:csb0="00000005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GreekS">
    <w:charset w:val="CC"/>
    <w:family w:val="auto"/>
    <w:pitch w:val="variable"/>
    <w:sig w:usb0="20002A87" w:usb1="00000000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David">
    <w:charset w:val="B1"/>
    <w:family w:val="swiss"/>
    <w:pitch w:val="variable"/>
    <w:sig w:usb0="00000803" w:usb1="00000000" w:usb2="00000000" w:usb3="00000000" w:csb0="00000021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84EA13" w14:textId="77777777" w:rsidR="00DB0E80" w:rsidRDefault="00DB0E80">
    <w:pPr>
      <w:pStyle w:val="a7"/>
    </w:pP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146A725E" wp14:editId="52B24E99">
              <wp:simplePos x="0" y="0"/>
              <wp:positionH relativeFrom="column">
                <wp:posOffset>6125845</wp:posOffset>
              </wp:positionH>
              <wp:positionV relativeFrom="paragraph">
                <wp:posOffset>520700</wp:posOffset>
              </wp:positionV>
              <wp:extent cx="407035" cy="240030"/>
              <wp:effectExtent l="1270" t="0" r="1270" b="1270"/>
              <wp:wrapNone/>
              <wp:docPr id="57" name="Text Box 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7035" cy="2400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75E023" w14:textId="77777777" w:rsidR="00DB0E80" w:rsidRPr="00C27324" w:rsidRDefault="00DB0E80" w:rsidP="00C27324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C27324">
                            <w:rPr>
                              <w:sz w:val="22"/>
                            </w:rPr>
                            <w:fldChar w:fldCharType="begin"/>
                          </w:r>
                          <w:r w:rsidRPr="00C27324">
                            <w:rPr>
                              <w:sz w:val="22"/>
                            </w:rPr>
                            <w:instrText>PAGE   \* MERGEFORMAT</w:instrText>
                          </w:r>
                          <w:r w:rsidRPr="00C27324">
                            <w:rPr>
                              <w:sz w:val="22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22"/>
                            </w:rPr>
                            <w:t>4</w:t>
                          </w:r>
                          <w:r w:rsidRPr="00C27324">
                            <w:rPr>
                              <w:sz w:val="2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46A725E" id="_x0000_t202" coordsize="21600,21600" o:spt="202" path="m,l,21600r21600,l21600,xe">
              <v:stroke joinstyle="miter"/>
              <v:path gradientshapeok="t" o:connecttype="rect"/>
            </v:shapetype>
            <v:shape id="Text Box 98" o:spid="_x0000_s1026" type="#_x0000_t202" style="position:absolute;margin-left:482.35pt;margin-top:41pt;width:32.05pt;height:18.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" filled="f" stroked="f">
              <v:textbox>
                <w:txbxContent>
                  <w:p w14:paraId="2175E023" w14:textId="77777777" w:rsidR="00DB0E80" w:rsidRPr="00C27324" w:rsidRDefault="00DB0E80" w:rsidP="00C27324">
                    <w:pPr>
                      <w:jc w:val="center"/>
                      <w:rPr>
                        <w:sz w:val="22"/>
                      </w:rPr>
                    </w:pPr>
                    <w:r w:rsidRPr="00C27324">
                      <w:rPr>
                        <w:sz w:val="22"/>
                      </w:rPr>
                      <w:fldChar w:fldCharType="begin"/>
                    </w:r>
                    <w:r w:rsidRPr="00C27324">
                      <w:rPr>
                        <w:sz w:val="22"/>
                      </w:rPr>
                      <w:instrText>PAGE   \* MERGEFORMAT</w:instrText>
                    </w:r>
                    <w:r w:rsidRPr="00C27324">
                      <w:rPr>
                        <w:sz w:val="22"/>
                      </w:rPr>
                      <w:fldChar w:fldCharType="separate"/>
                    </w:r>
                    <w:r>
                      <w:rPr>
                        <w:noProof/>
                        <w:sz w:val="22"/>
                      </w:rPr>
                      <w:t>4</w:t>
                    </w:r>
                    <w:r w:rsidRPr="00C27324">
                      <w:rPr>
                        <w:sz w:val="22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1D7E243E" wp14:editId="0B411E24">
              <wp:simplePos x="0" y="0"/>
              <wp:positionH relativeFrom="column">
                <wp:posOffset>6132830</wp:posOffset>
              </wp:positionH>
              <wp:positionV relativeFrom="paragraph">
                <wp:posOffset>327660</wp:posOffset>
              </wp:positionV>
              <wp:extent cx="407035" cy="240030"/>
              <wp:effectExtent l="0" t="3810" r="3810" b="3810"/>
              <wp:wrapNone/>
              <wp:docPr id="56" name="Text Box 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7035" cy="2400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3A7C62" w14:textId="77777777" w:rsidR="00DB0E80" w:rsidRPr="00C27324" w:rsidRDefault="00DB0E80" w:rsidP="00094F74">
                          <w:pPr>
                            <w:rPr>
                              <w:rFonts w:ascii="GOST type B" w:hAnsi="GOST type B"/>
                              <w:spacing w:val="-20"/>
                              <w:sz w:val="20"/>
                              <w:szCs w:val="18"/>
                            </w:rPr>
                          </w:pPr>
                          <w:r w:rsidRPr="00C27324">
                            <w:rPr>
                              <w:spacing w:val="-20"/>
                              <w:sz w:val="20"/>
                              <w:szCs w:val="18"/>
                            </w:rPr>
                            <w:t>Лист</w:t>
                          </w:r>
                        </w:p>
                        <w:p w14:paraId="5DC277C4" w14:textId="77777777" w:rsidR="00DB0E80" w:rsidRDefault="00DB0E80" w:rsidP="00094F74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7E243E" id="Text Box 88" o:spid="_x0000_s1027" type="#_x0000_t202" style="position:absolute;margin-left:482.9pt;margin-top:25.8pt;width:32.05pt;height:18.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" filled="f" stroked="f">
              <v:textbox>
                <w:txbxContent>
                  <w:p w14:paraId="0B3A7C62" w14:textId="77777777" w:rsidR="00DB0E80" w:rsidRPr="00C27324" w:rsidRDefault="00DB0E80" w:rsidP="00094F74">
                    <w:pPr>
                      <w:rPr>
                        <w:rFonts w:ascii="GOST type B" w:hAnsi="GOST type B"/>
                        <w:spacing w:val="-20"/>
                        <w:sz w:val="20"/>
                        <w:szCs w:val="18"/>
                      </w:rPr>
                    </w:pPr>
                    <w:r w:rsidRPr="00C27324">
                      <w:rPr>
                        <w:spacing w:val="-20"/>
                        <w:sz w:val="20"/>
                        <w:szCs w:val="18"/>
                      </w:rPr>
                      <w:t>Лист</w:t>
                    </w:r>
                  </w:p>
                  <w:p w14:paraId="5DC277C4" w14:textId="77777777" w:rsidR="00DB0E80" w:rsidRDefault="00DB0E80" w:rsidP="00094F74">
                    <w:pPr>
                      <w:rPr>
                        <w:rFonts w:ascii="GOST type B" w:hAnsi="GOST type B"/>
                        <w:i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5C2E06B8" wp14:editId="6CC4B129">
              <wp:simplePos x="0" y="0"/>
              <wp:positionH relativeFrom="column">
                <wp:posOffset>1744345</wp:posOffset>
              </wp:positionH>
              <wp:positionV relativeFrom="paragraph">
                <wp:posOffset>613410</wp:posOffset>
              </wp:positionV>
              <wp:extent cx="433070" cy="240030"/>
              <wp:effectExtent l="1270" t="3810" r="3810" b="3810"/>
              <wp:wrapNone/>
              <wp:docPr id="55" name="Text Box 1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3070" cy="2400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5382E5" w14:textId="77777777" w:rsidR="00DB0E80" w:rsidRPr="00747B3F" w:rsidRDefault="00DB0E80" w:rsidP="00747B3F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2E06B8" id="Text Box 126" o:spid="_x0000_s1028" type="#_x0000_t202" style="position:absolute;margin-left:137.35pt;margin-top:48.3pt;width:34.1pt;height:18.9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" filled="f" stroked="f">
              <v:textbox>
                <w:txbxContent>
                  <w:p w14:paraId="3B5382E5" w14:textId="77777777" w:rsidR="00DB0E80" w:rsidRPr="00747B3F" w:rsidRDefault="00DB0E80" w:rsidP="00747B3F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50CD5673" wp14:editId="707A4A9F">
              <wp:simplePos x="0" y="0"/>
              <wp:positionH relativeFrom="column">
                <wp:posOffset>1252220</wp:posOffset>
              </wp:positionH>
              <wp:positionV relativeFrom="paragraph">
                <wp:posOffset>613410</wp:posOffset>
              </wp:positionV>
              <wp:extent cx="536575" cy="222885"/>
              <wp:effectExtent l="4445" t="3810" r="1905" b="1905"/>
              <wp:wrapNone/>
              <wp:docPr id="54" name="Text Box 1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6575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23A0D5" w14:textId="77777777" w:rsidR="00DB0E80" w:rsidRPr="00747B3F" w:rsidRDefault="00DB0E80" w:rsidP="00747B3F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CD5673" id="Text Box 125" o:spid="_x0000_s1029" type="#_x0000_t202" style="position:absolute;margin-left:98.6pt;margin-top:48.3pt;width:42.25pt;height:17.5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" filled="f" stroked="f">
              <v:textbox>
                <w:txbxContent>
                  <w:p w14:paraId="3423A0D5" w14:textId="77777777" w:rsidR="00DB0E80" w:rsidRPr="00747B3F" w:rsidRDefault="00DB0E80" w:rsidP="00747B3F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1E8DB597" wp14:editId="3D7C3733">
              <wp:simplePos x="0" y="0"/>
              <wp:positionH relativeFrom="column">
                <wp:posOffset>416560</wp:posOffset>
              </wp:positionH>
              <wp:positionV relativeFrom="paragraph">
                <wp:posOffset>605790</wp:posOffset>
              </wp:positionV>
              <wp:extent cx="855980" cy="239395"/>
              <wp:effectExtent l="0" t="0" r="3810" b="2540"/>
              <wp:wrapNone/>
              <wp:docPr id="53" name="Text Box 1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55980" cy="2393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DB331E" w14:textId="77777777" w:rsidR="00DB0E80" w:rsidRPr="00747B3F" w:rsidRDefault="00DB0E80" w:rsidP="00747B3F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8DB597" id="Text Box 124" o:spid="_x0000_s1030" type="#_x0000_t202" style="position:absolute;margin-left:32.8pt;margin-top:47.7pt;width:67.4pt;height:18.8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" filled="f" stroked="f">
              <v:textbox>
                <w:txbxContent>
                  <w:p w14:paraId="38DB331E" w14:textId="77777777" w:rsidR="00DB0E80" w:rsidRPr="00747B3F" w:rsidRDefault="00DB0E80" w:rsidP="00747B3F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615E7518" wp14:editId="7FBF0430">
              <wp:simplePos x="0" y="0"/>
              <wp:positionH relativeFrom="column">
                <wp:posOffset>12065</wp:posOffset>
              </wp:positionH>
              <wp:positionV relativeFrom="paragraph">
                <wp:posOffset>613410</wp:posOffset>
              </wp:positionV>
              <wp:extent cx="441960" cy="231775"/>
              <wp:effectExtent l="2540" t="3810" r="3175" b="2540"/>
              <wp:wrapNone/>
              <wp:docPr id="52" name="Text Box 1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1960" cy="2317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17A08E" w14:textId="77777777" w:rsidR="00DB0E80" w:rsidRPr="00747B3F" w:rsidRDefault="00DB0E80" w:rsidP="00747B3F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5E7518" id="Text Box 123" o:spid="_x0000_s1031" type="#_x0000_t202" style="position:absolute;margin-left:.95pt;margin-top:48.3pt;width:34.8pt;height:18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" filled="f" stroked="f">
              <v:textbox>
                <w:txbxContent>
                  <w:p w14:paraId="0717A08E" w14:textId="77777777" w:rsidR="00DB0E80" w:rsidRPr="00747B3F" w:rsidRDefault="00DB0E80" w:rsidP="00747B3F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5E10A9E9" wp14:editId="40532EE1">
              <wp:simplePos x="0" y="0"/>
              <wp:positionH relativeFrom="column">
                <wp:posOffset>-254635</wp:posOffset>
              </wp:positionH>
              <wp:positionV relativeFrom="paragraph">
                <wp:posOffset>613410</wp:posOffset>
              </wp:positionV>
              <wp:extent cx="407035" cy="222885"/>
              <wp:effectExtent l="2540" t="3810" r="0" b="1905"/>
              <wp:wrapNone/>
              <wp:docPr id="51" name="Text Box 1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7035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F72AC0" w14:textId="77777777" w:rsidR="00DB0E80" w:rsidRPr="00747B3F" w:rsidRDefault="00DB0E80" w:rsidP="00747B3F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Изм</w:t>
                          </w:r>
                          <w:proofErr w:type="spellEnd"/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10A9E9" id="Text Box 122" o:spid="_x0000_s1032" type="#_x0000_t202" style="position:absolute;margin-left:-20.05pt;margin-top:48.3pt;width:32.05pt;height:17.5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" filled="f" stroked="f">
              <v:textbox>
                <w:txbxContent>
                  <w:p w14:paraId="63F72AC0" w14:textId="77777777" w:rsidR="00DB0E80" w:rsidRPr="00747B3F" w:rsidRDefault="00DB0E80" w:rsidP="00747B3F">
                    <w:pPr>
                      <w:jc w:val="center"/>
                      <w:rPr>
                        <w:sz w:val="18"/>
                        <w:szCs w:val="18"/>
                      </w:rPr>
                    </w:pPr>
                    <w:proofErr w:type="spellStart"/>
                    <w:r>
                      <w:rPr>
                        <w:sz w:val="18"/>
                        <w:szCs w:val="18"/>
                      </w:rPr>
                      <w:t>Изм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E85BD3" w14:textId="77777777" w:rsidR="00DB0E80" w:rsidRDefault="00DB0E80">
    <w:pPr>
      <w:pStyle w:val="a7"/>
      <w:tabs>
        <w:tab w:val="clear" w:pos="4677"/>
        <w:tab w:val="clear" w:pos="9355"/>
        <w:tab w:val="left" w:pos="945"/>
      </w:tabs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75648" behindDoc="0" locked="0" layoutInCell="0" allowOverlap="1" wp14:anchorId="7EE0799E" wp14:editId="04A6A381">
              <wp:simplePos x="0" y="0"/>
              <wp:positionH relativeFrom="column">
                <wp:posOffset>382436</wp:posOffset>
              </wp:positionH>
              <wp:positionV relativeFrom="paragraph">
                <wp:posOffset>-154250</wp:posOffset>
              </wp:positionV>
              <wp:extent cx="1262380" cy="461176"/>
              <wp:effectExtent l="0" t="0" r="0" b="0"/>
              <wp:wrapNone/>
              <wp:docPr id="14" name="Text Box 8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62380" cy="46117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FEEC38" w14:textId="77777777" w:rsidR="00DB0E80" w:rsidRDefault="00DB0E80" w:rsidP="0063192B">
                          <w:pPr>
                            <w:spacing w:after="120"/>
                            <w:rPr>
                              <w:spacing w:val="-22"/>
                              <w:sz w:val="18"/>
                              <w:szCs w:val="20"/>
                            </w:rPr>
                          </w:pPr>
                          <w:r>
                            <w:rPr>
                              <w:spacing w:val="-22"/>
                              <w:sz w:val="18"/>
                              <w:szCs w:val="20"/>
                            </w:rPr>
                            <w:t xml:space="preserve">Ш а т о х и н </w:t>
                          </w:r>
                          <w:proofErr w:type="gramStart"/>
                          <w:r>
                            <w:rPr>
                              <w:spacing w:val="-22"/>
                              <w:sz w:val="18"/>
                              <w:szCs w:val="20"/>
                            </w:rPr>
                            <w:t>а  В.</w:t>
                          </w:r>
                          <w:proofErr w:type="gramEnd"/>
                          <w:r>
                            <w:rPr>
                              <w:spacing w:val="-22"/>
                              <w:sz w:val="18"/>
                              <w:szCs w:val="20"/>
                            </w:rPr>
                            <w:t xml:space="preserve"> А.</w:t>
                          </w:r>
                        </w:p>
                        <w:p w14:paraId="2CB91396" w14:textId="053D6D12" w:rsidR="00DB0E80" w:rsidRPr="00934359" w:rsidRDefault="00DB0E80" w:rsidP="00D47F62">
                          <w:pPr>
                            <w:rPr>
                              <w:spacing w:val="-22"/>
                              <w:sz w:val="18"/>
                              <w:szCs w:val="20"/>
                            </w:rPr>
                          </w:pPr>
                          <w:r w:rsidRPr="00D47F62">
                            <w:rPr>
                              <w:spacing w:val="-22"/>
                              <w:sz w:val="18"/>
                              <w:szCs w:val="20"/>
                            </w:rPr>
                            <w:t>А</w:t>
                          </w:r>
                          <w:r>
                            <w:rPr>
                              <w:spacing w:val="-22"/>
                              <w:sz w:val="18"/>
                              <w:szCs w:val="20"/>
                            </w:rPr>
                            <w:t xml:space="preserve"> </w:t>
                          </w:r>
                          <w:r w:rsidRPr="00D47F62">
                            <w:rPr>
                              <w:spacing w:val="-22"/>
                              <w:sz w:val="18"/>
                              <w:szCs w:val="20"/>
                            </w:rPr>
                            <w:t>н</w:t>
                          </w:r>
                          <w:r>
                            <w:rPr>
                              <w:spacing w:val="-22"/>
                              <w:sz w:val="18"/>
                              <w:szCs w:val="20"/>
                            </w:rPr>
                            <w:t xml:space="preserve"> </w:t>
                          </w:r>
                          <w:r w:rsidRPr="00D47F62">
                            <w:rPr>
                              <w:spacing w:val="-22"/>
                              <w:sz w:val="18"/>
                              <w:szCs w:val="20"/>
                            </w:rPr>
                            <w:t>и</w:t>
                          </w:r>
                          <w:r>
                            <w:rPr>
                              <w:spacing w:val="-22"/>
                              <w:sz w:val="18"/>
                              <w:szCs w:val="20"/>
                            </w:rPr>
                            <w:t xml:space="preserve"> </w:t>
                          </w:r>
                          <w:r w:rsidRPr="00D47F62">
                            <w:rPr>
                              <w:spacing w:val="-22"/>
                              <w:sz w:val="18"/>
                              <w:szCs w:val="20"/>
                            </w:rPr>
                            <w:t>щ</w:t>
                          </w:r>
                          <w:r>
                            <w:rPr>
                              <w:spacing w:val="-22"/>
                              <w:sz w:val="18"/>
                              <w:szCs w:val="20"/>
                            </w:rPr>
                            <w:t xml:space="preserve"> </w:t>
                          </w:r>
                          <w:r w:rsidRPr="00D47F62">
                            <w:rPr>
                              <w:spacing w:val="-22"/>
                              <w:sz w:val="18"/>
                              <w:szCs w:val="20"/>
                            </w:rPr>
                            <w:t>е</w:t>
                          </w:r>
                          <w:r>
                            <w:rPr>
                              <w:spacing w:val="-22"/>
                              <w:sz w:val="18"/>
                              <w:szCs w:val="20"/>
                            </w:rPr>
                            <w:t xml:space="preserve"> </w:t>
                          </w:r>
                          <w:r w:rsidRPr="00D47F62">
                            <w:rPr>
                              <w:spacing w:val="-22"/>
                              <w:sz w:val="18"/>
                              <w:szCs w:val="20"/>
                            </w:rPr>
                            <w:t>н</w:t>
                          </w:r>
                          <w:r>
                            <w:rPr>
                              <w:spacing w:val="-22"/>
                              <w:sz w:val="18"/>
                              <w:szCs w:val="20"/>
                            </w:rPr>
                            <w:t xml:space="preserve"> </w:t>
                          </w:r>
                          <w:r w:rsidRPr="00D47F62">
                            <w:rPr>
                              <w:spacing w:val="-22"/>
                              <w:sz w:val="18"/>
                              <w:szCs w:val="20"/>
                            </w:rPr>
                            <w:t>к</w:t>
                          </w:r>
                          <w:r>
                            <w:rPr>
                              <w:spacing w:val="-22"/>
                              <w:sz w:val="18"/>
                              <w:szCs w:val="20"/>
                            </w:rPr>
                            <w:t xml:space="preserve"> </w:t>
                          </w:r>
                          <w:proofErr w:type="gramStart"/>
                          <w:r w:rsidRPr="00D47F62">
                            <w:rPr>
                              <w:spacing w:val="-22"/>
                              <w:sz w:val="18"/>
                              <w:szCs w:val="20"/>
                            </w:rPr>
                            <w:t>о</w:t>
                          </w:r>
                          <w:r>
                            <w:rPr>
                              <w:spacing w:val="-22"/>
                              <w:sz w:val="18"/>
                              <w:szCs w:val="20"/>
                            </w:rPr>
                            <w:t xml:space="preserve">  Е</w:t>
                          </w:r>
                          <w:proofErr w:type="gramEnd"/>
                          <w:r>
                            <w:rPr>
                              <w:spacing w:val="-22"/>
                              <w:sz w:val="18"/>
                              <w:szCs w:val="20"/>
                            </w:rPr>
                            <w:t xml:space="preserve"> . В.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EE0799E" id="_x0000_t202" coordsize="21600,21600" o:spt="202" path="m,l,21600r21600,l21600,xe">
              <v:stroke joinstyle="miter"/>
              <v:path gradientshapeok="t" o:connecttype="rect"/>
            </v:shapetype>
            <v:shape id="Text Box 83" o:spid="_x0000_s1033" type="#_x0000_t202" style="position:absolute;margin-left:30.1pt;margin-top:-12.15pt;width:99.4pt;height:36.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" o:allowincell="f" filled="f" stroked="f">
              <v:textbox>
                <w:txbxContent>
                  <w:p w14:paraId="76FEEC38" w14:textId="77777777" w:rsidR="00DB0E80" w:rsidRDefault="00DB0E80" w:rsidP="0063192B">
                    <w:pPr>
                      <w:spacing w:after="120"/>
                      <w:rPr>
                        <w:spacing w:val="-22"/>
                        <w:sz w:val="18"/>
                        <w:szCs w:val="20"/>
                      </w:rPr>
                    </w:pPr>
                    <w:r>
                      <w:rPr>
                        <w:spacing w:val="-22"/>
                        <w:sz w:val="18"/>
                        <w:szCs w:val="20"/>
                      </w:rPr>
                      <w:t xml:space="preserve">Ш а т о х и н </w:t>
                    </w:r>
                    <w:proofErr w:type="gramStart"/>
                    <w:r>
                      <w:rPr>
                        <w:spacing w:val="-22"/>
                        <w:sz w:val="18"/>
                        <w:szCs w:val="20"/>
                      </w:rPr>
                      <w:t>а  В.</w:t>
                    </w:r>
                    <w:proofErr w:type="gramEnd"/>
                    <w:r>
                      <w:rPr>
                        <w:spacing w:val="-22"/>
                        <w:sz w:val="18"/>
                        <w:szCs w:val="20"/>
                      </w:rPr>
                      <w:t xml:space="preserve"> А.</w:t>
                    </w:r>
                  </w:p>
                  <w:p w14:paraId="2CB91396" w14:textId="053D6D12" w:rsidR="00DB0E80" w:rsidRPr="00934359" w:rsidRDefault="00DB0E80" w:rsidP="00D47F62">
                    <w:pPr>
                      <w:rPr>
                        <w:spacing w:val="-22"/>
                        <w:sz w:val="18"/>
                        <w:szCs w:val="20"/>
                      </w:rPr>
                    </w:pPr>
                    <w:r w:rsidRPr="00D47F62">
                      <w:rPr>
                        <w:spacing w:val="-22"/>
                        <w:sz w:val="18"/>
                        <w:szCs w:val="20"/>
                      </w:rPr>
                      <w:t>А</w:t>
                    </w:r>
                    <w:r>
                      <w:rPr>
                        <w:spacing w:val="-22"/>
                        <w:sz w:val="18"/>
                        <w:szCs w:val="20"/>
                      </w:rPr>
                      <w:t xml:space="preserve"> </w:t>
                    </w:r>
                    <w:r w:rsidRPr="00D47F62">
                      <w:rPr>
                        <w:spacing w:val="-22"/>
                        <w:sz w:val="18"/>
                        <w:szCs w:val="20"/>
                      </w:rPr>
                      <w:t>н</w:t>
                    </w:r>
                    <w:r>
                      <w:rPr>
                        <w:spacing w:val="-22"/>
                        <w:sz w:val="18"/>
                        <w:szCs w:val="20"/>
                      </w:rPr>
                      <w:t xml:space="preserve"> </w:t>
                    </w:r>
                    <w:r w:rsidRPr="00D47F62">
                      <w:rPr>
                        <w:spacing w:val="-22"/>
                        <w:sz w:val="18"/>
                        <w:szCs w:val="20"/>
                      </w:rPr>
                      <w:t>и</w:t>
                    </w:r>
                    <w:r>
                      <w:rPr>
                        <w:spacing w:val="-22"/>
                        <w:sz w:val="18"/>
                        <w:szCs w:val="20"/>
                      </w:rPr>
                      <w:t xml:space="preserve"> </w:t>
                    </w:r>
                    <w:r w:rsidRPr="00D47F62">
                      <w:rPr>
                        <w:spacing w:val="-22"/>
                        <w:sz w:val="18"/>
                        <w:szCs w:val="20"/>
                      </w:rPr>
                      <w:t>щ</w:t>
                    </w:r>
                    <w:r>
                      <w:rPr>
                        <w:spacing w:val="-22"/>
                        <w:sz w:val="18"/>
                        <w:szCs w:val="20"/>
                      </w:rPr>
                      <w:t xml:space="preserve"> </w:t>
                    </w:r>
                    <w:r w:rsidRPr="00D47F62">
                      <w:rPr>
                        <w:spacing w:val="-22"/>
                        <w:sz w:val="18"/>
                        <w:szCs w:val="20"/>
                      </w:rPr>
                      <w:t>е</w:t>
                    </w:r>
                    <w:r>
                      <w:rPr>
                        <w:spacing w:val="-22"/>
                        <w:sz w:val="18"/>
                        <w:szCs w:val="20"/>
                      </w:rPr>
                      <w:t xml:space="preserve"> </w:t>
                    </w:r>
                    <w:r w:rsidRPr="00D47F62">
                      <w:rPr>
                        <w:spacing w:val="-22"/>
                        <w:sz w:val="18"/>
                        <w:szCs w:val="20"/>
                      </w:rPr>
                      <w:t>н</w:t>
                    </w:r>
                    <w:r>
                      <w:rPr>
                        <w:spacing w:val="-22"/>
                        <w:sz w:val="18"/>
                        <w:szCs w:val="20"/>
                      </w:rPr>
                      <w:t xml:space="preserve"> </w:t>
                    </w:r>
                    <w:r w:rsidRPr="00D47F62">
                      <w:rPr>
                        <w:spacing w:val="-22"/>
                        <w:sz w:val="18"/>
                        <w:szCs w:val="20"/>
                      </w:rPr>
                      <w:t>к</w:t>
                    </w:r>
                    <w:r>
                      <w:rPr>
                        <w:spacing w:val="-22"/>
                        <w:sz w:val="18"/>
                        <w:szCs w:val="20"/>
                      </w:rPr>
                      <w:t xml:space="preserve"> </w:t>
                    </w:r>
                    <w:proofErr w:type="gramStart"/>
                    <w:r w:rsidRPr="00D47F62">
                      <w:rPr>
                        <w:spacing w:val="-22"/>
                        <w:sz w:val="18"/>
                        <w:szCs w:val="20"/>
                      </w:rPr>
                      <w:t>о</w:t>
                    </w:r>
                    <w:r>
                      <w:rPr>
                        <w:spacing w:val="-22"/>
                        <w:sz w:val="18"/>
                        <w:szCs w:val="20"/>
                      </w:rPr>
                      <w:t xml:space="preserve">  Е</w:t>
                    </w:r>
                    <w:proofErr w:type="gramEnd"/>
                    <w:r>
                      <w:rPr>
                        <w:spacing w:val="-22"/>
                        <w:sz w:val="18"/>
                        <w:szCs w:val="20"/>
                      </w:rPr>
                      <w:t xml:space="preserve"> . В.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7DB3E25" wp14:editId="00EBC05A">
              <wp:simplePos x="0" y="0"/>
              <wp:positionH relativeFrom="column">
                <wp:posOffset>2185567</wp:posOffset>
              </wp:positionH>
              <wp:positionV relativeFrom="paragraph">
                <wp:posOffset>-113665</wp:posOffset>
              </wp:positionV>
              <wp:extent cx="2548358" cy="853440"/>
              <wp:effectExtent l="0" t="0" r="0" b="3810"/>
              <wp:wrapNone/>
              <wp:docPr id="23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48358" cy="853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96DF09" w14:textId="1A0091CE" w:rsidR="00DB0E80" w:rsidRPr="002502A8" w:rsidRDefault="00DB0E80" w:rsidP="00B5089A">
                          <w:pPr>
                            <w:jc w:val="center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t>Практические работы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DB3E25" id="Text Box 46" o:spid="_x0000_s1034" type="#_x0000_t202" style="position:absolute;margin-left:172.1pt;margin-top:-8.95pt;width:200.65pt;height:67.2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" filled="f" stroked="f">
              <v:textbox>
                <w:txbxContent>
                  <w:p w14:paraId="5C96DF09" w14:textId="1A0091CE" w:rsidR="00DB0E80" w:rsidRPr="002502A8" w:rsidRDefault="00DB0E80" w:rsidP="00B5089A">
                    <w:pPr>
                      <w:jc w:val="center"/>
                      <w:rPr>
                        <w:sz w:val="22"/>
                      </w:rPr>
                    </w:pPr>
                    <w:r>
                      <w:rPr>
                        <w:sz w:val="22"/>
                        <w:szCs w:val="22"/>
                      </w:rPr>
                      <w:t>Практические работы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6F3EE4EE" wp14:editId="5AE16D0E">
              <wp:simplePos x="0" y="0"/>
              <wp:positionH relativeFrom="column">
                <wp:posOffset>-229235</wp:posOffset>
              </wp:positionH>
              <wp:positionV relativeFrom="paragraph">
                <wp:posOffset>600075</wp:posOffset>
              </wp:positionV>
              <wp:extent cx="459105" cy="236855"/>
              <wp:effectExtent l="0" t="0" r="0" b="1270"/>
              <wp:wrapNone/>
              <wp:docPr id="22" name="Text Box 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9105" cy="2368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F45E8B" w14:textId="77777777" w:rsidR="00DB0E80" w:rsidRPr="007F3530" w:rsidRDefault="00DB0E80" w:rsidP="00B05168">
                          <w:pPr>
                            <w:rPr>
                              <w:sz w:val="18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F3EE4EE" id="Text Box 80" o:spid="_x0000_s1035" type="#_x0000_t202" style="position:absolute;margin-left:-18.05pt;margin-top:47.25pt;width:36.15pt;height:18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" filled="f" stroked="f">
              <v:textbox>
                <w:txbxContent>
                  <w:p w14:paraId="03F45E8B" w14:textId="77777777" w:rsidR="00DB0E80" w:rsidRPr="007F3530" w:rsidRDefault="00DB0E80" w:rsidP="00B05168">
                    <w:pPr>
                      <w:rPr>
                        <w:sz w:val="18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15219B5D" wp14:editId="4551FA21">
              <wp:simplePos x="0" y="0"/>
              <wp:positionH relativeFrom="column">
                <wp:posOffset>-233680</wp:posOffset>
              </wp:positionH>
              <wp:positionV relativeFrom="paragraph">
                <wp:posOffset>419100</wp:posOffset>
              </wp:positionV>
              <wp:extent cx="668655" cy="221615"/>
              <wp:effectExtent l="4445" t="0" r="3175" b="0"/>
              <wp:wrapNone/>
              <wp:docPr id="21" name="Text Box 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8655" cy="221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BCB181" w14:textId="77777777" w:rsidR="00DB0E80" w:rsidRPr="007F3530" w:rsidRDefault="00DB0E80" w:rsidP="00B05168">
                          <w:pPr>
                            <w:rPr>
                              <w:sz w:val="18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5219B5D" id="Text Box 79" o:spid="_x0000_s1036" type="#_x0000_t202" style="position:absolute;margin-left:-18.4pt;margin-top:33pt;width:52.65pt;height:17.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" filled="f" stroked="f">
              <v:textbox>
                <w:txbxContent>
                  <w:p w14:paraId="14BCB181" w14:textId="77777777" w:rsidR="00DB0E80" w:rsidRPr="007F3530" w:rsidRDefault="00DB0E80" w:rsidP="00B05168">
                    <w:pPr>
                      <w:rPr>
                        <w:sz w:val="18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76672" behindDoc="0" locked="0" layoutInCell="0" allowOverlap="1" wp14:anchorId="74F5986E" wp14:editId="0CE5A901">
              <wp:simplePos x="0" y="0"/>
              <wp:positionH relativeFrom="column">
                <wp:posOffset>311150</wp:posOffset>
              </wp:positionH>
              <wp:positionV relativeFrom="paragraph">
                <wp:posOffset>586740</wp:posOffset>
              </wp:positionV>
              <wp:extent cx="1048385" cy="286385"/>
              <wp:effectExtent l="0" t="0" r="2540" b="3175"/>
              <wp:wrapNone/>
              <wp:docPr id="20" name="Text Box 8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48385" cy="286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0AF662" w14:textId="77777777" w:rsidR="00DB0E80" w:rsidRPr="00BD1835" w:rsidRDefault="00DB0E80" w:rsidP="00CB4E5D">
                          <w:pPr>
                            <w:jc w:val="center"/>
                            <w:rPr>
                              <w:sz w:val="18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F5986E" id="Text Box 84" o:spid="_x0000_s1037" type="#_x0000_t202" style="position:absolute;margin-left:24.5pt;margin-top:46.2pt;width:82.55pt;height:22.5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" o:allowincell="f" filled="f" stroked="f">
              <v:textbox>
                <w:txbxContent>
                  <w:p w14:paraId="600AF662" w14:textId="77777777" w:rsidR="00DB0E80" w:rsidRPr="00BD1835" w:rsidRDefault="00DB0E80" w:rsidP="00CB4E5D">
                    <w:pPr>
                      <w:jc w:val="center"/>
                      <w:rPr>
                        <w:sz w:val="18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81792" behindDoc="0" locked="0" layoutInCell="0" allowOverlap="1" wp14:anchorId="61913459" wp14:editId="1A9221E3">
              <wp:simplePos x="0" y="0"/>
              <wp:positionH relativeFrom="column">
                <wp:posOffset>374650</wp:posOffset>
              </wp:positionH>
              <wp:positionV relativeFrom="paragraph">
                <wp:posOffset>419735</wp:posOffset>
              </wp:positionV>
              <wp:extent cx="1040765" cy="221615"/>
              <wp:effectExtent l="3175" t="635" r="3810" b="0"/>
              <wp:wrapNone/>
              <wp:docPr id="19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40765" cy="221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A1A9B6" w14:textId="77777777" w:rsidR="00DB0E80" w:rsidRPr="00BD1835" w:rsidRDefault="00DB0E80" w:rsidP="00EF6826">
                          <w:pPr>
                            <w:rPr>
                              <w:sz w:val="18"/>
                              <w:szCs w:val="20"/>
                            </w:rPr>
                          </w:pPr>
                          <w:r w:rsidRPr="00BD1835">
                            <w:rPr>
                              <w:sz w:val="18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913459" id="Text Box 91" o:spid="_x0000_s1038" type="#_x0000_t202" style="position:absolute;margin-left:29.5pt;margin-top:33.05pt;width:81.95pt;height:17.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" o:allowincell="f" filled="f" stroked="f">
              <v:textbox>
                <w:txbxContent>
                  <w:p w14:paraId="17A1A9B6" w14:textId="77777777" w:rsidR="00DB0E80" w:rsidRPr="00BD1835" w:rsidRDefault="00DB0E80" w:rsidP="00EF6826">
                    <w:pPr>
                      <w:rPr>
                        <w:sz w:val="18"/>
                        <w:szCs w:val="20"/>
                      </w:rPr>
                    </w:pPr>
                    <w:r w:rsidRPr="00BD1835">
                      <w:rPr>
                        <w:sz w:val="18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732AB5FD" wp14:editId="48949169">
              <wp:simplePos x="0" y="0"/>
              <wp:positionH relativeFrom="column">
                <wp:posOffset>-238125</wp:posOffset>
              </wp:positionH>
              <wp:positionV relativeFrom="paragraph">
                <wp:posOffset>238125</wp:posOffset>
              </wp:positionV>
              <wp:extent cx="901065" cy="266065"/>
              <wp:effectExtent l="0" t="0" r="3810" b="635"/>
              <wp:wrapNone/>
              <wp:docPr id="18" name="Text Box 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1065" cy="266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8D6E22" w14:textId="77777777" w:rsidR="00DB0E80" w:rsidRDefault="00DB0E80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32AB5FD" id="Text Box 94" o:spid="_x0000_s1039" type="#_x0000_t202" style="position:absolute;margin-left:-18.75pt;margin-top:18.75pt;width:70.95pt;height:20.9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" filled="f" stroked="f">
              <v:textbox>
                <w:txbxContent>
                  <w:p w14:paraId="6A8D6E22" w14:textId="77777777" w:rsidR="00DB0E80" w:rsidRDefault="00DB0E80"/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069B5592" wp14:editId="102E6F26">
              <wp:simplePos x="0" y="0"/>
              <wp:positionH relativeFrom="column">
                <wp:posOffset>374650</wp:posOffset>
              </wp:positionH>
              <wp:positionV relativeFrom="paragraph">
                <wp:posOffset>238125</wp:posOffset>
              </wp:positionV>
              <wp:extent cx="998220" cy="266065"/>
              <wp:effectExtent l="3175" t="0" r="0" b="635"/>
              <wp:wrapNone/>
              <wp:docPr id="17" name="Text Box 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98220" cy="266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97F103" w14:textId="77777777" w:rsidR="00DB0E80" w:rsidRDefault="00DB0E80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69B5592" id="Text Box 95" o:spid="_x0000_s1040" type="#_x0000_t202" style="position:absolute;margin-left:29.5pt;margin-top:18.75pt;width:78.6pt;height:20.9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" filled="f" stroked="f">
              <v:textbox>
                <w:txbxContent>
                  <w:p w14:paraId="4297F103" w14:textId="77777777" w:rsidR="00DB0E80" w:rsidRDefault="00DB0E80"/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606AC59E" wp14:editId="7B2C1CCE">
              <wp:simplePos x="0" y="0"/>
              <wp:positionH relativeFrom="column">
                <wp:posOffset>-238125</wp:posOffset>
              </wp:positionH>
              <wp:positionV relativeFrom="paragraph">
                <wp:posOffset>57785</wp:posOffset>
              </wp:positionV>
              <wp:extent cx="734695" cy="266065"/>
              <wp:effectExtent l="0" t="635" r="0" b="0"/>
              <wp:wrapNone/>
              <wp:docPr id="16" name="Text Box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34695" cy="266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ABAF74" w14:textId="77777777" w:rsidR="00DB0E80" w:rsidRPr="007F3530" w:rsidRDefault="00DB0E80" w:rsidP="00B05168">
                          <w:pPr>
                            <w:rPr>
                              <w:sz w:val="18"/>
                              <w:szCs w:val="16"/>
                            </w:rPr>
                          </w:pPr>
                          <w:r>
                            <w:rPr>
                              <w:sz w:val="18"/>
                              <w:szCs w:val="16"/>
                            </w:rPr>
                            <w:t>Проверил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06AC59E" id="Text Box 78" o:spid="_x0000_s1041" type="#_x0000_t202" style="position:absolute;margin-left:-18.75pt;margin-top:4.55pt;width:57.85pt;height:20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" filled="f" stroked="f">
              <v:textbox>
                <w:txbxContent>
                  <w:p w14:paraId="2DABAF74" w14:textId="77777777" w:rsidR="00DB0E80" w:rsidRPr="007F3530" w:rsidRDefault="00DB0E80" w:rsidP="00B05168">
                    <w:pPr>
                      <w:rPr>
                        <w:sz w:val="18"/>
                        <w:szCs w:val="16"/>
                      </w:rPr>
                    </w:pPr>
                    <w:r>
                      <w:rPr>
                        <w:sz w:val="18"/>
                        <w:szCs w:val="16"/>
                      </w:rPr>
                      <w:t>Проверил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665A05F1" wp14:editId="26A2D92D">
              <wp:simplePos x="0" y="0"/>
              <wp:positionH relativeFrom="column">
                <wp:posOffset>-229235</wp:posOffset>
              </wp:positionH>
              <wp:positionV relativeFrom="paragraph">
                <wp:posOffset>-151130</wp:posOffset>
              </wp:positionV>
              <wp:extent cx="636905" cy="266065"/>
              <wp:effectExtent l="0" t="1270" r="1905" b="0"/>
              <wp:wrapNone/>
              <wp:docPr id="13" name="Text Box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905" cy="266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967FE3" w14:textId="77777777" w:rsidR="00DB0E80" w:rsidRPr="007F3530" w:rsidRDefault="00DB0E80" w:rsidP="00DF1902">
                          <w:pPr>
                            <w:rPr>
                              <w:sz w:val="18"/>
                              <w:szCs w:val="16"/>
                            </w:rPr>
                          </w:pPr>
                          <w:proofErr w:type="spellStart"/>
                          <w:r w:rsidRPr="007F3530">
                            <w:rPr>
                              <w:sz w:val="18"/>
                              <w:szCs w:val="16"/>
                            </w:rPr>
                            <w:t>Разраб</w:t>
                          </w:r>
                          <w:proofErr w:type="spellEnd"/>
                          <w:r w:rsidRPr="007F3530">
                            <w:rPr>
                              <w:sz w:val="18"/>
                              <w:szCs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65A05F1" id="Text Box 77" o:spid="_x0000_s1042" type="#_x0000_t202" style="position:absolute;margin-left:-18.05pt;margin-top:-11.9pt;width:50.15pt;height:20.9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" filled="f" stroked="f">
              <v:textbox>
                <w:txbxContent>
                  <w:p w14:paraId="1C967FE3" w14:textId="77777777" w:rsidR="00DB0E80" w:rsidRPr="007F3530" w:rsidRDefault="00DB0E80" w:rsidP="00DF1902">
                    <w:pPr>
                      <w:rPr>
                        <w:sz w:val="18"/>
                        <w:szCs w:val="16"/>
                      </w:rPr>
                    </w:pPr>
                    <w:proofErr w:type="spellStart"/>
                    <w:r w:rsidRPr="007F3530">
                      <w:rPr>
                        <w:sz w:val="18"/>
                        <w:szCs w:val="16"/>
                      </w:rPr>
                      <w:t>Разраб</w:t>
                    </w:r>
                    <w:proofErr w:type="spellEnd"/>
                    <w:r w:rsidRPr="007F3530">
                      <w:rPr>
                        <w:sz w:val="18"/>
                        <w:szCs w:val="16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0725908" wp14:editId="4DCE5EE6">
              <wp:simplePos x="0" y="0"/>
              <wp:positionH relativeFrom="column">
                <wp:posOffset>68580</wp:posOffset>
              </wp:positionH>
              <wp:positionV relativeFrom="paragraph">
                <wp:posOffset>-303530</wp:posOffset>
              </wp:positionV>
              <wp:extent cx="459105" cy="266065"/>
              <wp:effectExtent l="1905" t="1270" r="0" b="0"/>
              <wp:wrapNone/>
              <wp:docPr id="12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9105" cy="266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C6E420" w14:textId="77777777" w:rsidR="00DB0E80" w:rsidRPr="00B05168" w:rsidRDefault="00DB0E80" w:rsidP="00B05168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B05168">
                            <w:rPr>
                              <w:sz w:val="16"/>
                              <w:szCs w:val="16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0725908" id="Text Box 69" o:spid="_x0000_s1043" type="#_x0000_t202" style="position:absolute;margin-left:5.4pt;margin-top:-23.9pt;width:36.15pt;height:20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" filled="f" stroked="f">
              <v:textbox>
                <w:txbxContent>
                  <w:p w14:paraId="3BC6E420" w14:textId="77777777" w:rsidR="00DB0E80" w:rsidRPr="00B05168" w:rsidRDefault="00DB0E80" w:rsidP="00B05168">
                    <w:pPr>
                      <w:rPr>
                        <w:sz w:val="16"/>
                        <w:szCs w:val="16"/>
                      </w:rPr>
                    </w:pPr>
                    <w:r w:rsidRPr="00B05168">
                      <w:rPr>
                        <w:sz w:val="16"/>
                        <w:szCs w:val="16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11B72FA" wp14:editId="151696FF">
              <wp:simplePos x="0" y="0"/>
              <wp:positionH relativeFrom="column">
                <wp:posOffset>550545</wp:posOffset>
              </wp:positionH>
              <wp:positionV relativeFrom="paragraph">
                <wp:posOffset>-303530</wp:posOffset>
              </wp:positionV>
              <wp:extent cx="690245" cy="266065"/>
              <wp:effectExtent l="0" t="1270" r="0" b="0"/>
              <wp:wrapNone/>
              <wp:docPr id="11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0245" cy="266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7747ED" w14:textId="77777777" w:rsidR="00DB0E80" w:rsidRPr="00B05168" w:rsidRDefault="00DB0E80" w:rsidP="00B05168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 xml:space="preserve">№ </w:t>
                          </w:r>
                          <w:proofErr w:type="spellStart"/>
                          <w:r>
                            <w:rPr>
                              <w:sz w:val="16"/>
                              <w:szCs w:val="16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11B72FA" id="Text Box 71" o:spid="_x0000_s1044" type="#_x0000_t202" style="position:absolute;margin-left:43.35pt;margin-top:-23.9pt;width:54.35pt;height:20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" filled="f" stroked="f">
              <v:textbox>
                <w:txbxContent>
                  <w:p w14:paraId="6F7747ED" w14:textId="77777777" w:rsidR="00DB0E80" w:rsidRPr="00B05168" w:rsidRDefault="00DB0E80" w:rsidP="00B05168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 xml:space="preserve">№ </w:t>
                    </w:r>
                    <w:proofErr w:type="spellStart"/>
                    <w:r>
                      <w:rPr>
                        <w:sz w:val="16"/>
                        <w:szCs w:val="16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EAB74A1" wp14:editId="32A6081D">
              <wp:simplePos x="0" y="0"/>
              <wp:positionH relativeFrom="column">
                <wp:posOffset>1252220</wp:posOffset>
              </wp:positionH>
              <wp:positionV relativeFrom="paragraph">
                <wp:posOffset>-303530</wp:posOffset>
              </wp:positionV>
              <wp:extent cx="655955" cy="266065"/>
              <wp:effectExtent l="4445" t="1270" r="0" b="0"/>
              <wp:wrapNone/>
              <wp:docPr id="1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5955" cy="266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427011" w14:textId="77777777" w:rsidR="00DB0E80" w:rsidRPr="00B05168" w:rsidRDefault="00DB0E80" w:rsidP="00B05168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EAB74A1" id="Text Box 72" o:spid="_x0000_s1045" type="#_x0000_t202" style="position:absolute;margin-left:98.6pt;margin-top:-23.9pt;width:51.65pt;height:20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" filled="f" stroked="f">
              <v:textbox>
                <w:txbxContent>
                  <w:p w14:paraId="3C427011" w14:textId="77777777" w:rsidR="00DB0E80" w:rsidRPr="00B05168" w:rsidRDefault="00DB0E80" w:rsidP="00B05168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6920489" wp14:editId="4AC4BC3F">
              <wp:simplePos x="0" y="0"/>
              <wp:positionH relativeFrom="column">
                <wp:posOffset>1804035</wp:posOffset>
              </wp:positionH>
              <wp:positionV relativeFrom="paragraph">
                <wp:posOffset>-303530</wp:posOffset>
              </wp:positionV>
              <wp:extent cx="459105" cy="266065"/>
              <wp:effectExtent l="3810" t="1270" r="3810" b="0"/>
              <wp:wrapNone/>
              <wp:docPr id="9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9105" cy="266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69D7DE0" w14:textId="77777777" w:rsidR="00DB0E80" w:rsidRPr="00B05168" w:rsidRDefault="00DB0E80" w:rsidP="00DF1902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6920489" id="Text Box 73" o:spid="_x0000_s1046" type="#_x0000_t202" style="position:absolute;margin-left:142.05pt;margin-top:-23.9pt;width:36.15pt;height:20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" filled="f" stroked="f">
              <v:textbox>
                <w:txbxContent>
                  <w:p w14:paraId="269D7DE0" w14:textId="77777777" w:rsidR="00DB0E80" w:rsidRPr="00B05168" w:rsidRDefault="00DB0E80" w:rsidP="00DF1902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8768F1E" wp14:editId="775D6C54">
              <wp:simplePos x="0" y="0"/>
              <wp:positionH relativeFrom="column">
                <wp:posOffset>-238125</wp:posOffset>
              </wp:positionH>
              <wp:positionV relativeFrom="paragraph">
                <wp:posOffset>-304165</wp:posOffset>
              </wp:positionV>
              <wp:extent cx="459105" cy="213995"/>
              <wp:effectExtent l="0" t="635" r="0" b="4445"/>
              <wp:wrapNone/>
              <wp:docPr id="8" name="Text Box 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9105" cy="213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6B60B52" w14:textId="77777777" w:rsidR="00DB0E80" w:rsidRPr="00B05168" w:rsidRDefault="00DB0E80">
                          <w:pPr>
                            <w:rPr>
                              <w:sz w:val="16"/>
                              <w:szCs w:val="16"/>
                            </w:rPr>
                          </w:pPr>
                          <w:proofErr w:type="spellStart"/>
                          <w:r w:rsidRPr="00B05168">
                            <w:rPr>
                              <w:sz w:val="16"/>
                              <w:szCs w:val="16"/>
                            </w:rPr>
                            <w:t>Изм</w:t>
                          </w:r>
                          <w:proofErr w:type="spellEnd"/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8768F1E" id="Text Box 68" o:spid="_x0000_s1047" type="#_x0000_t202" style="position:absolute;margin-left:-18.75pt;margin-top:-23.95pt;width:36.15pt;height:16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" filled="f" stroked="f">
              <v:textbox>
                <w:txbxContent>
                  <w:p w14:paraId="36B60B52" w14:textId="77777777" w:rsidR="00DB0E80" w:rsidRPr="00B05168" w:rsidRDefault="00DB0E80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r w:rsidRPr="00B05168">
                      <w:rPr>
                        <w:sz w:val="16"/>
                        <w:szCs w:val="16"/>
                      </w:rPr>
                      <w:t>Изм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611CB39" wp14:editId="03AE3B87">
              <wp:simplePos x="0" y="0"/>
              <wp:positionH relativeFrom="column">
                <wp:posOffset>4690110</wp:posOffset>
              </wp:positionH>
              <wp:positionV relativeFrom="paragraph">
                <wp:posOffset>16510</wp:posOffset>
              </wp:positionV>
              <wp:extent cx="1743075" cy="255905"/>
              <wp:effectExtent l="3810" t="0" r="0" b="3810"/>
              <wp:wrapNone/>
              <wp:docPr id="7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43075" cy="2559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7E1A92" w14:textId="77777777" w:rsidR="00DB0E80" w:rsidRPr="005217E0" w:rsidRDefault="00DB0E80" w:rsidP="005217E0">
                          <w:r>
                            <w:t xml:space="preserve">У                </w:t>
                          </w:r>
                          <w:r w:rsidRPr="00F479FC">
                            <w:rPr>
                              <w:sz w:val="22"/>
                            </w:rPr>
                            <w:t>3</w:t>
                          </w:r>
                          <w:r>
                            <w:tab/>
                            <w:t xml:space="preserve">          32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611CB39" id="Text Box 48" o:spid="_x0000_s1048" type="#_x0000_t202" style="position:absolute;margin-left:369.3pt;margin-top:1.3pt;width:137.25pt;height:20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" o:allowincell="f" filled="f" stroked="f">
              <v:textbox>
                <w:txbxContent>
                  <w:p w14:paraId="3C7E1A92" w14:textId="77777777" w:rsidR="00DB0E80" w:rsidRPr="005217E0" w:rsidRDefault="00DB0E80" w:rsidP="005217E0">
                    <w:r>
                      <w:t xml:space="preserve">У                </w:t>
                    </w:r>
                    <w:r w:rsidRPr="00F479FC">
                      <w:rPr>
                        <w:sz w:val="22"/>
                      </w:rPr>
                      <w:t>3</w:t>
                    </w:r>
                    <w:r>
                      <w:tab/>
                      <w:t xml:space="preserve">          32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4E2E5A25" wp14:editId="63452ECE">
              <wp:simplePos x="0" y="0"/>
              <wp:positionH relativeFrom="column">
                <wp:posOffset>2289175</wp:posOffset>
              </wp:positionH>
              <wp:positionV relativeFrom="paragraph">
                <wp:posOffset>-593725</wp:posOffset>
              </wp:positionV>
              <wp:extent cx="4048125" cy="401955"/>
              <wp:effectExtent l="3175" t="0" r="0" b="1270"/>
              <wp:wrapNone/>
              <wp:docPr id="5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48125" cy="4019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BC03F2" w14:textId="77777777" w:rsidR="00DB0E80" w:rsidRPr="00CB4E5D" w:rsidRDefault="00DB0E80" w:rsidP="00CB4E5D">
                          <w:pPr>
                            <w:jc w:val="center"/>
                            <w:rPr>
                              <w:sz w:val="36"/>
                              <w:szCs w:val="36"/>
                            </w:rPr>
                          </w:pPr>
                          <w:r w:rsidRPr="00306BB9">
                            <w:rPr>
                              <w:sz w:val="36"/>
                              <w:szCs w:val="36"/>
                            </w:rPr>
                            <w:t>ПГТО.09.02.07.</w:t>
                          </w:r>
                          <w:proofErr w:type="gramStart"/>
                          <w:r w:rsidRPr="00306BB9">
                            <w:rPr>
                              <w:sz w:val="36"/>
                              <w:szCs w:val="36"/>
                            </w:rPr>
                            <w:t>02.ИСП</w:t>
                          </w:r>
                          <w:proofErr w:type="gramEnd"/>
                          <w:r w:rsidRPr="00306BB9">
                            <w:rPr>
                              <w:sz w:val="36"/>
                              <w:szCs w:val="36"/>
                            </w:rPr>
                            <w:t>-19-1.ПЗ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2E5A25" id="Text Box 66" o:spid="_x0000_s1049" type="#_x0000_t202" style="position:absolute;margin-left:180.25pt;margin-top:-46.75pt;width:318.75pt;height:31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" o:allowincell="f" stroked="f">
              <v:textbox>
                <w:txbxContent>
                  <w:p w14:paraId="1DBC03F2" w14:textId="77777777" w:rsidR="00DB0E80" w:rsidRPr="00CB4E5D" w:rsidRDefault="00DB0E80" w:rsidP="00CB4E5D">
                    <w:pPr>
                      <w:jc w:val="center"/>
                      <w:rPr>
                        <w:sz w:val="36"/>
                        <w:szCs w:val="36"/>
                      </w:rPr>
                    </w:pPr>
                    <w:r w:rsidRPr="00306BB9">
                      <w:rPr>
                        <w:sz w:val="36"/>
                        <w:szCs w:val="36"/>
                      </w:rPr>
                      <w:t>ПГТО.09.02.07.</w:t>
                    </w:r>
                    <w:proofErr w:type="gramStart"/>
                    <w:r w:rsidRPr="00306BB9">
                      <w:rPr>
                        <w:sz w:val="36"/>
                        <w:szCs w:val="36"/>
                      </w:rPr>
                      <w:t>02.ИСП</w:t>
                    </w:r>
                    <w:proofErr w:type="gramEnd"/>
                    <w:r w:rsidRPr="00306BB9">
                      <w:rPr>
                        <w:sz w:val="36"/>
                        <w:szCs w:val="36"/>
                      </w:rPr>
                      <w:t>-19-1.ПЗ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70218E38" wp14:editId="5259DE13">
              <wp:simplePos x="0" y="0"/>
              <wp:positionH relativeFrom="column">
                <wp:posOffset>5332095</wp:posOffset>
              </wp:positionH>
              <wp:positionV relativeFrom="paragraph">
                <wp:posOffset>-151130</wp:posOffset>
              </wp:positionV>
              <wp:extent cx="459105" cy="266065"/>
              <wp:effectExtent l="0" t="1270" r="0" b="0"/>
              <wp:wrapNone/>
              <wp:docPr id="4" name="Text Box 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9105" cy="266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9B818B" w14:textId="77777777" w:rsidR="00DB0E80" w:rsidRPr="00B05168" w:rsidRDefault="00DB0E80" w:rsidP="00B05168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B05168">
                            <w:rPr>
                              <w:sz w:val="16"/>
                              <w:szCs w:val="16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218E38" id="Text Box 76" o:spid="_x0000_s1050" type="#_x0000_t202" style="position:absolute;margin-left:419.85pt;margin-top:-11.9pt;width:36.15pt;height:20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" filled="f" stroked="f">
              <v:textbox>
                <w:txbxContent>
                  <w:p w14:paraId="249B818B" w14:textId="77777777" w:rsidR="00DB0E80" w:rsidRPr="00B05168" w:rsidRDefault="00DB0E80" w:rsidP="00B05168">
                    <w:pPr>
                      <w:rPr>
                        <w:sz w:val="16"/>
                        <w:szCs w:val="16"/>
                      </w:rPr>
                    </w:pPr>
                    <w:r w:rsidRPr="00B05168">
                      <w:rPr>
                        <w:sz w:val="16"/>
                        <w:szCs w:val="16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CA94FC0" wp14:editId="66655236">
              <wp:simplePos x="0" y="0"/>
              <wp:positionH relativeFrom="column">
                <wp:posOffset>5880735</wp:posOffset>
              </wp:positionH>
              <wp:positionV relativeFrom="paragraph">
                <wp:posOffset>-137795</wp:posOffset>
              </wp:positionV>
              <wp:extent cx="552450" cy="266065"/>
              <wp:effectExtent l="3810" t="0" r="0" b="0"/>
              <wp:wrapNone/>
              <wp:docPr id="3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2450" cy="266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1319768" w14:textId="77777777" w:rsidR="00DB0E80" w:rsidRPr="00B05168" w:rsidRDefault="00DB0E80" w:rsidP="00B05168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B05168">
                            <w:rPr>
                              <w:sz w:val="16"/>
                              <w:szCs w:val="16"/>
                            </w:rPr>
                            <w:t>Лист</w:t>
                          </w:r>
                          <w:r>
                            <w:rPr>
                              <w:sz w:val="16"/>
                              <w:szCs w:val="16"/>
                            </w:rPr>
                            <w:t>ов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CA94FC0" id="Text Box 75" o:spid="_x0000_s1051" type="#_x0000_t202" style="position:absolute;margin-left:463.05pt;margin-top:-10.85pt;width:43.5pt;height:20.9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" filled="f" stroked="f">
              <v:textbox>
                <w:txbxContent>
                  <w:p w14:paraId="41319768" w14:textId="77777777" w:rsidR="00DB0E80" w:rsidRPr="00B05168" w:rsidRDefault="00DB0E80" w:rsidP="00B05168">
                    <w:pPr>
                      <w:rPr>
                        <w:sz w:val="16"/>
                        <w:szCs w:val="16"/>
                      </w:rPr>
                    </w:pPr>
                    <w:r w:rsidRPr="00B05168">
                      <w:rPr>
                        <w:sz w:val="16"/>
                        <w:szCs w:val="16"/>
                      </w:rPr>
                      <w:t>Лист</w:t>
                    </w:r>
                    <w:r>
                      <w:rPr>
                        <w:sz w:val="16"/>
                        <w:szCs w:val="16"/>
                      </w:rPr>
                      <w:t>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80FDD2C" wp14:editId="73A4CEFA">
              <wp:simplePos x="0" y="0"/>
              <wp:positionH relativeFrom="column">
                <wp:posOffset>4790440</wp:posOffset>
              </wp:positionH>
              <wp:positionV relativeFrom="paragraph">
                <wp:posOffset>-151130</wp:posOffset>
              </wp:positionV>
              <wp:extent cx="459105" cy="266065"/>
              <wp:effectExtent l="0" t="1270" r="0" b="0"/>
              <wp:wrapNone/>
              <wp:docPr id="2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9105" cy="266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BC8EAE" w14:textId="77777777" w:rsidR="00DB0E80" w:rsidRPr="00B05168" w:rsidRDefault="00DB0E80" w:rsidP="00B05168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Ли</w:t>
                          </w:r>
                          <w:r w:rsidRPr="00B05168">
                            <w:rPr>
                              <w:sz w:val="16"/>
                              <w:szCs w:val="16"/>
                            </w:rPr>
                            <w:t>т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80FDD2C" id="Text Box 74" o:spid="_x0000_s1052" type="#_x0000_t202" style="position:absolute;margin-left:377.2pt;margin-top:-11.9pt;width:36.15pt;height:20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" filled="f" stroked="f">
              <v:textbox>
                <w:txbxContent>
                  <w:p w14:paraId="21BC8EAE" w14:textId="77777777" w:rsidR="00DB0E80" w:rsidRPr="00B05168" w:rsidRDefault="00DB0E80" w:rsidP="00B05168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Ли</w:t>
                    </w:r>
                    <w:r w:rsidRPr="00B05168">
                      <w:rPr>
                        <w:sz w:val="16"/>
                        <w:szCs w:val="16"/>
                      </w:rPr>
                      <w:t>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14A53F8A" wp14:editId="22834835">
              <wp:simplePos x="0" y="0"/>
              <wp:positionH relativeFrom="column">
                <wp:posOffset>4677410</wp:posOffset>
              </wp:positionH>
              <wp:positionV relativeFrom="paragraph">
                <wp:posOffset>272415</wp:posOffset>
              </wp:positionV>
              <wp:extent cx="1828800" cy="457200"/>
              <wp:effectExtent l="635" t="0" r="0" b="3810"/>
              <wp:wrapNone/>
              <wp:docPr id="1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288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885D59" w14:textId="77777777" w:rsidR="00DB0E80" w:rsidRPr="00DF1902" w:rsidRDefault="00DB0E80" w:rsidP="00DF1902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sz w:val="32"/>
                              <w:szCs w:val="32"/>
                            </w:rPr>
                            <w:t>ИСП-19-1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A53F8A" id="Text Box 47" o:spid="_x0000_s1053" type="#_x0000_t202" style="position:absolute;margin-left:368.3pt;margin-top:21.45pt;width:2in;height:3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" o:allowincell="f" filled="f" stroked="f">
              <v:textbox>
                <w:txbxContent>
                  <w:p w14:paraId="5D885D59" w14:textId="77777777" w:rsidR="00DB0E80" w:rsidRPr="00DF1902" w:rsidRDefault="00DB0E80" w:rsidP="00DF1902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ИСП-19-1</w:t>
                    </w:r>
                  </w:p>
                </w:txbxContent>
              </v:textbox>
            </v:shape>
          </w:pict>
        </mc:Fallback>
      </mc:AlternateConten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FFD88C" w14:textId="77777777" w:rsidR="002C53EB" w:rsidRDefault="002C53EB">
      <w:r>
        <w:separator/>
      </w:r>
    </w:p>
  </w:footnote>
  <w:footnote w:type="continuationSeparator" w:id="0">
    <w:p w14:paraId="0E1D906C" w14:textId="77777777" w:rsidR="002C53EB" w:rsidRDefault="002C53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10ED17" w14:textId="77777777" w:rsidR="00DB0E80" w:rsidRDefault="00DB0E80">
    <w:pPr>
      <w:pStyle w:val="a5"/>
      <w:ind w:right="22"/>
      <w:rPr>
        <w:sz w:val="10"/>
      </w:rPr>
    </w:pPr>
    <w:r>
      <w:rPr>
        <w:noProof/>
        <w:sz w:val="10"/>
      </w:rPr>
      <mc:AlternateContent>
        <mc:Choice Requires="wpg">
          <w:drawing>
            <wp:anchor distT="0" distB="0" distL="114300" distR="114300" simplePos="0" relativeHeight="251655168" behindDoc="0" locked="0" layoutInCell="0" allowOverlap="1" wp14:anchorId="4E6048F0" wp14:editId="5EDB0C0F">
              <wp:simplePos x="0" y="0"/>
              <wp:positionH relativeFrom="column">
                <wp:posOffset>-579120</wp:posOffset>
              </wp:positionH>
              <wp:positionV relativeFrom="paragraph">
                <wp:posOffset>45720</wp:posOffset>
              </wp:positionV>
              <wp:extent cx="7132320" cy="10273030"/>
              <wp:effectExtent l="11430" t="17145" r="9525" b="15875"/>
              <wp:wrapNone/>
              <wp:docPr id="58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132320" cy="10273030"/>
                        <a:chOff x="518" y="284"/>
                        <a:chExt cx="11110" cy="16215"/>
                      </a:xfrm>
                    </wpg:grpSpPr>
                    <wpg:grpSp>
                      <wpg:cNvPr id="59" name="Group 2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94" cy="16215"/>
                          <a:chOff x="1134" y="284"/>
                          <a:chExt cx="10494" cy="16215"/>
                        </a:xfrm>
                      </wpg:grpSpPr>
                      <wpg:grpSp>
                        <wpg:cNvPr id="60" name="Group 3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94" cy="16215"/>
                            <a:chOff x="1134" y="284"/>
                            <a:chExt cx="10494" cy="16215"/>
                          </a:xfrm>
                        </wpg:grpSpPr>
                        <wpg:grpSp>
                          <wpg:cNvPr id="61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1134" y="284"/>
                              <a:ext cx="10494" cy="16215"/>
                              <a:chOff x="1134" y="284"/>
                              <a:chExt cx="10494" cy="16215"/>
                            </a:xfrm>
                          </wpg:grpSpPr>
                          <wpg:grpSp>
                            <wpg:cNvPr id="62" name="Group 5"/>
                            <wpg:cNvGrpSpPr>
                              <a:grpSpLocks/>
                            </wpg:cNvGrpSpPr>
                            <wpg:grpSpPr bwMode="auto">
                              <a:xfrm>
                                <a:off x="1134" y="284"/>
                                <a:ext cx="10494" cy="16215"/>
                                <a:chOff x="1134" y="284"/>
                                <a:chExt cx="10494" cy="16215"/>
                              </a:xfrm>
                            </wpg:grpSpPr>
                            <wps:wsp>
                              <wps:cNvPr id="63" name="Rectangl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134" y="15649"/>
                                  <a:ext cx="10488" cy="8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64" name="Group 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134" y="284"/>
                                  <a:ext cx="10494" cy="16215"/>
                                  <a:chOff x="1134" y="284"/>
                                  <a:chExt cx="10494" cy="16215"/>
                                </a:xfrm>
                              </wpg:grpSpPr>
                              <wps:wsp>
                                <wps:cNvPr id="65" name="Rectangle 8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134" y="284"/>
                                    <a:ext cx="10494" cy="16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66" name="Line 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531" y="15649"/>
                                    <a:ext cx="0" cy="85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7" name="Line 1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098" y="15649"/>
                                    <a:ext cx="0" cy="85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8" name="Line 1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402" y="15649"/>
                                    <a:ext cx="0" cy="85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9" name="Line 1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253" y="15649"/>
                                    <a:ext cx="0" cy="85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grpSp>
                          <wps:wsp>
                            <wps:cNvPr id="70" name="Line 1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820" y="15649"/>
                                <a:ext cx="0" cy="85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1" name="Line 1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057" y="15649"/>
                                <a:ext cx="0" cy="85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72" name="Rectangle 1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15933"/>
                              <a:ext cx="3685" cy="28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73" name="Line 16"/>
                        <wps:cNvCnPr>
                          <a:cxnSpLocks noChangeShapeType="1"/>
                        </wps:cNvCnPr>
                        <wps:spPr bwMode="auto">
                          <a:xfrm flipH="1">
                            <a:off x="11057" y="16046"/>
                            <a:ext cx="56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  <wps:wsp>
                      <wps:cNvPr id="74" name="Line 17"/>
                      <wps:cNvCnPr>
                        <a:cxnSpLocks noChangeShapeType="1"/>
                      </wps:cNvCnPr>
                      <wps:spPr bwMode="auto">
                        <a:xfrm flipH="1">
                          <a:off x="518" y="8364"/>
                          <a:ext cx="5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D1F5759" id="Group 1" o:spid="_x0000_s1026" style="position:absolute;margin-left:-45.6pt;margin-top:3.6pt;width:561.6pt;height:808.9pt;z-index:251655168" coordorigin="518,284" coordsize="11110,16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" o:allowincell="f">
              <v:group id="Group 2" o:spid="_x0000_s1027" style="position:absolute;left:1134;top:284;width:10494;height:16215" coordorigin="1134,284" coordsize="10494,16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<v:group id="Group 3" o:spid="_x0000_s1028" style="position:absolute;left:1134;top:284;width:10494;height:16215" coordorigin="1134,284" coordsize="10494,16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<v:group id="Group 4" o:spid="_x0000_s1029" style="position:absolute;left:1134;top:284;width:10494;height:16215" coordorigin="1134,284" coordsize="10494,16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  <v:group id="Group 5" o:spid="_x0000_s1030" style="position:absolute;left:1134;top:284;width:10494;height:16215" coordorigin="1134,284" coordsize="10494,16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      <v:rect id="Rectangle 6" o:spid="_x0000_s1031" style="position:absolute;left:1134;top:15649;width:10488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" strokeweight="1.5pt"/>
                      <v:group id="Group 7" o:spid="_x0000_s1032" style="position:absolute;left:1134;top:284;width:10494;height:16215" coordorigin="1134,284" coordsize="10494,16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Ldk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D7g+SX8ALn4BwAA//8DAFBLAQItABQABgAIAAAAIQDb4fbL7gAAAIUBAAATAAAAAAAAAAAA&#10;AAAAAAAAAABbQ29udGVudF9UeXBlc10ueG1sUEsBAi0AFAAGAAgAAAAhAFr0LFu/AAAAFQEAAAsA&#10;AAAAAAAAAAAAAAAAHwEAAF9yZWxzLy5yZWxzUEsBAi0AFAAGAAgAAAAhAMoAt2TEAAAA2wAAAA8A&#10;AAAAAAAAAAAAAAAABwIAAGRycy9kb3ducmV2LnhtbFBLBQYAAAAAAwADALcAAAD4AgAAAAA=&#10;">
                        <v:rect id="Rectangle 8" o:spid="_x0000_s1033" style="position:absolute;left:1134;top:284;width:10494;height:16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" filled="f" strokeweight="1.5pt"/>
                        <v:line id="Line 9" o:spid="_x0000_s1034" style="position:absolute;visibility:visible;mso-wrap-style:square" from="1531,15649" to="1531,164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" strokeweight="1.5pt"/>
                        <v:line id="Line 10" o:spid="_x0000_s1035" style="position:absolute;visibility:visible;mso-wrap-style:square" from="2098,15649" to="2098,164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" strokeweight="1.5pt"/>
                        <v:line id="Line 11" o:spid="_x0000_s1036" style="position:absolute;visibility:visible;mso-wrap-style:square" from="3402,15649" to="3402,164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" strokeweight="1.5pt"/>
                        <v:line id="Line 12" o:spid="_x0000_s1037" style="position:absolute;visibility:visible;mso-wrap-style:square" from="4253,15649" to="4253,164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" strokeweight="1.5pt"/>
                      </v:group>
                    </v:group>
                    <v:line id="Line 13" o:spid="_x0000_s1038" style="position:absolute;visibility:visible;mso-wrap-style:square" from="4820,15649" to="4820,164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" strokeweight="1.5pt"/>
                    <v:line id="Line 14" o:spid="_x0000_s1039" style="position:absolute;visibility:visible;mso-wrap-style:square" from="11057,15649" to="11057,164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" strokeweight="1.5pt"/>
                  </v:group>
                  <v:rect id="Rectangle 15" o:spid="_x0000_s1040" style="position:absolute;left:1134;top:15933;width:368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" filled="f"/>
                </v:group>
                <v:line id="Line 16" o:spid="_x0000_s1041" style="position:absolute;flip:x;visibility:visible;mso-wrap-style:square" from="11057,16046" to="11624,160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"/>
              </v:group>
              <v:line id="Line 17" o:spid="_x0000_s1042" style="position:absolute;flip:x;visibility:visible;mso-wrap-style:square" from="518,8364" to="1058,83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DF6943" w14:textId="77777777" w:rsidR="00DB0E80" w:rsidRDefault="00DB0E80">
    <w:pPr>
      <w:pStyle w:val="a5"/>
    </w:pPr>
    <w:r>
      <w:rPr>
        <w:noProof/>
        <w:sz w:val="20"/>
      </w:rPr>
      <mc:AlternateContent>
        <mc:Choice Requires="wpg">
          <w:drawing>
            <wp:anchor distT="0" distB="0" distL="114300" distR="114300" simplePos="0" relativeHeight="251656192" behindDoc="0" locked="0" layoutInCell="0" allowOverlap="1" wp14:anchorId="523A4268" wp14:editId="2012735D">
              <wp:simplePos x="0" y="0"/>
              <wp:positionH relativeFrom="page">
                <wp:posOffset>247015</wp:posOffset>
              </wp:positionH>
              <wp:positionV relativeFrom="page">
                <wp:posOffset>209550</wp:posOffset>
              </wp:positionV>
              <wp:extent cx="7086600" cy="10267315"/>
              <wp:effectExtent l="8890" t="9525" r="10160" b="10160"/>
              <wp:wrapNone/>
              <wp:docPr id="24" name="Group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86600" cy="10267315"/>
                        <a:chOff x="510" y="284"/>
                        <a:chExt cx="11114" cy="16216"/>
                      </a:xfrm>
                    </wpg:grpSpPr>
                    <wpg:grpSp>
                      <wpg:cNvPr id="25" name="Group 19"/>
                      <wpg:cNvGrpSpPr>
                        <a:grpSpLocks/>
                      </wpg:cNvGrpSpPr>
                      <wpg:grpSpPr bwMode="auto">
                        <a:xfrm>
                          <a:off x="510" y="284"/>
                          <a:ext cx="11114" cy="16216"/>
                          <a:chOff x="510" y="284"/>
                          <a:chExt cx="11114" cy="16216"/>
                        </a:xfrm>
                      </wpg:grpSpPr>
                      <wpg:grpSp>
                        <wpg:cNvPr id="26" name="Group 20"/>
                        <wpg:cNvGrpSpPr>
                          <a:grpSpLocks/>
                        </wpg:cNvGrpSpPr>
                        <wpg:grpSpPr bwMode="auto">
                          <a:xfrm>
                            <a:off x="510" y="284"/>
                            <a:ext cx="11114" cy="16216"/>
                            <a:chOff x="510" y="284"/>
                            <a:chExt cx="11114" cy="16216"/>
                          </a:xfrm>
                        </wpg:grpSpPr>
                        <wpg:grpSp>
                          <wpg:cNvPr id="27" name="Group 21"/>
                          <wpg:cNvGrpSpPr>
                            <a:grpSpLocks/>
                          </wpg:cNvGrpSpPr>
                          <wpg:grpSpPr bwMode="auto">
                            <a:xfrm>
                              <a:off x="510" y="284"/>
                              <a:ext cx="11114" cy="16216"/>
                              <a:chOff x="510" y="284"/>
                              <a:chExt cx="11114" cy="16216"/>
                            </a:xfrm>
                          </wpg:grpSpPr>
                          <wpg:grpSp>
                            <wpg:cNvPr id="28" name="Group 22"/>
                            <wpg:cNvGrpSpPr>
                              <a:grpSpLocks/>
                            </wpg:cNvGrpSpPr>
                            <wpg:grpSpPr bwMode="auto">
                              <a:xfrm>
                                <a:off x="510" y="284"/>
                                <a:ext cx="11113" cy="16216"/>
                                <a:chOff x="510" y="284"/>
                                <a:chExt cx="11113" cy="16216"/>
                              </a:xfrm>
                            </wpg:grpSpPr>
                            <wpg:grpSp>
                              <wpg:cNvPr id="29" name="Group 2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510" y="284"/>
                                  <a:ext cx="11110" cy="16216"/>
                                  <a:chOff x="510" y="284"/>
                                  <a:chExt cx="11110" cy="16216"/>
                                </a:xfrm>
                              </wpg:grpSpPr>
                              <wpg:grpSp>
                                <wpg:cNvPr id="30" name="Group 24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510" y="284"/>
                                    <a:ext cx="11110" cy="16216"/>
                                    <a:chOff x="510" y="284"/>
                                    <a:chExt cx="11110" cy="16216"/>
                                  </a:xfrm>
                                </wpg:grpSpPr>
                                <wpg:grpSp>
                                  <wpg:cNvPr id="31" name="Group 25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510" y="284"/>
                                      <a:ext cx="11110" cy="16216"/>
                                      <a:chOff x="510" y="284"/>
                                      <a:chExt cx="11110" cy="16216"/>
                                    </a:xfrm>
                                  </wpg:grpSpPr>
                                  <wps:wsp>
                                    <wps:cNvPr id="32" name="Line 26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 flipH="1">
                                        <a:off x="510" y="8364"/>
                                        <a:ext cx="540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g:grpSp>
                                    <wpg:cNvPr id="33" name="Group 27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1123" y="284"/>
                                        <a:ext cx="10497" cy="16216"/>
                                        <a:chOff x="1123" y="284"/>
                                        <a:chExt cx="10497" cy="16216"/>
                                      </a:xfrm>
                                    </wpg:grpSpPr>
                                    <wps:wsp>
                                      <wps:cNvPr id="34" name="Rectangle 28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126" y="284"/>
                                          <a:ext cx="10494" cy="16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905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</a:extLst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g:grpSp>
                                      <wpg:cNvPr id="35" name="Group 29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1123" y="14232"/>
                                          <a:ext cx="10491" cy="2268"/>
                                          <a:chOff x="1123" y="14232"/>
                                          <a:chExt cx="10491" cy="2268"/>
                                        </a:xfrm>
                                      </wpg:grpSpPr>
                                      <wps:wsp>
                                        <wps:cNvPr id="36" name="Rectangle 30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126" y="14232"/>
                                            <a:ext cx="10488" cy="226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/>
                                          </a:solidFill>
                                          <a:ln w="19050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37" name="Line 31"/>
                                        <wps:cNvCnPr>
                                          <a:cxnSpLocks noChangeShapeType="1"/>
                                        </wps:cNvCnPr>
                                        <wps:spPr bwMode="auto">
                                          <a:xfrm>
                                            <a:off x="1523" y="14232"/>
                                            <a:ext cx="0" cy="85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19050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  <wps:wsp>
                                        <wps:cNvPr id="38" name="Line 32"/>
                                        <wps:cNvCnPr>
                                          <a:cxnSpLocks noChangeShapeType="1"/>
                                        </wps:cNvCnPr>
                                        <wps:spPr bwMode="auto">
                                          <a:xfrm>
                                            <a:off x="2090" y="14232"/>
                                            <a:ext cx="0" cy="2268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19050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  <wps:wsp>
                                        <wps:cNvPr id="39" name="Line 33"/>
                                        <wps:cNvCnPr>
                                          <a:cxnSpLocks noChangeShapeType="1"/>
                                        </wps:cNvCnPr>
                                        <wps:spPr bwMode="auto">
                                          <a:xfrm>
                                            <a:off x="3394" y="14232"/>
                                            <a:ext cx="0" cy="2268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19050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  <wps:wsp>
                                        <wps:cNvPr id="40" name="Line 34"/>
                                        <wps:cNvCnPr>
                                          <a:cxnSpLocks noChangeShapeType="1"/>
                                        </wps:cNvCnPr>
                                        <wps:spPr bwMode="auto">
                                          <a:xfrm>
                                            <a:off x="4245" y="14232"/>
                                            <a:ext cx="0" cy="2268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19050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  <wps:wsp>
                                        <wps:cNvPr id="41" name="Line 35"/>
                                        <wps:cNvCnPr>
                                          <a:cxnSpLocks noChangeShapeType="1"/>
                                        </wps:cNvCnPr>
                                        <wps:spPr bwMode="auto">
                                          <a:xfrm>
                                            <a:off x="4812" y="14232"/>
                                            <a:ext cx="0" cy="2268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19050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  <wps:wsp>
                                        <wps:cNvPr id="42" name="Rectangle 36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123" y="14799"/>
                                            <a:ext cx="3685" cy="28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19050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43" name="Line 37"/>
                                        <wps:cNvCnPr>
                                          <a:cxnSpLocks noChangeShapeType="1"/>
                                        </wps:cNvCnPr>
                                        <wps:spPr bwMode="auto">
                                          <a:xfrm>
                                            <a:off x="1134" y="14515"/>
                                            <a:ext cx="3685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</wpg:grpSp>
                                  </wpg:grpSp>
                                </wpg:grpSp>
                                <wps:wsp>
                                  <wps:cNvPr id="44" name="Rectangle 38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1123" y="15366"/>
                                      <a:ext cx="3685" cy="28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s:wsp>
                                <wps:cNvPr id="45" name="Rectangle 39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123" y="15933"/>
                                    <a:ext cx="3685" cy="28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46" name="Line 4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820" y="15082"/>
                                  <a:ext cx="680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47" name="Rectangle 4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789" y="15082"/>
                                <a:ext cx="2835" cy="1417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48" name="Rectangle 42"/>
                          <wps:cNvSpPr>
                            <a:spLocks noChangeArrowheads="1"/>
                          </wps:cNvSpPr>
                          <wps:spPr bwMode="auto">
                            <a:xfrm>
                              <a:off x="8789" y="15366"/>
                              <a:ext cx="2835" cy="283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49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9639" y="15082"/>
                            <a:ext cx="850" cy="567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s:wsp>
                      <wps:cNvPr id="50" name="Rectangle 44"/>
                      <wps:cNvSpPr>
                        <a:spLocks noChangeArrowheads="1"/>
                      </wps:cNvSpPr>
                      <wps:spPr bwMode="auto">
                        <a:xfrm>
                          <a:off x="9072" y="15366"/>
                          <a:ext cx="283" cy="28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A053081" id="Group 18" o:spid="_x0000_s1026" style="position:absolute;margin-left:19.45pt;margin-top:16.5pt;width:558pt;height:808.45pt;z-index:251656192;mso-position-horizontal-relative:page;mso-position-vertical-relative:page" coordorigin="510,284" coordsize="11114,162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" o:allowincell="f">
              <v:group id="Group 19" o:spid="_x0000_s1027" style="position:absolute;left:510;top:284;width:11114;height:16216" coordorigin="510,284" coordsize="11114,16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group id="Group 20" o:spid="_x0000_s1028" style="position:absolute;left:510;top:284;width:11114;height:16216" coordorigin="510,284" coordsize="11114,16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group id="Group 21" o:spid="_x0000_s1029" style="position:absolute;left:510;top:284;width:11114;height:16216" coordorigin="510,284" coordsize="11114,16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<v:group id="Group 22" o:spid="_x0000_s1030" style="position:absolute;left:510;top:284;width:11113;height:16216" coordorigin="510,284" coordsize="11113,16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  <v:group id="Group 23" o:spid="_x0000_s1031" style="position:absolute;left:510;top:284;width:11110;height:16216" coordorigin="510,284" coordsize="11110,16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  <v:group id="Group 24" o:spid="_x0000_s1032" style="position:absolute;left:510;top:284;width:11110;height:16216" coordorigin="510,284" coordsize="11110,16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        <v:group id="Group 25" o:spid="_x0000_s1033" style="position:absolute;left:510;top:284;width:11110;height:16216" coordorigin="510,284" coordsize="11110,16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          <v:line id="Line 26" o:spid="_x0000_s1034" style="position:absolute;flip:x;visibility:visible;mso-wrap-style:square" from="510,8364" to="1050,83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"/>
                            <v:group id="Group 27" o:spid="_x0000_s1035" style="position:absolute;left:1123;top:284;width:10497;height:16216" coordorigin="1123,284" coordsize="10497,16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            <v:rect id="Rectangle 28" o:spid="_x0000_s1036" style="position:absolute;left:1126;top:284;width:10494;height:16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" filled="f" strokeweight="1.5pt"/>
                              <v:group id="Group 29" o:spid="_x0000_s1037" style="position:absolute;left:1123;top:14232;width:10491;height:2268" coordorigin="1123,14232" coordsize="10491,2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              <v:rect id="Rectangle 30" o:spid="_x0000_s1038" style="position:absolute;left:1126;top:14232;width:10488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" strokeweight="1.5pt"/>
                                <v:line id="Line 31" o:spid="_x0000_s1039" style="position:absolute;visibility:visible;mso-wrap-style:square" from="1523,14232" to="1523,150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" strokeweight="1.5pt"/>
                                <v:line id="Line 32" o:spid="_x0000_s1040" style="position:absolute;visibility:visible;mso-wrap-style:square" from="2090,14232" to="2090,165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" strokeweight="1.5pt"/>
                                <v:line id="Line 33" o:spid="_x0000_s1041" style="position:absolute;visibility:visible;mso-wrap-style:square" from="3394,14232" to="3394,165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" strokeweight="1.5pt"/>
                                <v:line id="Line 34" o:spid="_x0000_s1042" style="position:absolute;visibility:visible;mso-wrap-style:square" from="4245,14232" to="4245,165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" strokeweight="1.5pt"/>
                                <v:line id="Line 35" o:spid="_x0000_s1043" style="position:absolute;visibility:visible;mso-wrap-style:square" from="4812,14232" to="4812,165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" strokeweight="1.5pt"/>
                                <v:rect id="Rectangle 36" o:spid="_x0000_s1044" style="position:absolute;left:1123;top:14799;width:368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" filled="f" strokeweight="1.5pt"/>
                                <v:line id="Line 37" o:spid="_x0000_s1045" style="position:absolute;visibility:visible;mso-wrap-style:square" from="1134,14515" to="4819,145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"/>
                              </v:group>
                            </v:group>
                          </v:group>
                          <v:rect id="Rectangle 38" o:spid="_x0000_s1046" style="position:absolute;left:1123;top:15366;width:368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" filled="f"/>
                        </v:group>
                        <v:rect id="Rectangle 39" o:spid="_x0000_s1047" style="position:absolute;left:1123;top:15933;width:368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" filled="f"/>
                      </v:group>
                      <v:line id="Line 40" o:spid="_x0000_s1048" style="position:absolute;visibility:visible;mso-wrap-style:square" from="4820,15082" to="11623,150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" strokeweight="1.5pt"/>
                    </v:group>
                    <v:rect id="Rectangle 41" o:spid="_x0000_s1049" style="position:absolute;left:8789;top:15082;width:2835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" filled="f" strokeweight="1.5pt"/>
                  </v:group>
                  <v:rect id="Rectangle 42" o:spid="_x0000_s1050" style="position:absolute;left:8789;top:15366;width:283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" filled="f" strokeweight="1.5pt"/>
                </v:group>
                <v:rect id="Rectangle 43" o:spid="_x0000_s1051" style="position:absolute;left:9639;top:15082;width:850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" filled="f" strokeweight="1.5pt"/>
              </v:group>
              <v:rect id="Rectangle 44" o:spid="_x0000_s1052" style="position:absolute;left:9072;top:15366;width:28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" filled="f" strokeweight="1.5pt"/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A6C6E"/>
    <w:multiLevelType w:val="hybridMultilevel"/>
    <w:tmpl w:val="B178E82E"/>
    <w:lvl w:ilvl="0" w:tplc="BCBAC2A4">
      <w:start w:val="1"/>
      <w:numFmt w:val="decimal"/>
      <w:pStyle w:val="a"/>
      <w:lvlText w:val="Рисунок %1 - 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00C2DFD"/>
    <w:multiLevelType w:val="hybridMultilevel"/>
    <w:tmpl w:val="C1161382"/>
    <w:lvl w:ilvl="0" w:tplc="A82C2892">
      <w:start w:val="1"/>
      <w:numFmt w:val="decimal"/>
      <w:pStyle w:val="0"/>
      <w:lvlText w:val="Таблица %1 - "/>
      <w:lvlJc w:val="left"/>
      <w:pPr>
        <w:ind w:left="26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27FB758A"/>
    <w:multiLevelType w:val="hybridMultilevel"/>
    <w:tmpl w:val="01183EEE"/>
    <w:lvl w:ilvl="0" w:tplc="EEBC2930">
      <w:start w:val="1"/>
      <w:numFmt w:val="decimal"/>
      <w:pStyle w:val="1"/>
      <w:lvlText w:val="%1."/>
      <w:lvlJc w:val="left"/>
      <w:pPr>
        <w:ind w:left="1678" w:hanging="9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6" w:hanging="360"/>
      </w:pPr>
    </w:lvl>
    <w:lvl w:ilvl="2" w:tplc="0419001B" w:tentative="1">
      <w:start w:val="1"/>
      <w:numFmt w:val="lowerRoman"/>
      <w:lvlText w:val="%3."/>
      <w:lvlJc w:val="right"/>
      <w:pPr>
        <w:ind w:left="2506" w:hanging="180"/>
      </w:pPr>
    </w:lvl>
    <w:lvl w:ilvl="3" w:tplc="0419000F" w:tentative="1">
      <w:start w:val="1"/>
      <w:numFmt w:val="decimal"/>
      <w:lvlText w:val="%4."/>
      <w:lvlJc w:val="left"/>
      <w:pPr>
        <w:ind w:left="3226" w:hanging="360"/>
      </w:pPr>
    </w:lvl>
    <w:lvl w:ilvl="4" w:tplc="04190019" w:tentative="1">
      <w:start w:val="1"/>
      <w:numFmt w:val="lowerLetter"/>
      <w:lvlText w:val="%5."/>
      <w:lvlJc w:val="left"/>
      <w:pPr>
        <w:ind w:left="3946" w:hanging="360"/>
      </w:pPr>
    </w:lvl>
    <w:lvl w:ilvl="5" w:tplc="0419001B" w:tentative="1">
      <w:start w:val="1"/>
      <w:numFmt w:val="lowerRoman"/>
      <w:lvlText w:val="%6."/>
      <w:lvlJc w:val="right"/>
      <w:pPr>
        <w:ind w:left="4666" w:hanging="180"/>
      </w:pPr>
    </w:lvl>
    <w:lvl w:ilvl="6" w:tplc="0419000F" w:tentative="1">
      <w:start w:val="1"/>
      <w:numFmt w:val="decimal"/>
      <w:lvlText w:val="%7."/>
      <w:lvlJc w:val="left"/>
      <w:pPr>
        <w:ind w:left="5386" w:hanging="360"/>
      </w:pPr>
    </w:lvl>
    <w:lvl w:ilvl="7" w:tplc="04190019" w:tentative="1">
      <w:start w:val="1"/>
      <w:numFmt w:val="lowerLetter"/>
      <w:lvlText w:val="%8."/>
      <w:lvlJc w:val="left"/>
      <w:pPr>
        <w:ind w:left="6106" w:hanging="360"/>
      </w:pPr>
    </w:lvl>
    <w:lvl w:ilvl="8" w:tplc="041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3" w15:restartNumberingAfterBreak="0">
    <w:nsid w:val="326B61EC"/>
    <w:multiLevelType w:val="hybridMultilevel"/>
    <w:tmpl w:val="C70811A0"/>
    <w:lvl w:ilvl="0" w:tplc="10166A52">
      <w:start w:val="1"/>
      <w:numFmt w:val="bullet"/>
      <w:pStyle w:val="a0"/>
      <w:lvlText w:val="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4" w15:restartNumberingAfterBreak="0">
    <w:nsid w:val="33366217"/>
    <w:multiLevelType w:val="hybridMultilevel"/>
    <w:tmpl w:val="72D84CFE"/>
    <w:lvl w:ilvl="0" w:tplc="0C267466">
      <w:start w:val="1"/>
      <w:numFmt w:val="bullet"/>
      <w:pStyle w:val="00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41FA495D"/>
    <w:multiLevelType w:val="hybridMultilevel"/>
    <w:tmpl w:val="FE34D448"/>
    <w:lvl w:ilvl="0" w:tplc="69F43B22">
      <w:start w:val="1"/>
      <w:numFmt w:val="decimal"/>
      <w:lvlText w:val="%1."/>
      <w:lvlJc w:val="left"/>
      <w:pPr>
        <w:ind w:left="10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6" w:hanging="360"/>
      </w:pPr>
    </w:lvl>
    <w:lvl w:ilvl="2" w:tplc="0419001B" w:tentative="1">
      <w:start w:val="1"/>
      <w:numFmt w:val="lowerRoman"/>
      <w:lvlText w:val="%3."/>
      <w:lvlJc w:val="right"/>
      <w:pPr>
        <w:ind w:left="2506" w:hanging="180"/>
      </w:pPr>
    </w:lvl>
    <w:lvl w:ilvl="3" w:tplc="0419000F" w:tentative="1">
      <w:start w:val="1"/>
      <w:numFmt w:val="decimal"/>
      <w:lvlText w:val="%4."/>
      <w:lvlJc w:val="left"/>
      <w:pPr>
        <w:ind w:left="3226" w:hanging="360"/>
      </w:pPr>
    </w:lvl>
    <w:lvl w:ilvl="4" w:tplc="04190019" w:tentative="1">
      <w:start w:val="1"/>
      <w:numFmt w:val="lowerLetter"/>
      <w:lvlText w:val="%5."/>
      <w:lvlJc w:val="left"/>
      <w:pPr>
        <w:ind w:left="3946" w:hanging="360"/>
      </w:pPr>
    </w:lvl>
    <w:lvl w:ilvl="5" w:tplc="0419001B" w:tentative="1">
      <w:start w:val="1"/>
      <w:numFmt w:val="lowerRoman"/>
      <w:lvlText w:val="%6."/>
      <w:lvlJc w:val="right"/>
      <w:pPr>
        <w:ind w:left="4666" w:hanging="180"/>
      </w:pPr>
    </w:lvl>
    <w:lvl w:ilvl="6" w:tplc="0419000F" w:tentative="1">
      <w:start w:val="1"/>
      <w:numFmt w:val="decimal"/>
      <w:lvlText w:val="%7."/>
      <w:lvlJc w:val="left"/>
      <w:pPr>
        <w:ind w:left="5386" w:hanging="360"/>
      </w:pPr>
    </w:lvl>
    <w:lvl w:ilvl="7" w:tplc="04190019" w:tentative="1">
      <w:start w:val="1"/>
      <w:numFmt w:val="lowerLetter"/>
      <w:lvlText w:val="%8."/>
      <w:lvlJc w:val="left"/>
      <w:pPr>
        <w:ind w:left="6106" w:hanging="360"/>
      </w:pPr>
    </w:lvl>
    <w:lvl w:ilvl="8" w:tplc="041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6" w15:restartNumberingAfterBreak="0">
    <w:nsid w:val="6C7F1020"/>
    <w:multiLevelType w:val="hybridMultilevel"/>
    <w:tmpl w:val="119A9E90"/>
    <w:lvl w:ilvl="0" w:tplc="11E61550">
      <w:start w:val="1"/>
      <w:numFmt w:val="decimal"/>
      <w:pStyle w:val="12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2"/>
  </w:num>
  <w:num w:numId="7">
    <w:abstractNumId w:val="2"/>
    <w:lvlOverride w:ilvl="0">
      <w:startOverride w:val="1"/>
    </w:lvlOverride>
  </w:num>
  <w:num w:numId="8">
    <w:abstractNumId w:val="5"/>
  </w:num>
  <w:num w:numId="9">
    <w:abstractNumId w:val="2"/>
    <w:lvlOverride w:ilvl="0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357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94F"/>
    <w:rsid w:val="000033F8"/>
    <w:rsid w:val="00003904"/>
    <w:rsid w:val="00020129"/>
    <w:rsid w:val="00024F32"/>
    <w:rsid w:val="000277D5"/>
    <w:rsid w:val="0002798A"/>
    <w:rsid w:val="000300BD"/>
    <w:rsid w:val="00032401"/>
    <w:rsid w:val="00034B5D"/>
    <w:rsid w:val="00034D32"/>
    <w:rsid w:val="00036550"/>
    <w:rsid w:val="000369B5"/>
    <w:rsid w:val="00043AC2"/>
    <w:rsid w:val="00044F90"/>
    <w:rsid w:val="0005085A"/>
    <w:rsid w:val="00056A3B"/>
    <w:rsid w:val="00062573"/>
    <w:rsid w:val="00063AF3"/>
    <w:rsid w:val="000654D3"/>
    <w:rsid w:val="00070844"/>
    <w:rsid w:val="000720CB"/>
    <w:rsid w:val="000804F2"/>
    <w:rsid w:val="000849D7"/>
    <w:rsid w:val="00086524"/>
    <w:rsid w:val="000916F8"/>
    <w:rsid w:val="00093D4E"/>
    <w:rsid w:val="00094E30"/>
    <w:rsid w:val="00094F74"/>
    <w:rsid w:val="000A3491"/>
    <w:rsid w:val="000A3716"/>
    <w:rsid w:val="000A4ED8"/>
    <w:rsid w:val="000A50E8"/>
    <w:rsid w:val="000B2B24"/>
    <w:rsid w:val="000B2DCC"/>
    <w:rsid w:val="000B4923"/>
    <w:rsid w:val="000B4C73"/>
    <w:rsid w:val="000B6267"/>
    <w:rsid w:val="000C4CAC"/>
    <w:rsid w:val="000D326F"/>
    <w:rsid w:val="000D36D1"/>
    <w:rsid w:val="000D61C1"/>
    <w:rsid w:val="000D7A8F"/>
    <w:rsid w:val="000E13EA"/>
    <w:rsid w:val="000E4CF8"/>
    <w:rsid w:val="000F1B56"/>
    <w:rsid w:val="000F3FC0"/>
    <w:rsid w:val="0010563C"/>
    <w:rsid w:val="0010646D"/>
    <w:rsid w:val="0011159A"/>
    <w:rsid w:val="00111B9A"/>
    <w:rsid w:val="00116221"/>
    <w:rsid w:val="00116423"/>
    <w:rsid w:val="00120AAF"/>
    <w:rsid w:val="00121A22"/>
    <w:rsid w:val="00121E08"/>
    <w:rsid w:val="00122AF6"/>
    <w:rsid w:val="001236ED"/>
    <w:rsid w:val="00125092"/>
    <w:rsid w:val="00131C56"/>
    <w:rsid w:val="001340E6"/>
    <w:rsid w:val="001344D9"/>
    <w:rsid w:val="00137D31"/>
    <w:rsid w:val="00150E0A"/>
    <w:rsid w:val="0015111F"/>
    <w:rsid w:val="00152F43"/>
    <w:rsid w:val="00164427"/>
    <w:rsid w:val="00165B4E"/>
    <w:rsid w:val="0016647C"/>
    <w:rsid w:val="0017752C"/>
    <w:rsid w:val="0018250B"/>
    <w:rsid w:val="00192800"/>
    <w:rsid w:val="00197075"/>
    <w:rsid w:val="001A1546"/>
    <w:rsid w:val="001A2EA7"/>
    <w:rsid w:val="001A49D5"/>
    <w:rsid w:val="001A6C2B"/>
    <w:rsid w:val="001A7CF5"/>
    <w:rsid w:val="001B32EA"/>
    <w:rsid w:val="001B6CA7"/>
    <w:rsid w:val="001C0121"/>
    <w:rsid w:val="001C234A"/>
    <w:rsid w:val="001C3DFC"/>
    <w:rsid w:val="001C7D07"/>
    <w:rsid w:val="001C7D65"/>
    <w:rsid w:val="001D0F1E"/>
    <w:rsid w:val="001D19F6"/>
    <w:rsid w:val="001D2171"/>
    <w:rsid w:val="001D24CB"/>
    <w:rsid w:val="001D35DE"/>
    <w:rsid w:val="001D49B2"/>
    <w:rsid w:val="001E3A9E"/>
    <w:rsid w:val="001F5917"/>
    <w:rsid w:val="001F7602"/>
    <w:rsid w:val="002016C5"/>
    <w:rsid w:val="0020337F"/>
    <w:rsid w:val="002103F2"/>
    <w:rsid w:val="0021070B"/>
    <w:rsid w:val="002138E4"/>
    <w:rsid w:val="00217D87"/>
    <w:rsid w:val="00222983"/>
    <w:rsid w:val="00222AFD"/>
    <w:rsid w:val="0022398A"/>
    <w:rsid w:val="002252F7"/>
    <w:rsid w:val="00225E2D"/>
    <w:rsid w:val="00225F1A"/>
    <w:rsid w:val="00231438"/>
    <w:rsid w:val="00234A5E"/>
    <w:rsid w:val="00240715"/>
    <w:rsid w:val="00245EC1"/>
    <w:rsid w:val="002500F9"/>
    <w:rsid w:val="002502A8"/>
    <w:rsid w:val="00255695"/>
    <w:rsid w:val="002619FD"/>
    <w:rsid w:val="00263A75"/>
    <w:rsid w:val="00265B18"/>
    <w:rsid w:val="00277FCA"/>
    <w:rsid w:val="0028339E"/>
    <w:rsid w:val="00284553"/>
    <w:rsid w:val="00284D04"/>
    <w:rsid w:val="0028562F"/>
    <w:rsid w:val="00293EF4"/>
    <w:rsid w:val="0029529E"/>
    <w:rsid w:val="00295776"/>
    <w:rsid w:val="002A635C"/>
    <w:rsid w:val="002B38FF"/>
    <w:rsid w:val="002B56F0"/>
    <w:rsid w:val="002B6B2E"/>
    <w:rsid w:val="002C152D"/>
    <w:rsid w:val="002C53EB"/>
    <w:rsid w:val="002D4500"/>
    <w:rsid w:val="002D49EB"/>
    <w:rsid w:val="002E1941"/>
    <w:rsid w:val="002E2AC9"/>
    <w:rsid w:val="002F1887"/>
    <w:rsid w:val="002F3099"/>
    <w:rsid w:val="002F35BA"/>
    <w:rsid w:val="002F4C65"/>
    <w:rsid w:val="002F7635"/>
    <w:rsid w:val="003038FF"/>
    <w:rsid w:val="00306BB9"/>
    <w:rsid w:val="003111BF"/>
    <w:rsid w:val="0031656B"/>
    <w:rsid w:val="00316F95"/>
    <w:rsid w:val="00320354"/>
    <w:rsid w:val="003217A8"/>
    <w:rsid w:val="0032193F"/>
    <w:rsid w:val="00323810"/>
    <w:rsid w:val="00325F0A"/>
    <w:rsid w:val="00334357"/>
    <w:rsid w:val="00335FF3"/>
    <w:rsid w:val="00337809"/>
    <w:rsid w:val="00340950"/>
    <w:rsid w:val="003412C5"/>
    <w:rsid w:val="003442D7"/>
    <w:rsid w:val="00351E0D"/>
    <w:rsid w:val="00363521"/>
    <w:rsid w:val="00366B7A"/>
    <w:rsid w:val="00367AED"/>
    <w:rsid w:val="00374945"/>
    <w:rsid w:val="00375CB0"/>
    <w:rsid w:val="003838B4"/>
    <w:rsid w:val="003868EC"/>
    <w:rsid w:val="0039375A"/>
    <w:rsid w:val="00395045"/>
    <w:rsid w:val="00396025"/>
    <w:rsid w:val="003A47B6"/>
    <w:rsid w:val="003A4917"/>
    <w:rsid w:val="003A5261"/>
    <w:rsid w:val="003B175A"/>
    <w:rsid w:val="003B59F5"/>
    <w:rsid w:val="003C1BB7"/>
    <w:rsid w:val="003C648C"/>
    <w:rsid w:val="003D0C9F"/>
    <w:rsid w:val="003D21BF"/>
    <w:rsid w:val="003D694F"/>
    <w:rsid w:val="003E280F"/>
    <w:rsid w:val="003E46FF"/>
    <w:rsid w:val="003E6A21"/>
    <w:rsid w:val="003F1168"/>
    <w:rsid w:val="003F17D1"/>
    <w:rsid w:val="003F7BF2"/>
    <w:rsid w:val="0040416A"/>
    <w:rsid w:val="00404BC9"/>
    <w:rsid w:val="00411CCD"/>
    <w:rsid w:val="00411D98"/>
    <w:rsid w:val="004133E3"/>
    <w:rsid w:val="00414821"/>
    <w:rsid w:val="00420D75"/>
    <w:rsid w:val="00425930"/>
    <w:rsid w:val="004375E6"/>
    <w:rsid w:val="00437AFA"/>
    <w:rsid w:val="004426A0"/>
    <w:rsid w:val="00443958"/>
    <w:rsid w:val="00446D2C"/>
    <w:rsid w:val="00447C5E"/>
    <w:rsid w:val="00452358"/>
    <w:rsid w:val="00455B67"/>
    <w:rsid w:val="004564AC"/>
    <w:rsid w:val="00456EA6"/>
    <w:rsid w:val="004601A3"/>
    <w:rsid w:val="00460F54"/>
    <w:rsid w:val="00461D3E"/>
    <w:rsid w:val="00462689"/>
    <w:rsid w:val="00464904"/>
    <w:rsid w:val="004743F4"/>
    <w:rsid w:val="00481BF9"/>
    <w:rsid w:val="0048216D"/>
    <w:rsid w:val="00483177"/>
    <w:rsid w:val="0048353F"/>
    <w:rsid w:val="00494E82"/>
    <w:rsid w:val="00495245"/>
    <w:rsid w:val="004956E1"/>
    <w:rsid w:val="00496FC6"/>
    <w:rsid w:val="004A01C4"/>
    <w:rsid w:val="004A15DB"/>
    <w:rsid w:val="004A1E88"/>
    <w:rsid w:val="004A26ED"/>
    <w:rsid w:val="004A32CE"/>
    <w:rsid w:val="004B1330"/>
    <w:rsid w:val="004B2C7E"/>
    <w:rsid w:val="004B3DD3"/>
    <w:rsid w:val="004C4532"/>
    <w:rsid w:val="004C538E"/>
    <w:rsid w:val="004C6075"/>
    <w:rsid w:val="004C6BBC"/>
    <w:rsid w:val="004D0FCC"/>
    <w:rsid w:val="004D1C45"/>
    <w:rsid w:val="004D31F4"/>
    <w:rsid w:val="004E09B9"/>
    <w:rsid w:val="004E1679"/>
    <w:rsid w:val="004E2096"/>
    <w:rsid w:val="004F2005"/>
    <w:rsid w:val="004F481E"/>
    <w:rsid w:val="004F4A9D"/>
    <w:rsid w:val="004F4EF3"/>
    <w:rsid w:val="004F621A"/>
    <w:rsid w:val="005038DD"/>
    <w:rsid w:val="00503DBA"/>
    <w:rsid w:val="005040C9"/>
    <w:rsid w:val="005053C9"/>
    <w:rsid w:val="00507725"/>
    <w:rsid w:val="005133A6"/>
    <w:rsid w:val="0051366E"/>
    <w:rsid w:val="005145F1"/>
    <w:rsid w:val="00514C6E"/>
    <w:rsid w:val="005177CD"/>
    <w:rsid w:val="005217E0"/>
    <w:rsid w:val="00522D01"/>
    <w:rsid w:val="0052550F"/>
    <w:rsid w:val="00525E66"/>
    <w:rsid w:val="005275B4"/>
    <w:rsid w:val="00530DDA"/>
    <w:rsid w:val="0053282E"/>
    <w:rsid w:val="00533027"/>
    <w:rsid w:val="00533DEC"/>
    <w:rsid w:val="005352AB"/>
    <w:rsid w:val="0053541E"/>
    <w:rsid w:val="005415FB"/>
    <w:rsid w:val="00542403"/>
    <w:rsid w:val="00544869"/>
    <w:rsid w:val="0054623C"/>
    <w:rsid w:val="00556692"/>
    <w:rsid w:val="005568CF"/>
    <w:rsid w:val="005603BE"/>
    <w:rsid w:val="00560FC8"/>
    <w:rsid w:val="0056369B"/>
    <w:rsid w:val="00563CBC"/>
    <w:rsid w:val="00563E42"/>
    <w:rsid w:val="00564F07"/>
    <w:rsid w:val="00565584"/>
    <w:rsid w:val="00565CA5"/>
    <w:rsid w:val="005663A2"/>
    <w:rsid w:val="00570C15"/>
    <w:rsid w:val="00576017"/>
    <w:rsid w:val="00576D1B"/>
    <w:rsid w:val="005811EB"/>
    <w:rsid w:val="005815A9"/>
    <w:rsid w:val="0058388D"/>
    <w:rsid w:val="00584FAB"/>
    <w:rsid w:val="00594406"/>
    <w:rsid w:val="005A0BA8"/>
    <w:rsid w:val="005B1ABC"/>
    <w:rsid w:val="005B33DF"/>
    <w:rsid w:val="005B383A"/>
    <w:rsid w:val="005D0E1D"/>
    <w:rsid w:val="005D1484"/>
    <w:rsid w:val="005D2DEF"/>
    <w:rsid w:val="005D5C10"/>
    <w:rsid w:val="005E750E"/>
    <w:rsid w:val="005E77A5"/>
    <w:rsid w:val="005F1480"/>
    <w:rsid w:val="005F2C10"/>
    <w:rsid w:val="005F4DD2"/>
    <w:rsid w:val="005F6D8C"/>
    <w:rsid w:val="005F7616"/>
    <w:rsid w:val="006017E9"/>
    <w:rsid w:val="00610D6D"/>
    <w:rsid w:val="006112B9"/>
    <w:rsid w:val="00611379"/>
    <w:rsid w:val="00611C97"/>
    <w:rsid w:val="006145A6"/>
    <w:rsid w:val="00615DA7"/>
    <w:rsid w:val="0061733C"/>
    <w:rsid w:val="00620E6A"/>
    <w:rsid w:val="00621AE2"/>
    <w:rsid w:val="00624CF2"/>
    <w:rsid w:val="00625110"/>
    <w:rsid w:val="0062721F"/>
    <w:rsid w:val="0063192B"/>
    <w:rsid w:val="006323B3"/>
    <w:rsid w:val="0063300A"/>
    <w:rsid w:val="00633592"/>
    <w:rsid w:val="00640991"/>
    <w:rsid w:val="00640E0D"/>
    <w:rsid w:val="00641363"/>
    <w:rsid w:val="006441B4"/>
    <w:rsid w:val="00646213"/>
    <w:rsid w:val="00646CC2"/>
    <w:rsid w:val="006507FB"/>
    <w:rsid w:val="00653AE6"/>
    <w:rsid w:val="00657C69"/>
    <w:rsid w:val="00661067"/>
    <w:rsid w:val="006619E4"/>
    <w:rsid w:val="0066267E"/>
    <w:rsid w:val="00663039"/>
    <w:rsid w:val="00663069"/>
    <w:rsid w:val="00663D24"/>
    <w:rsid w:val="006678B5"/>
    <w:rsid w:val="00667AB0"/>
    <w:rsid w:val="00674D11"/>
    <w:rsid w:val="00675E9D"/>
    <w:rsid w:val="006777C6"/>
    <w:rsid w:val="00680DF7"/>
    <w:rsid w:val="00680FAD"/>
    <w:rsid w:val="006918DB"/>
    <w:rsid w:val="006972BE"/>
    <w:rsid w:val="00697332"/>
    <w:rsid w:val="006A46D2"/>
    <w:rsid w:val="006B3D97"/>
    <w:rsid w:val="006C0202"/>
    <w:rsid w:val="006C2370"/>
    <w:rsid w:val="006C56D1"/>
    <w:rsid w:val="006D1512"/>
    <w:rsid w:val="006D4EAB"/>
    <w:rsid w:val="006E3927"/>
    <w:rsid w:val="006F7400"/>
    <w:rsid w:val="00703EB8"/>
    <w:rsid w:val="00703F9E"/>
    <w:rsid w:val="0070419B"/>
    <w:rsid w:val="00704B84"/>
    <w:rsid w:val="00705B1E"/>
    <w:rsid w:val="007074B1"/>
    <w:rsid w:val="00711CF4"/>
    <w:rsid w:val="00712BB7"/>
    <w:rsid w:val="00713594"/>
    <w:rsid w:val="007170C2"/>
    <w:rsid w:val="00717705"/>
    <w:rsid w:val="00723A0A"/>
    <w:rsid w:val="00723FF0"/>
    <w:rsid w:val="00724110"/>
    <w:rsid w:val="00727D79"/>
    <w:rsid w:val="00730D0A"/>
    <w:rsid w:val="007312B5"/>
    <w:rsid w:val="00731989"/>
    <w:rsid w:val="00740E46"/>
    <w:rsid w:val="00743EE1"/>
    <w:rsid w:val="00743EFD"/>
    <w:rsid w:val="00745252"/>
    <w:rsid w:val="007473DA"/>
    <w:rsid w:val="00747B3F"/>
    <w:rsid w:val="007527B5"/>
    <w:rsid w:val="0075356C"/>
    <w:rsid w:val="007567DB"/>
    <w:rsid w:val="00757BBC"/>
    <w:rsid w:val="007622AE"/>
    <w:rsid w:val="007650B9"/>
    <w:rsid w:val="00767046"/>
    <w:rsid w:val="00772E8F"/>
    <w:rsid w:val="0077598B"/>
    <w:rsid w:val="00777191"/>
    <w:rsid w:val="00792B06"/>
    <w:rsid w:val="00796C12"/>
    <w:rsid w:val="007A0119"/>
    <w:rsid w:val="007A26D7"/>
    <w:rsid w:val="007A3F5C"/>
    <w:rsid w:val="007A7BE8"/>
    <w:rsid w:val="007B09A5"/>
    <w:rsid w:val="007B16B4"/>
    <w:rsid w:val="007B3357"/>
    <w:rsid w:val="007B6B4D"/>
    <w:rsid w:val="007C03D9"/>
    <w:rsid w:val="007C3C05"/>
    <w:rsid w:val="007C4A3B"/>
    <w:rsid w:val="007C66BD"/>
    <w:rsid w:val="007D0758"/>
    <w:rsid w:val="007D3E0E"/>
    <w:rsid w:val="007D6AC6"/>
    <w:rsid w:val="007E027A"/>
    <w:rsid w:val="007E40AD"/>
    <w:rsid w:val="007E4628"/>
    <w:rsid w:val="007E7735"/>
    <w:rsid w:val="007F19C7"/>
    <w:rsid w:val="007F2950"/>
    <w:rsid w:val="007F3530"/>
    <w:rsid w:val="007F3F28"/>
    <w:rsid w:val="007F64FC"/>
    <w:rsid w:val="008041CE"/>
    <w:rsid w:val="00804EA5"/>
    <w:rsid w:val="008058CF"/>
    <w:rsid w:val="00806B28"/>
    <w:rsid w:val="0080781B"/>
    <w:rsid w:val="008121A7"/>
    <w:rsid w:val="00812408"/>
    <w:rsid w:val="008127E6"/>
    <w:rsid w:val="008141C3"/>
    <w:rsid w:val="00817D72"/>
    <w:rsid w:val="00824945"/>
    <w:rsid w:val="00824D2D"/>
    <w:rsid w:val="00824D73"/>
    <w:rsid w:val="00832555"/>
    <w:rsid w:val="00833A8D"/>
    <w:rsid w:val="008412C0"/>
    <w:rsid w:val="00844739"/>
    <w:rsid w:val="008515A9"/>
    <w:rsid w:val="00853959"/>
    <w:rsid w:val="00855619"/>
    <w:rsid w:val="008568BA"/>
    <w:rsid w:val="00865AA8"/>
    <w:rsid w:val="00876372"/>
    <w:rsid w:val="00876AA5"/>
    <w:rsid w:val="0087762E"/>
    <w:rsid w:val="0088315F"/>
    <w:rsid w:val="00883A0A"/>
    <w:rsid w:val="0088426D"/>
    <w:rsid w:val="00887493"/>
    <w:rsid w:val="00887F3C"/>
    <w:rsid w:val="008918C5"/>
    <w:rsid w:val="008935BB"/>
    <w:rsid w:val="00893B07"/>
    <w:rsid w:val="00893BBA"/>
    <w:rsid w:val="00896090"/>
    <w:rsid w:val="00897A95"/>
    <w:rsid w:val="008A6E93"/>
    <w:rsid w:val="008A7080"/>
    <w:rsid w:val="008A7870"/>
    <w:rsid w:val="008B0087"/>
    <w:rsid w:val="008B0643"/>
    <w:rsid w:val="008B1ACF"/>
    <w:rsid w:val="008B2E7D"/>
    <w:rsid w:val="008B46F6"/>
    <w:rsid w:val="008B5190"/>
    <w:rsid w:val="008B6150"/>
    <w:rsid w:val="008B7E9E"/>
    <w:rsid w:val="008C1BB4"/>
    <w:rsid w:val="008D061B"/>
    <w:rsid w:val="008D4003"/>
    <w:rsid w:val="008D7144"/>
    <w:rsid w:val="008D74FA"/>
    <w:rsid w:val="008E1478"/>
    <w:rsid w:val="008E1D2A"/>
    <w:rsid w:val="008E524B"/>
    <w:rsid w:val="008F143A"/>
    <w:rsid w:val="008F2487"/>
    <w:rsid w:val="008F4699"/>
    <w:rsid w:val="00902F40"/>
    <w:rsid w:val="0090305F"/>
    <w:rsid w:val="00903444"/>
    <w:rsid w:val="0090353D"/>
    <w:rsid w:val="009050A1"/>
    <w:rsid w:val="00911D40"/>
    <w:rsid w:val="0091506B"/>
    <w:rsid w:val="00915955"/>
    <w:rsid w:val="00916497"/>
    <w:rsid w:val="009165E8"/>
    <w:rsid w:val="0091773A"/>
    <w:rsid w:val="009233B0"/>
    <w:rsid w:val="00924AD7"/>
    <w:rsid w:val="00926C2A"/>
    <w:rsid w:val="00934359"/>
    <w:rsid w:val="0093625F"/>
    <w:rsid w:val="0094269A"/>
    <w:rsid w:val="00943ABD"/>
    <w:rsid w:val="00945E68"/>
    <w:rsid w:val="00946800"/>
    <w:rsid w:val="00954C61"/>
    <w:rsid w:val="00954E89"/>
    <w:rsid w:val="00961015"/>
    <w:rsid w:val="00961369"/>
    <w:rsid w:val="009630DD"/>
    <w:rsid w:val="00964A9C"/>
    <w:rsid w:val="00966345"/>
    <w:rsid w:val="00967484"/>
    <w:rsid w:val="00970165"/>
    <w:rsid w:val="0097235A"/>
    <w:rsid w:val="00972D95"/>
    <w:rsid w:val="00975BBB"/>
    <w:rsid w:val="0098013F"/>
    <w:rsid w:val="0098070C"/>
    <w:rsid w:val="00980964"/>
    <w:rsid w:val="00981508"/>
    <w:rsid w:val="00981EB6"/>
    <w:rsid w:val="0098321B"/>
    <w:rsid w:val="009832A8"/>
    <w:rsid w:val="00985BCF"/>
    <w:rsid w:val="00992116"/>
    <w:rsid w:val="009923B9"/>
    <w:rsid w:val="009B0E4B"/>
    <w:rsid w:val="009B593F"/>
    <w:rsid w:val="009B5985"/>
    <w:rsid w:val="009B752A"/>
    <w:rsid w:val="009C098A"/>
    <w:rsid w:val="009C117C"/>
    <w:rsid w:val="009D2F8F"/>
    <w:rsid w:val="009D6858"/>
    <w:rsid w:val="009E03CE"/>
    <w:rsid w:val="009E334F"/>
    <w:rsid w:val="009E3774"/>
    <w:rsid w:val="009F37D1"/>
    <w:rsid w:val="009F5F15"/>
    <w:rsid w:val="00A05876"/>
    <w:rsid w:val="00A06ECF"/>
    <w:rsid w:val="00A13D3E"/>
    <w:rsid w:val="00A14094"/>
    <w:rsid w:val="00A15E89"/>
    <w:rsid w:val="00A16CE8"/>
    <w:rsid w:val="00A17486"/>
    <w:rsid w:val="00A175DE"/>
    <w:rsid w:val="00A223D5"/>
    <w:rsid w:val="00A22EA2"/>
    <w:rsid w:val="00A30ACE"/>
    <w:rsid w:val="00A321A1"/>
    <w:rsid w:val="00A326BC"/>
    <w:rsid w:val="00A334C4"/>
    <w:rsid w:val="00A428EA"/>
    <w:rsid w:val="00A42BD5"/>
    <w:rsid w:val="00A43DB7"/>
    <w:rsid w:val="00A450B8"/>
    <w:rsid w:val="00A505AC"/>
    <w:rsid w:val="00A516F0"/>
    <w:rsid w:val="00A56605"/>
    <w:rsid w:val="00A622A1"/>
    <w:rsid w:val="00A64598"/>
    <w:rsid w:val="00A663D3"/>
    <w:rsid w:val="00A751F7"/>
    <w:rsid w:val="00A7648E"/>
    <w:rsid w:val="00A82CA3"/>
    <w:rsid w:val="00A83358"/>
    <w:rsid w:val="00A84CF6"/>
    <w:rsid w:val="00A851CC"/>
    <w:rsid w:val="00A914CB"/>
    <w:rsid w:val="00A9303D"/>
    <w:rsid w:val="00A95DA2"/>
    <w:rsid w:val="00AA1EFC"/>
    <w:rsid w:val="00AA4BFF"/>
    <w:rsid w:val="00AA53EE"/>
    <w:rsid w:val="00AA63B9"/>
    <w:rsid w:val="00AB195C"/>
    <w:rsid w:val="00AB4538"/>
    <w:rsid w:val="00AB4693"/>
    <w:rsid w:val="00AB559E"/>
    <w:rsid w:val="00AB6E67"/>
    <w:rsid w:val="00AC1113"/>
    <w:rsid w:val="00AC120D"/>
    <w:rsid w:val="00AC1AC0"/>
    <w:rsid w:val="00AC71AF"/>
    <w:rsid w:val="00AC77F2"/>
    <w:rsid w:val="00AD4B8B"/>
    <w:rsid w:val="00AD7477"/>
    <w:rsid w:val="00AE1159"/>
    <w:rsid w:val="00AE3B2F"/>
    <w:rsid w:val="00AE7B92"/>
    <w:rsid w:val="00AF0450"/>
    <w:rsid w:val="00AF05AE"/>
    <w:rsid w:val="00AF2B33"/>
    <w:rsid w:val="00AF3520"/>
    <w:rsid w:val="00B01F06"/>
    <w:rsid w:val="00B049D4"/>
    <w:rsid w:val="00B05168"/>
    <w:rsid w:val="00B07C5D"/>
    <w:rsid w:val="00B10315"/>
    <w:rsid w:val="00B1061F"/>
    <w:rsid w:val="00B24DE4"/>
    <w:rsid w:val="00B25FF5"/>
    <w:rsid w:val="00B3199A"/>
    <w:rsid w:val="00B34AD7"/>
    <w:rsid w:val="00B3774F"/>
    <w:rsid w:val="00B42077"/>
    <w:rsid w:val="00B502B0"/>
    <w:rsid w:val="00B5089A"/>
    <w:rsid w:val="00B5323B"/>
    <w:rsid w:val="00B54D91"/>
    <w:rsid w:val="00B70B73"/>
    <w:rsid w:val="00B73346"/>
    <w:rsid w:val="00B812F4"/>
    <w:rsid w:val="00B84490"/>
    <w:rsid w:val="00B8717E"/>
    <w:rsid w:val="00B90C18"/>
    <w:rsid w:val="00B94B1F"/>
    <w:rsid w:val="00B9785D"/>
    <w:rsid w:val="00BA04AA"/>
    <w:rsid w:val="00BA5480"/>
    <w:rsid w:val="00BA5A85"/>
    <w:rsid w:val="00BB0A29"/>
    <w:rsid w:val="00BB2AD4"/>
    <w:rsid w:val="00BB3612"/>
    <w:rsid w:val="00BB463A"/>
    <w:rsid w:val="00BB4CBF"/>
    <w:rsid w:val="00BB721F"/>
    <w:rsid w:val="00BB7CA8"/>
    <w:rsid w:val="00BC04E4"/>
    <w:rsid w:val="00BC2558"/>
    <w:rsid w:val="00BC3D70"/>
    <w:rsid w:val="00BC7C33"/>
    <w:rsid w:val="00BD12D5"/>
    <w:rsid w:val="00BD1835"/>
    <w:rsid w:val="00BD3849"/>
    <w:rsid w:val="00BD555C"/>
    <w:rsid w:val="00BE0580"/>
    <w:rsid w:val="00BE1350"/>
    <w:rsid w:val="00BE6EB1"/>
    <w:rsid w:val="00BE72F2"/>
    <w:rsid w:val="00BE743B"/>
    <w:rsid w:val="00BE7A5C"/>
    <w:rsid w:val="00BF0B8B"/>
    <w:rsid w:val="00BF23D0"/>
    <w:rsid w:val="00C0377E"/>
    <w:rsid w:val="00C042FA"/>
    <w:rsid w:val="00C06E41"/>
    <w:rsid w:val="00C07F5E"/>
    <w:rsid w:val="00C10067"/>
    <w:rsid w:val="00C13124"/>
    <w:rsid w:val="00C1351C"/>
    <w:rsid w:val="00C15C0D"/>
    <w:rsid w:val="00C15C87"/>
    <w:rsid w:val="00C16942"/>
    <w:rsid w:val="00C221FE"/>
    <w:rsid w:val="00C23AF5"/>
    <w:rsid w:val="00C23C58"/>
    <w:rsid w:val="00C24077"/>
    <w:rsid w:val="00C27324"/>
    <w:rsid w:val="00C32C3D"/>
    <w:rsid w:val="00C41085"/>
    <w:rsid w:val="00C43400"/>
    <w:rsid w:val="00C45D6C"/>
    <w:rsid w:val="00C4631A"/>
    <w:rsid w:val="00C52C64"/>
    <w:rsid w:val="00C56531"/>
    <w:rsid w:val="00C5714E"/>
    <w:rsid w:val="00C578D6"/>
    <w:rsid w:val="00C6062C"/>
    <w:rsid w:val="00C65F88"/>
    <w:rsid w:val="00C66FD3"/>
    <w:rsid w:val="00C67144"/>
    <w:rsid w:val="00C7496F"/>
    <w:rsid w:val="00C75464"/>
    <w:rsid w:val="00C831EB"/>
    <w:rsid w:val="00C83E4B"/>
    <w:rsid w:val="00C8733F"/>
    <w:rsid w:val="00C87F0A"/>
    <w:rsid w:val="00C90F39"/>
    <w:rsid w:val="00C91E6F"/>
    <w:rsid w:val="00C91F6C"/>
    <w:rsid w:val="00C94808"/>
    <w:rsid w:val="00C97474"/>
    <w:rsid w:val="00CA10A0"/>
    <w:rsid w:val="00CA505B"/>
    <w:rsid w:val="00CB09B9"/>
    <w:rsid w:val="00CB1C07"/>
    <w:rsid w:val="00CB4E5D"/>
    <w:rsid w:val="00CB510B"/>
    <w:rsid w:val="00CB701D"/>
    <w:rsid w:val="00CC094F"/>
    <w:rsid w:val="00CD0609"/>
    <w:rsid w:val="00CD5659"/>
    <w:rsid w:val="00CE73A6"/>
    <w:rsid w:val="00CF2CAA"/>
    <w:rsid w:val="00CF63F6"/>
    <w:rsid w:val="00D0031E"/>
    <w:rsid w:val="00D02968"/>
    <w:rsid w:val="00D05A7C"/>
    <w:rsid w:val="00D05BE9"/>
    <w:rsid w:val="00D11864"/>
    <w:rsid w:val="00D12D98"/>
    <w:rsid w:val="00D13759"/>
    <w:rsid w:val="00D203FF"/>
    <w:rsid w:val="00D212F8"/>
    <w:rsid w:val="00D27AD9"/>
    <w:rsid w:val="00D27BB9"/>
    <w:rsid w:val="00D35F3E"/>
    <w:rsid w:val="00D36329"/>
    <w:rsid w:val="00D36996"/>
    <w:rsid w:val="00D36E5B"/>
    <w:rsid w:val="00D405E7"/>
    <w:rsid w:val="00D42369"/>
    <w:rsid w:val="00D42CB1"/>
    <w:rsid w:val="00D431C5"/>
    <w:rsid w:val="00D443BD"/>
    <w:rsid w:val="00D46CE7"/>
    <w:rsid w:val="00D47F62"/>
    <w:rsid w:val="00D50749"/>
    <w:rsid w:val="00D522A1"/>
    <w:rsid w:val="00D53D7F"/>
    <w:rsid w:val="00D6242C"/>
    <w:rsid w:val="00D645C9"/>
    <w:rsid w:val="00D701F4"/>
    <w:rsid w:val="00D71E8E"/>
    <w:rsid w:val="00D80888"/>
    <w:rsid w:val="00D81841"/>
    <w:rsid w:val="00D837A3"/>
    <w:rsid w:val="00DA6E99"/>
    <w:rsid w:val="00DB0E80"/>
    <w:rsid w:val="00DB3FA4"/>
    <w:rsid w:val="00DB55EF"/>
    <w:rsid w:val="00DB76BB"/>
    <w:rsid w:val="00DC3BC1"/>
    <w:rsid w:val="00DC609D"/>
    <w:rsid w:val="00DD02E3"/>
    <w:rsid w:val="00DD0B3C"/>
    <w:rsid w:val="00DD7012"/>
    <w:rsid w:val="00DD737D"/>
    <w:rsid w:val="00DE03D3"/>
    <w:rsid w:val="00DE1351"/>
    <w:rsid w:val="00DE13D2"/>
    <w:rsid w:val="00DE3A71"/>
    <w:rsid w:val="00DE506B"/>
    <w:rsid w:val="00DE716A"/>
    <w:rsid w:val="00DF0582"/>
    <w:rsid w:val="00DF1902"/>
    <w:rsid w:val="00DF19BF"/>
    <w:rsid w:val="00DF2AD0"/>
    <w:rsid w:val="00DF2E38"/>
    <w:rsid w:val="00DF306D"/>
    <w:rsid w:val="00DF3A99"/>
    <w:rsid w:val="00E005DF"/>
    <w:rsid w:val="00E0165B"/>
    <w:rsid w:val="00E1068C"/>
    <w:rsid w:val="00E10BF5"/>
    <w:rsid w:val="00E10FEF"/>
    <w:rsid w:val="00E14A7D"/>
    <w:rsid w:val="00E15157"/>
    <w:rsid w:val="00E152ED"/>
    <w:rsid w:val="00E16B7E"/>
    <w:rsid w:val="00E21AC4"/>
    <w:rsid w:val="00E3028A"/>
    <w:rsid w:val="00E31E21"/>
    <w:rsid w:val="00E328EF"/>
    <w:rsid w:val="00E3670D"/>
    <w:rsid w:val="00E400C9"/>
    <w:rsid w:val="00E47318"/>
    <w:rsid w:val="00E50B8A"/>
    <w:rsid w:val="00E52070"/>
    <w:rsid w:val="00E5663C"/>
    <w:rsid w:val="00E60AF3"/>
    <w:rsid w:val="00E60B9F"/>
    <w:rsid w:val="00E61A1D"/>
    <w:rsid w:val="00E71ACA"/>
    <w:rsid w:val="00E723A3"/>
    <w:rsid w:val="00E734AC"/>
    <w:rsid w:val="00E75288"/>
    <w:rsid w:val="00E8043C"/>
    <w:rsid w:val="00E81513"/>
    <w:rsid w:val="00E818F0"/>
    <w:rsid w:val="00E8223B"/>
    <w:rsid w:val="00E84956"/>
    <w:rsid w:val="00E90D33"/>
    <w:rsid w:val="00E919AA"/>
    <w:rsid w:val="00E9224B"/>
    <w:rsid w:val="00E92A7F"/>
    <w:rsid w:val="00E94468"/>
    <w:rsid w:val="00E9776E"/>
    <w:rsid w:val="00E97A51"/>
    <w:rsid w:val="00EA4009"/>
    <w:rsid w:val="00EA68C4"/>
    <w:rsid w:val="00EB4331"/>
    <w:rsid w:val="00EC0043"/>
    <w:rsid w:val="00EC2709"/>
    <w:rsid w:val="00EC40FB"/>
    <w:rsid w:val="00EC447B"/>
    <w:rsid w:val="00ED0806"/>
    <w:rsid w:val="00ED26A5"/>
    <w:rsid w:val="00ED2F10"/>
    <w:rsid w:val="00ED4FFD"/>
    <w:rsid w:val="00ED5D3C"/>
    <w:rsid w:val="00ED61EC"/>
    <w:rsid w:val="00EE13EB"/>
    <w:rsid w:val="00EE2928"/>
    <w:rsid w:val="00EE2E5D"/>
    <w:rsid w:val="00EE4054"/>
    <w:rsid w:val="00EE4460"/>
    <w:rsid w:val="00EF4FC5"/>
    <w:rsid w:val="00EF6826"/>
    <w:rsid w:val="00EF77D3"/>
    <w:rsid w:val="00F014CB"/>
    <w:rsid w:val="00F02EED"/>
    <w:rsid w:val="00F052A8"/>
    <w:rsid w:val="00F055D7"/>
    <w:rsid w:val="00F06E0F"/>
    <w:rsid w:val="00F150AA"/>
    <w:rsid w:val="00F22D89"/>
    <w:rsid w:val="00F26FDA"/>
    <w:rsid w:val="00F27158"/>
    <w:rsid w:val="00F27739"/>
    <w:rsid w:val="00F27FA2"/>
    <w:rsid w:val="00F311A9"/>
    <w:rsid w:val="00F447CB"/>
    <w:rsid w:val="00F479FC"/>
    <w:rsid w:val="00F47FD0"/>
    <w:rsid w:val="00F5587F"/>
    <w:rsid w:val="00F57513"/>
    <w:rsid w:val="00F578B3"/>
    <w:rsid w:val="00F6209D"/>
    <w:rsid w:val="00F639AC"/>
    <w:rsid w:val="00F70DBE"/>
    <w:rsid w:val="00F725E0"/>
    <w:rsid w:val="00F73FA0"/>
    <w:rsid w:val="00F77F7D"/>
    <w:rsid w:val="00F80827"/>
    <w:rsid w:val="00F845D6"/>
    <w:rsid w:val="00F86CE2"/>
    <w:rsid w:val="00F8767B"/>
    <w:rsid w:val="00F9181F"/>
    <w:rsid w:val="00F92FCB"/>
    <w:rsid w:val="00F97CB4"/>
    <w:rsid w:val="00FA0D7B"/>
    <w:rsid w:val="00FA1C53"/>
    <w:rsid w:val="00FA62EB"/>
    <w:rsid w:val="00FB0FC5"/>
    <w:rsid w:val="00FC4925"/>
    <w:rsid w:val="00FD5D40"/>
    <w:rsid w:val="00FD7190"/>
    <w:rsid w:val="00FE2B7F"/>
    <w:rsid w:val="00FE3CF3"/>
    <w:rsid w:val="00FF09A6"/>
    <w:rsid w:val="00FF0B52"/>
    <w:rsid w:val="00FF4456"/>
    <w:rsid w:val="00FF7D04"/>
    <w:rsid w:val="00FF7F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B6189C2"/>
  <w15:docId w15:val="{A5EAA668-6EF2-4909-929B-232021C04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/>
    <w:lsdException w:name="heading 2" w:uiPriority="0"/>
    <w:lsdException w:name="heading 3" w:uiPriority="0"/>
    <w:lsdException w:name="heading 4" w:uiPriority="9" w:qFormat="1"/>
    <w:lsdException w:name="heading 5" w:uiPriority="0"/>
    <w:lsdException w:name="heading 6" w:uiPriority="0"/>
    <w:lsdException w:name="heading 7" w:uiPriority="0"/>
    <w:lsdException w:name="heading 8" w:uiPriority="0"/>
    <w:lsdException w:name="heading 9" w:uiPriority="0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3412C5"/>
    <w:rPr>
      <w:sz w:val="24"/>
      <w:szCs w:val="24"/>
    </w:rPr>
  </w:style>
  <w:style w:type="paragraph" w:styleId="10">
    <w:name w:val="heading 1"/>
    <w:basedOn w:val="a1"/>
    <w:next w:val="a1"/>
    <w:link w:val="11"/>
    <w:rsid w:val="000A3716"/>
    <w:pPr>
      <w:keepNext/>
      <w:outlineLvl w:val="0"/>
    </w:pPr>
    <w:rPr>
      <w:rFonts w:ascii="GOST type B" w:hAnsi="GOST type B"/>
      <w:i/>
      <w:sz w:val="40"/>
    </w:rPr>
  </w:style>
  <w:style w:type="paragraph" w:styleId="2">
    <w:name w:val="heading 2"/>
    <w:basedOn w:val="a1"/>
    <w:next w:val="a1"/>
    <w:link w:val="20"/>
    <w:rsid w:val="000A3716"/>
    <w:pPr>
      <w:keepNext/>
      <w:ind w:firstLine="900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1"/>
    <w:next w:val="a1"/>
    <w:link w:val="30"/>
    <w:rsid w:val="000A3716"/>
    <w:pPr>
      <w:keepNext/>
      <w:jc w:val="center"/>
      <w:outlineLvl w:val="2"/>
    </w:pPr>
    <w:rPr>
      <w:rFonts w:ascii="GOST type A" w:hAnsi="GOST type A"/>
      <w:b/>
      <w:i/>
      <w:spacing w:val="20"/>
      <w:sz w:val="44"/>
    </w:rPr>
  </w:style>
  <w:style w:type="paragraph" w:styleId="4">
    <w:name w:val="heading 4"/>
    <w:basedOn w:val="a1"/>
    <w:next w:val="a1"/>
    <w:link w:val="40"/>
    <w:uiPriority w:val="9"/>
    <w:qFormat/>
    <w:rsid w:val="000A3716"/>
    <w:pPr>
      <w:keepNext/>
      <w:outlineLvl w:val="3"/>
    </w:pPr>
    <w:rPr>
      <w:rFonts w:ascii="GOST type B" w:hAnsi="GOST type B"/>
      <w:i/>
      <w:spacing w:val="20"/>
    </w:rPr>
  </w:style>
  <w:style w:type="paragraph" w:styleId="5">
    <w:name w:val="heading 5"/>
    <w:basedOn w:val="a1"/>
    <w:next w:val="a1"/>
    <w:link w:val="50"/>
    <w:rsid w:val="000A3716"/>
    <w:pPr>
      <w:keepNext/>
      <w:outlineLvl w:val="4"/>
    </w:pPr>
    <w:rPr>
      <w:rFonts w:ascii="GOST type B" w:hAnsi="GOST type B"/>
      <w:i/>
      <w:sz w:val="22"/>
    </w:rPr>
  </w:style>
  <w:style w:type="paragraph" w:styleId="6">
    <w:name w:val="heading 6"/>
    <w:basedOn w:val="a1"/>
    <w:next w:val="a1"/>
    <w:link w:val="60"/>
    <w:rsid w:val="000A3716"/>
    <w:pPr>
      <w:keepNext/>
      <w:outlineLvl w:val="5"/>
    </w:pPr>
    <w:rPr>
      <w:rFonts w:ascii="GOST type B" w:hAnsi="GOST type B"/>
      <w:i/>
      <w:sz w:val="20"/>
    </w:rPr>
  </w:style>
  <w:style w:type="paragraph" w:styleId="7">
    <w:name w:val="heading 7"/>
    <w:basedOn w:val="a1"/>
    <w:next w:val="a1"/>
    <w:link w:val="70"/>
    <w:rsid w:val="000A3716"/>
    <w:pPr>
      <w:keepNext/>
      <w:tabs>
        <w:tab w:val="left" w:pos="1440"/>
      </w:tabs>
      <w:outlineLvl w:val="6"/>
    </w:pPr>
    <w:rPr>
      <w:rFonts w:ascii="GOST type B" w:hAnsi="GOST type B"/>
      <w:i/>
      <w:sz w:val="36"/>
    </w:rPr>
  </w:style>
  <w:style w:type="paragraph" w:styleId="8">
    <w:name w:val="heading 8"/>
    <w:basedOn w:val="a1"/>
    <w:next w:val="a1"/>
    <w:link w:val="80"/>
    <w:rsid w:val="000A3716"/>
    <w:pPr>
      <w:keepNext/>
      <w:tabs>
        <w:tab w:val="left" w:pos="1440"/>
      </w:tabs>
      <w:jc w:val="center"/>
      <w:outlineLvl w:val="7"/>
    </w:pPr>
    <w:rPr>
      <w:rFonts w:ascii="GOST type B" w:hAnsi="GOST type B"/>
      <w:i/>
      <w:sz w:val="36"/>
    </w:rPr>
  </w:style>
  <w:style w:type="paragraph" w:styleId="9">
    <w:name w:val="heading 9"/>
    <w:basedOn w:val="a1"/>
    <w:next w:val="a1"/>
    <w:link w:val="90"/>
    <w:rsid w:val="000A3716"/>
    <w:pPr>
      <w:keepNext/>
      <w:tabs>
        <w:tab w:val="left" w:pos="1440"/>
      </w:tabs>
      <w:outlineLvl w:val="8"/>
    </w:pPr>
    <w:rPr>
      <w:rFonts w:ascii="GOST type B" w:hAnsi="GOST type B"/>
      <w:i/>
      <w:spacing w:val="20"/>
      <w:sz w:val="28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rsid w:val="000A3716"/>
    <w:pPr>
      <w:tabs>
        <w:tab w:val="center" w:pos="4677"/>
        <w:tab w:val="right" w:pos="9355"/>
      </w:tabs>
    </w:pPr>
  </w:style>
  <w:style w:type="paragraph" w:styleId="a7">
    <w:name w:val="footer"/>
    <w:basedOn w:val="a1"/>
    <w:link w:val="a8"/>
    <w:rsid w:val="000A3716"/>
    <w:pPr>
      <w:tabs>
        <w:tab w:val="center" w:pos="4677"/>
        <w:tab w:val="right" w:pos="9355"/>
      </w:tabs>
    </w:pPr>
  </w:style>
  <w:style w:type="paragraph" w:styleId="a9">
    <w:name w:val="Title"/>
    <w:basedOn w:val="a1"/>
    <w:link w:val="aa"/>
    <w:rsid w:val="000A3716"/>
    <w:pPr>
      <w:jc w:val="center"/>
    </w:pPr>
    <w:rPr>
      <w:rFonts w:ascii="GOST type B" w:hAnsi="GOST type B"/>
      <w:i/>
      <w:sz w:val="40"/>
    </w:rPr>
  </w:style>
  <w:style w:type="paragraph" w:styleId="ab">
    <w:name w:val="Body Text"/>
    <w:basedOn w:val="a1"/>
    <w:link w:val="ac"/>
    <w:uiPriority w:val="99"/>
    <w:rsid w:val="000A3716"/>
    <w:rPr>
      <w:rFonts w:ascii="GOST type B" w:hAnsi="GOST type B"/>
      <w:sz w:val="22"/>
    </w:rPr>
  </w:style>
  <w:style w:type="paragraph" w:styleId="ad">
    <w:name w:val="Body Text Indent"/>
    <w:basedOn w:val="a1"/>
    <w:link w:val="ae"/>
    <w:rsid w:val="000A3716"/>
    <w:pPr>
      <w:tabs>
        <w:tab w:val="left" w:pos="900"/>
      </w:tabs>
      <w:ind w:firstLine="540"/>
    </w:pPr>
    <w:rPr>
      <w:rFonts w:ascii="GOST type B" w:hAnsi="GOST type B"/>
      <w:i/>
      <w:spacing w:val="20"/>
      <w:sz w:val="28"/>
    </w:rPr>
  </w:style>
  <w:style w:type="paragraph" w:styleId="21">
    <w:name w:val="Body Text 2"/>
    <w:basedOn w:val="a1"/>
    <w:link w:val="22"/>
    <w:rsid w:val="000A3716"/>
    <w:pPr>
      <w:jc w:val="both"/>
    </w:pPr>
    <w:rPr>
      <w:rFonts w:ascii="GOST type B" w:hAnsi="GOST type B"/>
      <w:i/>
    </w:rPr>
  </w:style>
  <w:style w:type="paragraph" w:styleId="af">
    <w:name w:val="Block Text"/>
    <w:basedOn w:val="a1"/>
    <w:rsid w:val="000A3716"/>
    <w:pPr>
      <w:tabs>
        <w:tab w:val="left" w:pos="1440"/>
      </w:tabs>
      <w:spacing w:line="360" w:lineRule="auto"/>
      <w:ind w:left="142" w:right="-158" w:firstLine="1298"/>
    </w:pPr>
    <w:rPr>
      <w:rFonts w:ascii="GOST type B" w:hAnsi="GOST type B"/>
      <w:i/>
      <w:sz w:val="28"/>
    </w:rPr>
  </w:style>
  <w:style w:type="paragraph" w:styleId="31">
    <w:name w:val="Body Text 3"/>
    <w:basedOn w:val="a1"/>
    <w:link w:val="32"/>
    <w:rsid w:val="000A3716"/>
    <w:rPr>
      <w:rFonts w:ascii="GOST type B" w:hAnsi="GOST type B"/>
      <w:i/>
    </w:rPr>
  </w:style>
  <w:style w:type="table" w:styleId="af0">
    <w:name w:val="Table Grid"/>
    <w:basedOn w:val="a3"/>
    <w:rsid w:val="00DF2E38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3">
    <w:name w:val="Body Text Indent 2"/>
    <w:basedOn w:val="a1"/>
    <w:link w:val="24"/>
    <w:rsid w:val="00192800"/>
    <w:pPr>
      <w:widowControl w:val="0"/>
      <w:autoSpaceDE w:val="0"/>
      <w:autoSpaceDN w:val="0"/>
      <w:adjustRightInd w:val="0"/>
      <w:spacing w:after="120" w:line="480" w:lineRule="auto"/>
      <w:ind w:left="283"/>
    </w:pPr>
    <w:rPr>
      <w:sz w:val="20"/>
      <w:szCs w:val="20"/>
    </w:rPr>
  </w:style>
  <w:style w:type="paragraph" w:styleId="af1">
    <w:name w:val="caption"/>
    <w:basedOn w:val="a1"/>
    <w:next w:val="a1"/>
    <w:qFormat/>
    <w:rsid w:val="00192800"/>
    <w:pPr>
      <w:widowControl w:val="0"/>
      <w:shd w:val="clear" w:color="auto" w:fill="FFFFFF"/>
      <w:autoSpaceDE w:val="0"/>
      <w:autoSpaceDN w:val="0"/>
      <w:adjustRightInd w:val="0"/>
      <w:spacing w:before="480"/>
      <w:ind w:firstLine="720"/>
      <w:jc w:val="both"/>
    </w:pPr>
    <w:rPr>
      <w:color w:val="000000"/>
    </w:rPr>
  </w:style>
  <w:style w:type="paragraph" w:styleId="af2">
    <w:name w:val="Document Map"/>
    <w:basedOn w:val="a1"/>
    <w:link w:val="af3"/>
    <w:semiHidden/>
    <w:rsid w:val="004375E6"/>
    <w:pPr>
      <w:shd w:val="clear" w:color="auto" w:fill="000080"/>
    </w:pPr>
    <w:rPr>
      <w:rFonts w:ascii="Tahoma" w:hAnsi="Tahoma" w:cs="Tahoma"/>
    </w:rPr>
  </w:style>
  <w:style w:type="table" w:customStyle="1" w:styleId="13">
    <w:name w:val="Сетка таблицы1"/>
    <w:basedOn w:val="a3"/>
    <w:next w:val="af0"/>
    <w:uiPriority w:val="39"/>
    <w:rsid w:val="002845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page number"/>
    <w:basedOn w:val="a2"/>
    <w:rsid w:val="005217E0"/>
  </w:style>
  <w:style w:type="character" w:customStyle="1" w:styleId="20">
    <w:name w:val="Заголовок 2 Знак"/>
    <w:basedOn w:val="a2"/>
    <w:link w:val="2"/>
    <w:rsid w:val="005217E0"/>
    <w:rPr>
      <w:rFonts w:ascii="GOST type B" w:hAnsi="GOST type B"/>
      <w:i/>
      <w:sz w:val="40"/>
      <w:szCs w:val="24"/>
    </w:rPr>
  </w:style>
  <w:style w:type="character" w:customStyle="1" w:styleId="24">
    <w:name w:val="Основной текст с отступом 2 Знак"/>
    <w:basedOn w:val="a2"/>
    <w:link w:val="23"/>
    <w:rsid w:val="005217E0"/>
  </w:style>
  <w:style w:type="character" w:customStyle="1" w:styleId="70">
    <w:name w:val="Заголовок 7 Знак"/>
    <w:basedOn w:val="a2"/>
    <w:link w:val="7"/>
    <w:rsid w:val="005217E0"/>
    <w:rPr>
      <w:rFonts w:ascii="GOST type B" w:hAnsi="GOST type B"/>
      <w:i/>
      <w:sz w:val="36"/>
      <w:szCs w:val="24"/>
    </w:rPr>
  </w:style>
  <w:style w:type="character" w:customStyle="1" w:styleId="aa">
    <w:name w:val="Заголовок Знак"/>
    <w:basedOn w:val="a2"/>
    <w:link w:val="a9"/>
    <w:rsid w:val="005217E0"/>
    <w:rPr>
      <w:rFonts w:ascii="GOST type B" w:hAnsi="GOST type B"/>
      <w:i/>
      <w:sz w:val="40"/>
      <w:szCs w:val="24"/>
    </w:rPr>
  </w:style>
  <w:style w:type="character" w:customStyle="1" w:styleId="ae">
    <w:name w:val="Основной текст с отступом Знак"/>
    <w:basedOn w:val="a2"/>
    <w:link w:val="ad"/>
    <w:rsid w:val="005217E0"/>
    <w:rPr>
      <w:rFonts w:ascii="GOST type B" w:hAnsi="GOST type B"/>
      <w:i/>
      <w:spacing w:val="20"/>
      <w:sz w:val="28"/>
      <w:szCs w:val="24"/>
    </w:rPr>
  </w:style>
  <w:style w:type="paragraph" w:styleId="a0">
    <w:name w:val="List Paragraph"/>
    <w:basedOn w:val="a1"/>
    <w:uiPriority w:val="34"/>
    <w:qFormat/>
    <w:rsid w:val="00BD3849"/>
    <w:pPr>
      <w:numPr>
        <w:numId w:val="2"/>
      </w:numPr>
      <w:tabs>
        <w:tab w:val="left" w:pos="993"/>
      </w:tabs>
      <w:spacing w:line="360" w:lineRule="auto"/>
      <w:jc w:val="both"/>
    </w:pPr>
    <w:rPr>
      <w:rFonts w:eastAsia="Calibri"/>
      <w:sz w:val="28"/>
      <w:szCs w:val="22"/>
      <w:lang w:eastAsia="en-US"/>
    </w:rPr>
  </w:style>
  <w:style w:type="character" w:styleId="af5">
    <w:name w:val="Placeholder Text"/>
    <w:basedOn w:val="a2"/>
    <w:uiPriority w:val="99"/>
    <w:semiHidden/>
    <w:rsid w:val="0005085A"/>
    <w:rPr>
      <w:color w:val="808080"/>
    </w:rPr>
  </w:style>
  <w:style w:type="paragraph" w:styleId="af6">
    <w:name w:val="Balloon Text"/>
    <w:basedOn w:val="a1"/>
    <w:link w:val="af7"/>
    <w:uiPriority w:val="99"/>
    <w:semiHidden/>
    <w:unhideWhenUsed/>
    <w:rsid w:val="0005085A"/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2"/>
    <w:link w:val="af6"/>
    <w:uiPriority w:val="99"/>
    <w:semiHidden/>
    <w:rsid w:val="0005085A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2"/>
    <w:link w:val="3"/>
    <w:rsid w:val="009923B9"/>
    <w:rPr>
      <w:rFonts w:ascii="GOST type A" w:hAnsi="GOST type A"/>
      <w:b/>
      <w:i/>
      <w:spacing w:val="20"/>
      <w:sz w:val="44"/>
      <w:szCs w:val="24"/>
    </w:rPr>
  </w:style>
  <w:style w:type="character" w:customStyle="1" w:styleId="40">
    <w:name w:val="Заголовок 4 Знак"/>
    <w:basedOn w:val="a2"/>
    <w:link w:val="4"/>
    <w:uiPriority w:val="9"/>
    <w:rsid w:val="009923B9"/>
    <w:rPr>
      <w:rFonts w:ascii="GOST type B" w:hAnsi="GOST type B"/>
      <w:i/>
      <w:spacing w:val="20"/>
      <w:sz w:val="24"/>
      <w:szCs w:val="24"/>
    </w:rPr>
  </w:style>
  <w:style w:type="paragraph" w:styleId="33">
    <w:name w:val="Body Text Indent 3"/>
    <w:basedOn w:val="a1"/>
    <w:link w:val="34"/>
    <w:semiHidden/>
    <w:unhideWhenUsed/>
    <w:rsid w:val="009923B9"/>
    <w:pPr>
      <w:widowControl w:val="0"/>
      <w:shd w:val="clear" w:color="auto" w:fill="FFFFFF"/>
      <w:autoSpaceDE w:val="0"/>
      <w:autoSpaceDN w:val="0"/>
      <w:adjustRightInd w:val="0"/>
      <w:ind w:right="42" w:firstLine="720"/>
      <w:jc w:val="both"/>
    </w:pPr>
    <w:rPr>
      <w:color w:val="000000"/>
    </w:rPr>
  </w:style>
  <w:style w:type="character" w:customStyle="1" w:styleId="34">
    <w:name w:val="Основной текст с отступом 3 Знак"/>
    <w:basedOn w:val="a2"/>
    <w:link w:val="33"/>
    <w:semiHidden/>
    <w:rsid w:val="009923B9"/>
    <w:rPr>
      <w:color w:val="000000"/>
      <w:sz w:val="24"/>
      <w:szCs w:val="24"/>
      <w:shd w:val="clear" w:color="auto" w:fill="FFFFFF"/>
    </w:rPr>
  </w:style>
  <w:style w:type="character" w:customStyle="1" w:styleId="ac">
    <w:name w:val="Основной текст Знак"/>
    <w:basedOn w:val="a2"/>
    <w:link w:val="ab"/>
    <w:uiPriority w:val="99"/>
    <w:rsid w:val="009923B9"/>
    <w:rPr>
      <w:rFonts w:ascii="GOST type B" w:hAnsi="GOST type B"/>
      <w:sz w:val="22"/>
      <w:szCs w:val="24"/>
    </w:rPr>
  </w:style>
  <w:style w:type="paragraph" w:customStyle="1" w:styleId="af8">
    <w:name w:val="Чертежный"/>
    <w:rsid w:val="009923B9"/>
    <w:pPr>
      <w:jc w:val="both"/>
    </w:pPr>
    <w:rPr>
      <w:rFonts w:ascii="ISOCPEUR" w:hAnsi="ISOCPEUR"/>
      <w:i/>
      <w:sz w:val="28"/>
      <w:lang w:val="uk-UA"/>
    </w:rPr>
  </w:style>
  <w:style w:type="character" w:customStyle="1" w:styleId="11">
    <w:name w:val="Заголовок 1 Знак"/>
    <w:basedOn w:val="a2"/>
    <w:link w:val="10"/>
    <w:rsid w:val="00EE4054"/>
    <w:rPr>
      <w:rFonts w:ascii="GOST type B" w:hAnsi="GOST type B"/>
      <w:i/>
      <w:sz w:val="40"/>
      <w:szCs w:val="24"/>
    </w:rPr>
  </w:style>
  <w:style w:type="paragraph" w:customStyle="1" w:styleId="I">
    <w:name w:val="I"/>
    <w:rsid w:val="00EE4054"/>
    <w:pPr>
      <w:widowControl w:val="0"/>
    </w:pPr>
  </w:style>
  <w:style w:type="paragraph" w:customStyle="1" w:styleId="25">
    <w:name w:val="Обычный2"/>
    <w:rsid w:val="00EE4054"/>
    <w:pPr>
      <w:widowControl w:val="0"/>
      <w:snapToGrid w:val="0"/>
    </w:pPr>
    <w:rPr>
      <w:rFonts w:ascii="GreekS" w:hAnsi="GreekS"/>
    </w:rPr>
  </w:style>
  <w:style w:type="character" w:customStyle="1" w:styleId="af9">
    <w:name w:val="Текст КГШ Знак"/>
    <w:basedOn w:val="a2"/>
    <w:link w:val="afa"/>
    <w:locked/>
    <w:rsid w:val="000E4CF8"/>
  </w:style>
  <w:style w:type="paragraph" w:customStyle="1" w:styleId="afa">
    <w:name w:val="Текст КГШ"/>
    <w:basedOn w:val="a1"/>
    <w:link w:val="af9"/>
    <w:qFormat/>
    <w:rsid w:val="000E4CF8"/>
    <w:pPr>
      <w:widowControl w:val="0"/>
      <w:spacing w:line="360" w:lineRule="auto"/>
      <w:ind w:firstLine="851"/>
      <w:jc w:val="both"/>
    </w:pPr>
    <w:rPr>
      <w:sz w:val="20"/>
      <w:szCs w:val="20"/>
    </w:rPr>
  </w:style>
  <w:style w:type="character" w:styleId="afb">
    <w:name w:val="Intense Emphasis"/>
    <w:uiPriority w:val="21"/>
    <w:qFormat/>
    <w:rsid w:val="004601A3"/>
    <w:rPr>
      <w:b/>
      <w:bCs/>
      <w:i/>
      <w:iCs/>
      <w:color w:val="4F81BD"/>
    </w:rPr>
  </w:style>
  <w:style w:type="paragraph" w:customStyle="1" w:styleId="12">
    <w:name w:val="Заголовок.12"/>
    <w:basedOn w:val="6"/>
    <w:link w:val="120"/>
    <w:qFormat/>
    <w:rsid w:val="004601A3"/>
    <w:pPr>
      <w:numPr>
        <w:numId w:val="1"/>
      </w:numPr>
      <w:jc w:val="center"/>
    </w:pPr>
    <w:rPr>
      <w:rFonts w:ascii="Times New Roman" w:eastAsia="Calibri" w:hAnsi="Times New Roman"/>
      <w:i w:val="0"/>
      <w:sz w:val="24"/>
    </w:rPr>
  </w:style>
  <w:style w:type="character" w:customStyle="1" w:styleId="120">
    <w:name w:val="Заголовок.12 Знак"/>
    <w:link w:val="12"/>
    <w:rsid w:val="004601A3"/>
    <w:rPr>
      <w:rFonts w:eastAsia="Calibri"/>
      <w:sz w:val="24"/>
      <w:szCs w:val="24"/>
    </w:rPr>
  </w:style>
  <w:style w:type="character" w:customStyle="1" w:styleId="50">
    <w:name w:val="Заголовок 5 Знак"/>
    <w:basedOn w:val="a2"/>
    <w:link w:val="5"/>
    <w:rsid w:val="003111BF"/>
    <w:rPr>
      <w:rFonts w:ascii="GOST type B" w:hAnsi="GOST type B"/>
      <w:i/>
      <w:sz w:val="22"/>
      <w:szCs w:val="24"/>
    </w:rPr>
  </w:style>
  <w:style w:type="character" w:customStyle="1" w:styleId="60">
    <w:name w:val="Заголовок 6 Знак"/>
    <w:basedOn w:val="a2"/>
    <w:link w:val="6"/>
    <w:rsid w:val="003111BF"/>
    <w:rPr>
      <w:rFonts w:ascii="GOST type B" w:hAnsi="GOST type B"/>
      <w:i/>
      <w:szCs w:val="24"/>
    </w:rPr>
  </w:style>
  <w:style w:type="character" w:customStyle="1" w:styleId="80">
    <w:name w:val="Заголовок 8 Знак"/>
    <w:basedOn w:val="a2"/>
    <w:link w:val="8"/>
    <w:rsid w:val="003111BF"/>
    <w:rPr>
      <w:rFonts w:ascii="GOST type B" w:hAnsi="GOST type B"/>
      <w:i/>
      <w:sz w:val="36"/>
      <w:szCs w:val="24"/>
    </w:rPr>
  </w:style>
  <w:style w:type="character" w:customStyle="1" w:styleId="90">
    <w:name w:val="Заголовок 9 Знак"/>
    <w:basedOn w:val="a2"/>
    <w:link w:val="9"/>
    <w:rsid w:val="003111BF"/>
    <w:rPr>
      <w:rFonts w:ascii="GOST type B" w:hAnsi="GOST type B"/>
      <w:i/>
      <w:spacing w:val="20"/>
      <w:sz w:val="28"/>
      <w:szCs w:val="24"/>
    </w:rPr>
  </w:style>
  <w:style w:type="character" w:customStyle="1" w:styleId="a6">
    <w:name w:val="Верхний колонтитул Знак"/>
    <w:basedOn w:val="a2"/>
    <w:link w:val="a5"/>
    <w:rsid w:val="003111BF"/>
    <w:rPr>
      <w:sz w:val="24"/>
      <w:szCs w:val="24"/>
    </w:rPr>
  </w:style>
  <w:style w:type="character" w:customStyle="1" w:styleId="a8">
    <w:name w:val="Нижний колонтитул Знак"/>
    <w:basedOn w:val="a2"/>
    <w:link w:val="a7"/>
    <w:rsid w:val="003111BF"/>
    <w:rPr>
      <w:sz w:val="24"/>
      <w:szCs w:val="24"/>
    </w:rPr>
  </w:style>
  <w:style w:type="character" w:customStyle="1" w:styleId="22">
    <w:name w:val="Основной текст 2 Знак"/>
    <w:basedOn w:val="a2"/>
    <w:link w:val="21"/>
    <w:rsid w:val="003111BF"/>
    <w:rPr>
      <w:rFonts w:ascii="GOST type B" w:hAnsi="GOST type B"/>
      <w:i/>
      <w:sz w:val="24"/>
      <w:szCs w:val="24"/>
    </w:rPr>
  </w:style>
  <w:style w:type="character" w:customStyle="1" w:styleId="32">
    <w:name w:val="Основной текст 3 Знак"/>
    <w:basedOn w:val="a2"/>
    <w:link w:val="31"/>
    <w:rsid w:val="003111BF"/>
    <w:rPr>
      <w:rFonts w:ascii="GOST type B" w:hAnsi="GOST type B"/>
      <w:i/>
      <w:sz w:val="24"/>
      <w:szCs w:val="24"/>
    </w:rPr>
  </w:style>
  <w:style w:type="character" w:customStyle="1" w:styleId="af3">
    <w:name w:val="Схема документа Знак"/>
    <w:basedOn w:val="a2"/>
    <w:link w:val="af2"/>
    <w:semiHidden/>
    <w:rsid w:val="003111BF"/>
    <w:rPr>
      <w:rFonts w:ascii="Tahoma" w:hAnsi="Tahoma" w:cs="Tahoma"/>
      <w:sz w:val="24"/>
      <w:szCs w:val="24"/>
      <w:shd w:val="clear" w:color="auto" w:fill="000080"/>
    </w:rPr>
  </w:style>
  <w:style w:type="paragraph" w:styleId="afc">
    <w:name w:val="No Spacing"/>
    <w:uiPriority w:val="1"/>
    <w:qFormat/>
    <w:rsid w:val="00924AD7"/>
    <w:pPr>
      <w:widowControl w:val="0"/>
      <w:autoSpaceDE w:val="0"/>
      <w:autoSpaceDN w:val="0"/>
      <w:adjustRightInd w:val="0"/>
    </w:pPr>
  </w:style>
  <w:style w:type="character" w:customStyle="1" w:styleId="afd">
    <w:name w:val="Основной текст_"/>
    <w:basedOn w:val="a2"/>
    <w:link w:val="35"/>
    <w:locked/>
    <w:rsid w:val="002619FD"/>
  </w:style>
  <w:style w:type="character" w:customStyle="1" w:styleId="afe">
    <w:name w:val="Основной текст + Полужирный"/>
    <w:basedOn w:val="afd"/>
    <w:rsid w:val="002619FD"/>
    <w:rPr>
      <w:b/>
      <w:bCs/>
    </w:rPr>
  </w:style>
  <w:style w:type="paragraph" w:customStyle="1" w:styleId="35">
    <w:name w:val="Основной текст3"/>
    <w:basedOn w:val="a1"/>
    <w:link w:val="afd"/>
    <w:uiPriority w:val="99"/>
    <w:rsid w:val="002619FD"/>
    <w:pPr>
      <w:spacing w:before="240" w:line="414" w:lineRule="exact"/>
      <w:ind w:hanging="1420"/>
      <w:jc w:val="both"/>
    </w:pPr>
    <w:rPr>
      <w:sz w:val="20"/>
      <w:szCs w:val="20"/>
    </w:rPr>
  </w:style>
  <w:style w:type="character" w:customStyle="1" w:styleId="4pt">
    <w:name w:val="Основной текст + Интервал 4 pt"/>
    <w:basedOn w:val="afd"/>
    <w:uiPriority w:val="99"/>
    <w:rsid w:val="002619FD"/>
    <w:rPr>
      <w:spacing w:val="80"/>
    </w:rPr>
  </w:style>
  <w:style w:type="character" w:customStyle="1" w:styleId="1pt">
    <w:name w:val="Основной текст + Интервал 1 pt"/>
    <w:basedOn w:val="afd"/>
    <w:uiPriority w:val="99"/>
    <w:rsid w:val="002619FD"/>
    <w:rPr>
      <w:spacing w:val="30"/>
    </w:rPr>
  </w:style>
  <w:style w:type="paragraph" w:customStyle="1" w:styleId="u1">
    <w:name w:val="u1"/>
    <w:basedOn w:val="a1"/>
    <w:next w:val="a1"/>
    <w:rsid w:val="001D2171"/>
    <w:pPr>
      <w:overflowPunct w:val="0"/>
      <w:autoSpaceDE w:val="0"/>
      <w:autoSpaceDN w:val="0"/>
      <w:adjustRightInd w:val="0"/>
      <w:jc w:val="center"/>
      <w:textAlignment w:val="baseline"/>
    </w:pPr>
    <w:rPr>
      <w:sz w:val="28"/>
      <w:szCs w:val="20"/>
    </w:rPr>
  </w:style>
  <w:style w:type="paragraph" w:customStyle="1" w:styleId="aff">
    <w:name w:val="Текст ПЗ"/>
    <w:basedOn w:val="a1"/>
    <w:uiPriority w:val="99"/>
    <w:rsid w:val="001D217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szCs w:val="20"/>
    </w:rPr>
  </w:style>
  <w:style w:type="paragraph" w:customStyle="1" w:styleId="ConsPlusNormal">
    <w:name w:val="ConsPlusNormal"/>
    <w:uiPriority w:val="99"/>
    <w:rsid w:val="001D2171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customStyle="1" w:styleId="110">
    <w:name w:val="Основной текст11"/>
    <w:basedOn w:val="a1"/>
    <w:uiPriority w:val="99"/>
    <w:rsid w:val="004743F4"/>
    <w:pPr>
      <w:spacing w:before="360" w:line="410" w:lineRule="exact"/>
      <w:ind w:hanging="1400"/>
      <w:jc w:val="both"/>
    </w:pPr>
    <w:rPr>
      <w:rFonts w:ascii="Calibri" w:eastAsia="Calibri" w:hAnsi="Calibri"/>
    </w:rPr>
  </w:style>
  <w:style w:type="character" w:customStyle="1" w:styleId="36">
    <w:name w:val="Основной текст (3)_"/>
    <w:basedOn w:val="a2"/>
    <w:link w:val="37"/>
    <w:uiPriority w:val="99"/>
    <w:locked/>
    <w:rsid w:val="004743F4"/>
    <w:rPr>
      <w:sz w:val="24"/>
      <w:szCs w:val="24"/>
    </w:rPr>
  </w:style>
  <w:style w:type="paragraph" w:customStyle="1" w:styleId="37">
    <w:name w:val="Основной текст (3)"/>
    <w:basedOn w:val="a1"/>
    <w:link w:val="36"/>
    <w:uiPriority w:val="99"/>
    <w:rsid w:val="004743F4"/>
    <w:pPr>
      <w:spacing w:after="600" w:line="240" w:lineRule="atLeast"/>
      <w:jc w:val="center"/>
    </w:pPr>
  </w:style>
  <w:style w:type="character" w:customStyle="1" w:styleId="41">
    <w:name w:val="Основной текст (4)_"/>
    <w:basedOn w:val="a2"/>
    <w:link w:val="42"/>
    <w:uiPriority w:val="99"/>
    <w:locked/>
    <w:rsid w:val="004743F4"/>
    <w:rPr>
      <w:sz w:val="17"/>
      <w:szCs w:val="17"/>
    </w:rPr>
  </w:style>
  <w:style w:type="paragraph" w:customStyle="1" w:styleId="42">
    <w:name w:val="Основной текст (4)"/>
    <w:basedOn w:val="a1"/>
    <w:link w:val="41"/>
    <w:uiPriority w:val="99"/>
    <w:rsid w:val="004743F4"/>
    <w:pPr>
      <w:spacing w:before="180" w:line="240" w:lineRule="atLeast"/>
    </w:pPr>
    <w:rPr>
      <w:sz w:val="17"/>
      <w:szCs w:val="17"/>
    </w:rPr>
  </w:style>
  <w:style w:type="character" w:customStyle="1" w:styleId="412pt">
    <w:name w:val="Основной текст (4) + 12 pt"/>
    <w:basedOn w:val="41"/>
    <w:uiPriority w:val="99"/>
    <w:rsid w:val="004743F4"/>
    <w:rPr>
      <w:sz w:val="24"/>
      <w:szCs w:val="24"/>
    </w:rPr>
  </w:style>
  <w:style w:type="character" w:customStyle="1" w:styleId="81">
    <w:name w:val="Основной текст + 81"/>
    <w:aliases w:val="5 pt2"/>
    <w:basedOn w:val="afd"/>
    <w:uiPriority w:val="99"/>
    <w:rsid w:val="004743F4"/>
    <w:rPr>
      <w:sz w:val="17"/>
      <w:szCs w:val="17"/>
    </w:rPr>
  </w:style>
  <w:style w:type="character" w:customStyle="1" w:styleId="230">
    <w:name w:val="Основной текст (23)_"/>
    <w:basedOn w:val="a2"/>
    <w:link w:val="231"/>
    <w:uiPriority w:val="99"/>
    <w:locked/>
    <w:rsid w:val="004743F4"/>
    <w:rPr>
      <w:sz w:val="8"/>
      <w:szCs w:val="8"/>
    </w:rPr>
  </w:style>
  <w:style w:type="paragraph" w:customStyle="1" w:styleId="231">
    <w:name w:val="Основной текст (23)"/>
    <w:basedOn w:val="a1"/>
    <w:link w:val="230"/>
    <w:uiPriority w:val="99"/>
    <w:rsid w:val="004743F4"/>
    <w:pPr>
      <w:spacing w:line="240" w:lineRule="atLeast"/>
    </w:pPr>
    <w:rPr>
      <w:sz w:val="8"/>
      <w:szCs w:val="8"/>
    </w:rPr>
  </w:style>
  <w:style w:type="character" w:customStyle="1" w:styleId="240">
    <w:name w:val="Основной текст (24)_"/>
    <w:basedOn w:val="a2"/>
    <w:link w:val="241"/>
    <w:uiPriority w:val="99"/>
    <w:locked/>
    <w:rsid w:val="004743F4"/>
    <w:rPr>
      <w:sz w:val="8"/>
      <w:szCs w:val="8"/>
    </w:rPr>
  </w:style>
  <w:style w:type="paragraph" w:customStyle="1" w:styleId="241">
    <w:name w:val="Основной текст (24)"/>
    <w:basedOn w:val="a1"/>
    <w:link w:val="240"/>
    <w:uiPriority w:val="99"/>
    <w:rsid w:val="004743F4"/>
    <w:pPr>
      <w:spacing w:line="240" w:lineRule="atLeast"/>
      <w:jc w:val="both"/>
    </w:pPr>
    <w:rPr>
      <w:sz w:val="8"/>
      <w:szCs w:val="8"/>
    </w:rPr>
  </w:style>
  <w:style w:type="paragraph" w:customStyle="1" w:styleId="14">
    <w:name w:val="Основной текст1"/>
    <w:basedOn w:val="a1"/>
    <w:rsid w:val="0051366E"/>
    <w:pPr>
      <w:spacing w:before="360" w:line="414" w:lineRule="exact"/>
      <w:ind w:hanging="1520"/>
    </w:pPr>
  </w:style>
  <w:style w:type="character" w:customStyle="1" w:styleId="26">
    <w:name w:val="Основной текст2"/>
    <w:basedOn w:val="afd"/>
    <w:rsid w:val="00FF7D04"/>
    <w:rPr>
      <w:rFonts w:ascii="Times New Roman" w:eastAsia="Times New Roman" w:hAnsi="Times New Roman" w:cs="Times New Roman"/>
      <w:color w:val="000000"/>
      <w:spacing w:val="0"/>
      <w:w w:val="100"/>
      <w:position w:val="0"/>
      <w:sz w:val="22"/>
      <w:szCs w:val="22"/>
      <w:shd w:val="clear" w:color="auto" w:fill="FFFFFF"/>
      <w:lang w:val="ru-RU" w:eastAsia="ru-RU" w:bidi="ru-RU"/>
    </w:rPr>
  </w:style>
  <w:style w:type="character" w:customStyle="1" w:styleId="13pt">
    <w:name w:val="Основной текст + 13 pt;Полужирный"/>
    <w:basedOn w:val="afd"/>
    <w:rsid w:val="00FF7D04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6"/>
      <w:szCs w:val="26"/>
      <w:shd w:val="clear" w:color="auto" w:fill="FFFFFF"/>
      <w:lang w:val="ru-RU" w:eastAsia="ru-RU" w:bidi="ru-RU"/>
    </w:rPr>
  </w:style>
  <w:style w:type="character" w:customStyle="1" w:styleId="15pt-1pt">
    <w:name w:val="Основной текст + 15 pt;Курсив;Интервал -1 pt"/>
    <w:basedOn w:val="afd"/>
    <w:rsid w:val="00FF7D04"/>
    <w:rPr>
      <w:rFonts w:ascii="Times New Roman" w:eastAsia="Times New Roman" w:hAnsi="Times New Roman" w:cs="Times New Roman"/>
      <w:i/>
      <w:iCs/>
      <w:color w:val="000000"/>
      <w:spacing w:val="-20"/>
      <w:w w:val="100"/>
      <w:position w:val="0"/>
      <w:sz w:val="30"/>
      <w:szCs w:val="30"/>
      <w:shd w:val="clear" w:color="auto" w:fill="FFFFFF"/>
      <w:lang w:val="ru-RU" w:eastAsia="ru-RU" w:bidi="ru-RU"/>
    </w:rPr>
  </w:style>
  <w:style w:type="character" w:customStyle="1" w:styleId="aff0">
    <w:name w:val="Основной текст + Малые прописные"/>
    <w:basedOn w:val="afd"/>
    <w:rsid w:val="00FF7D04"/>
    <w:rPr>
      <w:rFonts w:ascii="Times New Roman" w:eastAsia="Times New Roman" w:hAnsi="Times New Roman" w:cs="Times New Roman"/>
      <w:smallCaps/>
      <w:color w:val="000000"/>
      <w:spacing w:val="0"/>
      <w:w w:val="100"/>
      <w:position w:val="0"/>
      <w:sz w:val="22"/>
      <w:szCs w:val="22"/>
      <w:shd w:val="clear" w:color="auto" w:fill="FFFFFF"/>
      <w:lang w:val="en-US" w:eastAsia="en-US" w:bidi="en-US"/>
    </w:rPr>
  </w:style>
  <w:style w:type="character" w:customStyle="1" w:styleId="4pt0">
    <w:name w:val="Основной текст + 4 pt;Курсив"/>
    <w:basedOn w:val="afd"/>
    <w:rsid w:val="00FF7D04"/>
    <w:rPr>
      <w:rFonts w:ascii="Times New Roman" w:eastAsia="Times New Roman" w:hAnsi="Times New Roman" w:cs="Times New Roman"/>
      <w:i/>
      <w:iCs/>
      <w:color w:val="000000"/>
      <w:spacing w:val="0"/>
      <w:w w:val="100"/>
      <w:position w:val="0"/>
      <w:sz w:val="8"/>
      <w:szCs w:val="8"/>
      <w:shd w:val="clear" w:color="auto" w:fill="FFFFFF"/>
      <w:lang w:val="ru-RU" w:eastAsia="ru-RU" w:bidi="ru-RU"/>
    </w:rPr>
  </w:style>
  <w:style w:type="paragraph" w:customStyle="1" w:styleId="43">
    <w:name w:val="Основной текст4"/>
    <w:basedOn w:val="a1"/>
    <w:rsid w:val="00FF7D04"/>
    <w:pPr>
      <w:widowControl w:val="0"/>
      <w:shd w:val="clear" w:color="auto" w:fill="FFFFFF"/>
      <w:spacing w:before="360" w:after="780" w:line="274" w:lineRule="exact"/>
    </w:pPr>
    <w:rPr>
      <w:sz w:val="22"/>
      <w:szCs w:val="22"/>
      <w:lang w:bidi="ru-RU"/>
    </w:rPr>
  </w:style>
  <w:style w:type="character" w:customStyle="1" w:styleId="4pt1">
    <w:name w:val="Основной текст + 4 pt"/>
    <w:aliases w:val="Курсив,Заголовок №2 + 17 pt,Не полужирный,Интервал 4 pt"/>
    <w:basedOn w:val="a2"/>
    <w:rsid w:val="00A16CE8"/>
    <w:rPr>
      <w:rFonts w:ascii="Times New Roman" w:eastAsia="Times New Roman" w:hAnsi="Times New Roman" w:cs="Times New Roman" w:hint="default"/>
      <w:i/>
      <w:iCs/>
      <w:color w:val="000000"/>
      <w:spacing w:val="0"/>
      <w:w w:val="100"/>
      <w:position w:val="0"/>
      <w:sz w:val="8"/>
      <w:szCs w:val="8"/>
      <w:shd w:val="clear" w:color="auto" w:fill="FFFFFF"/>
      <w:lang w:val="ru-RU" w:eastAsia="ru-RU" w:bidi="ru-RU"/>
    </w:rPr>
  </w:style>
  <w:style w:type="character" w:customStyle="1" w:styleId="10pt">
    <w:name w:val="Основной текст + 10 pt"/>
    <w:basedOn w:val="afd"/>
    <w:rsid w:val="000277D5"/>
    <w:rPr>
      <w:rFonts w:ascii="Times New Roman" w:eastAsia="Times New Roman" w:hAnsi="Times New Roman" w:cs="Times New Roman"/>
      <w:color w:val="000000"/>
      <w:spacing w:val="0"/>
      <w:w w:val="100"/>
      <w:position w:val="0"/>
      <w:sz w:val="20"/>
      <w:szCs w:val="20"/>
      <w:shd w:val="clear" w:color="auto" w:fill="FFFFFF"/>
      <w:lang w:val="en-US" w:eastAsia="en-US" w:bidi="en-US"/>
    </w:rPr>
  </w:style>
  <w:style w:type="character" w:customStyle="1" w:styleId="27">
    <w:name w:val="Основной текст (2)_"/>
    <w:basedOn w:val="a2"/>
    <w:link w:val="28"/>
    <w:rsid w:val="000277D5"/>
    <w:rPr>
      <w:b/>
      <w:bCs/>
      <w:sz w:val="22"/>
      <w:szCs w:val="22"/>
      <w:shd w:val="clear" w:color="auto" w:fill="FFFFFF"/>
    </w:rPr>
  </w:style>
  <w:style w:type="character" w:customStyle="1" w:styleId="2David16pt">
    <w:name w:val="Основной текст (2) + David;16 pt;Не полужирный;Курсив"/>
    <w:basedOn w:val="27"/>
    <w:rsid w:val="000277D5"/>
    <w:rPr>
      <w:rFonts w:ascii="David" w:eastAsia="David" w:hAnsi="David" w:cs="David"/>
      <w:b/>
      <w:bCs/>
      <w:i/>
      <w:iCs/>
      <w:color w:val="000000"/>
      <w:spacing w:val="0"/>
      <w:w w:val="100"/>
      <w:position w:val="0"/>
      <w:sz w:val="32"/>
      <w:szCs w:val="32"/>
      <w:shd w:val="clear" w:color="auto" w:fill="FFFFFF"/>
      <w:lang w:val="ru-RU" w:eastAsia="ru-RU" w:bidi="ru-RU"/>
    </w:rPr>
  </w:style>
  <w:style w:type="paragraph" w:customStyle="1" w:styleId="28">
    <w:name w:val="Основной текст (2)"/>
    <w:basedOn w:val="a1"/>
    <w:link w:val="27"/>
    <w:rsid w:val="000277D5"/>
    <w:pPr>
      <w:widowControl w:val="0"/>
      <w:shd w:val="clear" w:color="auto" w:fill="FFFFFF"/>
      <w:spacing w:line="317" w:lineRule="exact"/>
      <w:jc w:val="center"/>
    </w:pPr>
    <w:rPr>
      <w:b/>
      <w:bCs/>
      <w:sz w:val="22"/>
      <w:szCs w:val="22"/>
    </w:rPr>
  </w:style>
  <w:style w:type="character" w:customStyle="1" w:styleId="15">
    <w:name w:val="Заголовок №1_"/>
    <w:basedOn w:val="a2"/>
    <w:link w:val="16"/>
    <w:rsid w:val="00277FCA"/>
    <w:rPr>
      <w:b/>
      <w:bCs/>
      <w:sz w:val="22"/>
      <w:szCs w:val="22"/>
      <w:shd w:val="clear" w:color="auto" w:fill="FFFFFF"/>
    </w:rPr>
  </w:style>
  <w:style w:type="character" w:customStyle="1" w:styleId="29">
    <w:name w:val="Заголовок №2_"/>
    <w:basedOn w:val="a2"/>
    <w:link w:val="2a"/>
    <w:rsid w:val="00277FCA"/>
    <w:rPr>
      <w:b/>
      <w:bCs/>
      <w:sz w:val="23"/>
      <w:szCs w:val="23"/>
      <w:shd w:val="clear" w:color="auto" w:fill="FFFFFF"/>
    </w:rPr>
  </w:style>
  <w:style w:type="character" w:customStyle="1" w:styleId="217pt4pt">
    <w:name w:val="Заголовок №2 + 17 pt;Не полужирный;Курсив;Интервал 4 pt"/>
    <w:basedOn w:val="29"/>
    <w:rsid w:val="00277FCA"/>
    <w:rPr>
      <w:b/>
      <w:bCs/>
      <w:i/>
      <w:iCs/>
      <w:color w:val="000000"/>
      <w:spacing w:val="80"/>
      <w:w w:val="100"/>
      <w:position w:val="0"/>
      <w:sz w:val="34"/>
      <w:szCs w:val="34"/>
      <w:shd w:val="clear" w:color="auto" w:fill="FFFFFF"/>
      <w:lang w:val="en-US" w:eastAsia="en-US" w:bidi="en-US"/>
    </w:rPr>
  </w:style>
  <w:style w:type="character" w:customStyle="1" w:styleId="aff1">
    <w:name w:val="Подпись к таблице_"/>
    <w:basedOn w:val="a2"/>
    <w:link w:val="aff2"/>
    <w:rsid w:val="00277FCA"/>
    <w:rPr>
      <w:b/>
      <w:bCs/>
      <w:shd w:val="clear" w:color="auto" w:fill="FFFFFF"/>
    </w:rPr>
  </w:style>
  <w:style w:type="character" w:customStyle="1" w:styleId="14pt">
    <w:name w:val="Основной текст + 14 pt"/>
    <w:basedOn w:val="afd"/>
    <w:rsid w:val="00277FCA"/>
    <w:rPr>
      <w:rFonts w:ascii="Times New Roman" w:eastAsia="Times New Roman" w:hAnsi="Times New Roman" w:cs="Times New Roman"/>
      <w:color w:val="000000"/>
      <w:spacing w:val="0"/>
      <w:w w:val="100"/>
      <w:position w:val="0"/>
      <w:sz w:val="28"/>
      <w:szCs w:val="28"/>
      <w:shd w:val="clear" w:color="auto" w:fill="FFFFFF"/>
      <w:lang w:val="ru-RU" w:eastAsia="ru-RU" w:bidi="ru-RU"/>
    </w:rPr>
  </w:style>
  <w:style w:type="paragraph" w:customStyle="1" w:styleId="16">
    <w:name w:val="Заголовок №1"/>
    <w:basedOn w:val="a1"/>
    <w:link w:val="15"/>
    <w:rsid w:val="00277FCA"/>
    <w:pPr>
      <w:widowControl w:val="0"/>
      <w:shd w:val="clear" w:color="auto" w:fill="FFFFFF"/>
      <w:spacing w:after="300" w:line="0" w:lineRule="atLeast"/>
      <w:jc w:val="both"/>
      <w:outlineLvl w:val="0"/>
    </w:pPr>
    <w:rPr>
      <w:b/>
      <w:bCs/>
      <w:sz w:val="22"/>
      <w:szCs w:val="22"/>
    </w:rPr>
  </w:style>
  <w:style w:type="paragraph" w:customStyle="1" w:styleId="2a">
    <w:name w:val="Заголовок №2"/>
    <w:basedOn w:val="a1"/>
    <w:link w:val="29"/>
    <w:rsid w:val="00277FCA"/>
    <w:pPr>
      <w:widowControl w:val="0"/>
      <w:shd w:val="clear" w:color="auto" w:fill="FFFFFF"/>
      <w:spacing w:before="180" w:after="300" w:line="0" w:lineRule="atLeast"/>
      <w:jc w:val="center"/>
      <w:outlineLvl w:val="1"/>
    </w:pPr>
    <w:rPr>
      <w:b/>
      <w:bCs/>
      <w:sz w:val="23"/>
      <w:szCs w:val="23"/>
    </w:rPr>
  </w:style>
  <w:style w:type="paragraph" w:customStyle="1" w:styleId="aff2">
    <w:name w:val="Подпись к таблице"/>
    <w:basedOn w:val="a1"/>
    <w:link w:val="aff1"/>
    <w:rsid w:val="00277FCA"/>
    <w:pPr>
      <w:widowControl w:val="0"/>
      <w:shd w:val="clear" w:color="auto" w:fill="FFFFFF"/>
      <w:spacing w:line="0" w:lineRule="atLeast"/>
    </w:pPr>
    <w:rPr>
      <w:b/>
      <w:bCs/>
      <w:sz w:val="20"/>
      <w:szCs w:val="20"/>
    </w:rPr>
  </w:style>
  <w:style w:type="paragraph" w:customStyle="1" w:styleId="71">
    <w:name w:val="Основной текст7"/>
    <w:basedOn w:val="a1"/>
    <w:rsid w:val="00BA04AA"/>
    <w:pPr>
      <w:widowControl w:val="0"/>
      <w:shd w:val="clear" w:color="auto" w:fill="FFFFFF"/>
      <w:spacing w:after="60" w:line="168" w:lineRule="exact"/>
      <w:jc w:val="right"/>
    </w:pPr>
    <w:rPr>
      <w:sz w:val="23"/>
      <w:szCs w:val="23"/>
      <w:lang w:bidi="ru-RU"/>
    </w:rPr>
  </w:style>
  <w:style w:type="paragraph" w:customStyle="1" w:styleId="17">
    <w:name w:val="Обычный1"/>
    <w:rsid w:val="00A663D3"/>
    <w:pPr>
      <w:widowControl w:val="0"/>
      <w:snapToGrid w:val="0"/>
    </w:pPr>
    <w:rPr>
      <w:rFonts w:ascii="Arial" w:hAnsi="Arial"/>
      <w:b/>
      <w:i/>
    </w:rPr>
  </w:style>
  <w:style w:type="character" w:styleId="aff3">
    <w:name w:val="Hyperlink"/>
    <w:basedOn w:val="a2"/>
    <w:uiPriority w:val="99"/>
    <w:unhideWhenUsed/>
    <w:rsid w:val="00FB0FC5"/>
    <w:rPr>
      <w:color w:val="0000FF" w:themeColor="hyperlink"/>
      <w:u w:val="single"/>
    </w:rPr>
  </w:style>
  <w:style w:type="paragraph" w:customStyle="1" w:styleId="Style11">
    <w:name w:val="Style11"/>
    <w:basedOn w:val="a1"/>
    <w:uiPriority w:val="99"/>
    <w:rsid w:val="00FB0FC5"/>
    <w:pPr>
      <w:widowControl w:val="0"/>
      <w:autoSpaceDE w:val="0"/>
      <w:autoSpaceDN w:val="0"/>
      <w:adjustRightInd w:val="0"/>
      <w:spacing w:line="269" w:lineRule="exact"/>
      <w:ind w:hanging="394"/>
    </w:pPr>
    <w:rPr>
      <w:rFonts w:ascii="Arial" w:hAnsi="Arial" w:cs="Arial"/>
    </w:rPr>
  </w:style>
  <w:style w:type="character" w:customStyle="1" w:styleId="FontStyle46">
    <w:name w:val="Font Style46"/>
    <w:uiPriority w:val="99"/>
    <w:rsid w:val="00FB0FC5"/>
    <w:rPr>
      <w:rFonts w:ascii="Arial" w:hAnsi="Arial" w:cs="Arial" w:hint="default"/>
      <w:sz w:val="20"/>
    </w:rPr>
  </w:style>
  <w:style w:type="paragraph" w:styleId="aff4">
    <w:name w:val="Normal (Web)"/>
    <w:basedOn w:val="a1"/>
    <w:uiPriority w:val="99"/>
    <w:semiHidden/>
    <w:unhideWhenUsed/>
    <w:rsid w:val="0098013F"/>
    <w:pPr>
      <w:spacing w:before="100" w:beforeAutospacing="1" w:after="100" w:afterAutospacing="1"/>
    </w:pPr>
  </w:style>
  <w:style w:type="paragraph" w:customStyle="1" w:styleId="p15">
    <w:name w:val="p15"/>
    <w:basedOn w:val="a1"/>
    <w:rsid w:val="002502A8"/>
    <w:pPr>
      <w:spacing w:before="100" w:beforeAutospacing="1" w:after="100" w:afterAutospacing="1"/>
    </w:pPr>
  </w:style>
  <w:style w:type="paragraph" w:customStyle="1" w:styleId="p38">
    <w:name w:val="p38"/>
    <w:basedOn w:val="a1"/>
    <w:rsid w:val="002502A8"/>
    <w:pPr>
      <w:spacing w:before="100" w:beforeAutospacing="1" w:after="100" w:afterAutospacing="1"/>
    </w:pPr>
  </w:style>
  <w:style w:type="paragraph" w:customStyle="1" w:styleId="p39">
    <w:name w:val="p39"/>
    <w:basedOn w:val="a1"/>
    <w:rsid w:val="002502A8"/>
    <w:pPr>
      <w:spacing w:before="100" w:beforeAutospacing="1" w:after="100" w:afterAutospacing="1"/>
    </w:pPr>
  </w:style>
  <w:style w:type="paragraph" w:customStyle="1" w:styleId="p40">
    <w:name w:val="p40"/>
    <w:basedOn w:val="a1"/>
    <w:rsid w:val="002502A8"/>
    <w:pPr>
      <w:spacing w:before="100" w:beforeAutospacing="1" w:after="100" w:afterAutospacing="1"/>
    </w:pPr>
  </w:style>
  <w:style w:type="paragraph" w:customStyle="1" w:styleId="p31">
    <w:name w:val="p31"/>
    <w:basedOn w:val="a1"/>
    <w:rsid w:val="002502A8"/>
    <w:pPr>
      <w:spacing w:before="100" w:beforeAutospacing="1" w:after="100" w:afterAutospacing="1"/>
    </w:pPr>
  </w:style>
  <w:style w:type="character" w:customStyle="1" w:styleId="ft26">
    <w:name w:val="ft26"/>
    <w:basedOn w:val="a2"/>
    <w:rsid w:val="002502A8"/>
  </w:style>
  <w:style w:type="character" w:customStyle="1" w:styleId="ft27">
    <w:name w:val="ft27"/>
    <w:basedOn w:val="a2"/>
    <w:rsid w:val="002502A8"/>
  </w:style>
  <w:style w:type="character" w:customStyle="1" w:styleId="ft28">
    <w:name w:val="ft28"/>
    <w:basedOn w:val="a2"/>
    <w:rsid w:val="002502A8"/>
  </w:style>
  <w:style w:type="character" w:customStyle="1" w:styleId="c6">
    <w:name w:val="c6"/>
    <w:basedOn w:val="a2"/>
    <w:rsid w:val="002502A8"/>
  </w:style>
  <w:style w:type="character" w:customStyle="1" w:styleId="c121">
    <w:name w:val="c121"/>
    <w:basedOn w:val="a2"/>
    <w:rsid w:val="002502A8"/>
  </w:style>
  <w:style w:type="paragraph" w:customStyle="1" w:styleId="Default">
    <w:name w:val="Default"/>
    <w:rsid w:val="00C94808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p14">
    <w:name w:val="p14"/>
    <w:basedOn w:val="a1"/>
    <w:rsid w:val="00C94808"/>
    <w:pPr>
      <w:spacing w:before="100" w:beforeAutospacing="1" w:after="100" w:afterAutospacing="1"/>
    </w:pPr>
  </w:style>
  <w:style w:type="character" w:customStyle="1" w:styleId="ft7">
    <w:name w:val="ft7"/>
    <w:basedOn w:val="a2"/>
    <w:rsid w:val="00C94808"/>
  </w:style>
  <w:style w:type="character" w:customStyle="1" w:styleId="ft0">
    <w:name w:val="ft0"/>
    <w:basedOn w:val="a2"/>
    <w:rsid w:val="00C94808"/>
  </w:style>
  <w:style w:type="character" w:customStyle="1" w:styleId="ft8">
    <w:name w:val="ft8"/>
    <w:basedOn w:val="a2"/>
    <w:rsid w:val="00C94808"/>
  </w:style>
  <w:style w:type="character" w:customStyle="1" w:styleId="aff5">
    <w:name w:val="Текст основной Знак Знак"/>
    <w:link w:val="aff6"/>
    <w:locked/>
    <w:rsid w:val="00BD1835"/>
    <w:rPr>
      <w:sz w:val="24"/>
    </w:rPr>
  </w:style>
  <w:style w:type="paragraph" w:customStyle="1" w:styleId="aff6">
    <w:name w:val="Текст основной"/>
    <w:basedOn w:val="a1"/>
    <w:link w:val="aff5"/>
    <w:rsid w:val="00BD1835"/>
    <w:pPr>
      <w:spacing w:before="120" w:line="360" w:lineRule="auto"/>
      <w:ind w:firstLine="709"/>
      <w:jc w:val="both"/>
    </w:pPr>
    <w:rPr>
      <w:szCs w:val="20"/>
    </w:rPr>
  </w:style>
  <w:style w:type="paragraph" w:customStyle="1" w:styleId="Ze">
    <w:name w:val="Zeбычный"/>
    <w:rsid w:val="00420D75"/>
    <w:pPr>
      <w:widowControl w:val="0"/>
    </w:pPr>
    <w:rPr>
      <w:snapToGrid w:val="0"/>
    </w:rPr>
  </w:style>
  <w:style w:type="paragraph" w:customStyle="1" w:styleId="e1">
    <w:name w:val="Оўe1ычный"/>
    <w:rsid w:val="00420D75"/>
    <w:pPr>
      <w:widowControl w:val="0"/>
    </w:pPr>
    <w:rPr>
      <w:snapToGrid w:val="0"/>
    </w:rPr>
  </w:style>
  <w:style w:type="paragraph" w:customStyle="1" w:styleId="160">
    <w:name w:val="Основной текст16"/>
    <w:basedOn w:val="a1"/>
    <w:rsid w:val="00640E0D"/>
    <w:pPr>
      <w:shd w:val="clear" w:color="auto" w:fill="FFFFFF"/>
      <w:spacing w:before="420" w:line="413" w:lineRule="exact"/>
      <w:jc w:val="both"/>
    </w:pPr>
    <w:rPr>
      <w:rFonts w:ascii="Lucida Sans Unicode" w:eastAsia="Lucida Sans Unicode" w:hAnsi="Lucida Sans Unicode" w:cs="Lucida Sans Unicode"/>
      <w:spacing w:val="-10"/>
      <w:sz w:val="20"/>
      <w:szCs w:val="20"/>
    </w:rPr>
  </w:style>
  <w:style w:type="paragraph" w:customStyle="1" w:styleId="aff7">
    <w:name w:val="Стиль первый"/>
    <w:qFormat/>
    <w:rsid w:val="00EE13EB"/>
    <w:pPr>
      <w:shd w:val="clear" w:color="auto" w:fill="FFFFFF"/>
      <w:spacing w:line="360" w:lineRule="auto"/>
      <w:jc w:val="both"/>
    </w:pPr>
    <w:rPr>
      <w:bCs/>
      <w:kern w:val="36"/>
      <w:sz w:val="28"/>
      <w:szCs w:val="28"/>
    </w:rPr>
  </w:style>
  <w:style w:type="paragraph" w:customStyle="1" w:styleId="aff8">
    <w:name w:val="Стиль второй"/>
    <w:basedOn w:val="a1"/>
    <w:qFormat/>
    <w:rsid w:val="00EE13EB"/>
    <w:pPr>
      <w:shd w:val="clear" w:color="auto" w:fill="FFFFFF"/>
      <w:spacing w:line="360" w:lineRule="auto"/>
      <w:jc w:val="both"/>
    </w:pPr>
    <w:rPr>
      <w:bCs/>
      <w:kern w:val="36"/>
      <w:sz w:val="28"/>
      <w:szCs w:val="28"/>
    </w:rPr>
  </w:style>
  <w:style w:type="paragraph" w:customStyle="1" w:styleId="01">
    <w:name w:val="01"/>
    <w:basedOn w:val="a1"/>
    <w:qFormat/>
    <w:rsid w:val="00DB3FA4"/>
    <w:pPr>
      <w:spacing w:before="280" w:after="280" w:line="360" w:lineRule="auto"/>
      <w:ind w:firstLine="706"/>
      <w:contextualSpacing/>
      <w:jc w:val="both"/>
      <w:outlineLvl w:val="0"/>
    </w:pPr>
    <w:rPr>
      <w:rFonts w:eastAsia="Calibri"/>
      <w:b/>
      <w:sz w:val="36"/>
      <w:szCs w:val="22"/>
      <w:lang w:eastAsia="en-US"/>
    </w:rPr>
  </w:style>
  <w:style w:type="paragraph" w:customStyle="1" w:styleId="02">
    <w:name w:val="02"/>
    <w:basedOn w:val="01"/>
    <w:qFormat/>
    <w:rsid w:val="008B7E9E"/>
    <w:pPr>
      <w:spacing w:before="120" w:after="120"/>
      <w:ind w:firstLine="709"/>
      <w:outlineLvl w:val="1"/>
    </w:pPr>
    <w:rPr>
      <w:sz w:val="32"/>
      <w:szCs w:val="20"/>
    </w:rPr>
  </w:style>
  <w:style w:type="paragraph" w:styleId="18">
    <w:name w:val="toc 1"/>
    <w:basedOn w:val="a1"/>
    <w:next w:val="a1"/>
    <w:autoRedefine/>
    <w:uiPriority w:val="39"/>
    <w:unhideWhenUsed/>
    <w:rsid w:val="00CF2CAA"/>
    <w:pPr>
      <w:spacing w:after="100"/>
    </w:pPr>
  </w:style>
  <w:style w:type="paragraph" w:customStyle="1" w:styleId="03">
    <w:name w:val="0"/>
    <w:basedOn w:val="a1"/>
    <w:qFormat/>
    <w:rsid w:val="000B2B24"/>
    <w:pPr>
      <w:spacing w:line="360" w:lineRule="auto"/>
      <w:ind w:firstLine="706"/>
      <w:jc w:val="both"/>
    </w:pPr>
    <w:rPr>
      <w:rFonts w:eastAsia="Calibri"/>
      <w:sz w:val="28"/>
      <w:szCs w:val="22"/>
      <w:lang w:eastAsia="en-US"/>
    </w:rPr>
  </w:style>
  <w:style w:type="paragraph" w:customStyle="1" w:styleId="04">
    <w:name w:val="таб0"/>
    <w:basedOn w:val="a1"/>
    <w:qFormat/>
    <w:rsid w:val="00B5323B"/>
    <w:pPr>
      <w:widowControl w:val="0"/>
      <w:autoSpaceDE w:val="0"/>
      <w:autoSpaceDN w:val="0"/>
      <w:adjustRightInd w:val="0"/>
      <w:jc w:val="center"/>
    </w:pPr>
    <w:rPr>
      <w:sz w:val="28"/>
      <w:szCs w:val="28"/>
    </w:rPr>
  </w:style>
  <w:style w:type="paragraph" w:customStyle="1" w:styleId="19">
    <w:name w:val="таб1"/>
    <w:basedOn w:val="03"/>
    <w:qFormat/>
    <w:rsid w:val="00946800"/>
  </w:style>
  <w:style w:type="paragraph" w:customStyle="1" w:styleId="aff9">
    <w:name w:val="рис"/>
    <w:basedOn w:val="a1"/>
    <w:qFormat/>
    <w:rsid w:val="00981EB6"/>
    <w:pPr>
      <w:shd w:val="clear" w:color="auto" w:fill="FFFFFF"/>
      <w:spacing w:before="280" w:after="280" w:line="360" w:lineRule="auto"/>
      <w:jc w:val="center"/>
    </w:pPr>
    <w:rPr>
      <w:noProof/>
      <w:color w:val="333333"/>
      <w:sz w:val="28"/>
      <w:szCs w:val="28"/>
    </w:rPr>
  </w:style>
  <w:style w:type="paragraph" w:customStyle="1" w:styleId="a">
    <w:name w:val="рисНомер"/>
    <w:basedOn w:val="a1"/>
    <w:qFormat/>
    <w:rsid w:val="000D7A8F"/>
    <w:pPr>
      <w:numPr>
        <w:numId w:val="3"/>
      </w:numPr>
      <w:shd w:val="clear" w:color="auto" w:fill="FFFFFF"/>
      <w:tabs>
        <w:tab w:val="left" w:pos="1701"/>
      </w:tabs>
      <w:spacing w:before="280" w:after="280" w:line="360" w:lineRule="auto"/>
      <w:ind w:left="0" w:firstLine="0"/>
      <w:jc w:val="center"/>
    </w:pPr>
    <w:rPr>
      <w:iCs/>
      <w:color w:val="333333"/>
      <w:sz w:val="28"/>
      <w:szCs w:val="28"/>
    </w:rPr>
  </w:style>
  <w:style w:type="table" w:customStyle="1" w:styleId="2b">
    <w:name w:val="Сетка таблицы2"/>
    <w:basedOn w:val="a3"/>
    <w:next w:val="af0"/>
    <w:uiPriority w:val="59"/>
    <w:rsid w:val="00B07C5D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0">
    <w:name w:val="0табНомер"/>
    <w:basedOn w:val="a1"/>
    <w:link w:val="05"/>
    <w:qFormat/>
    <w:rsid w:val="00C32C3D"/>
    <w:pPr>
      <w:numPr>
        <w:numId w:val="4"/>
      </w:numPr>
      <w:tabs>
        <w:tab w:val="left" w:pos="2410"/>
      </w:tabs>
      <w:spacing w:before="280" w:after="280" w:line="360" w:lineRule="auto"/>
      <w:ind w:left="0" w:firstLine="709"/>
      <w:jc w:val="both"/>
    </w:pPr>
    <w:rPr>
      <w:rFonts w:eastAsiaTheme="minorHAnsi" w:cstheme="minorBidi"/>
      <w:color w:val="000000" w:themeColor="text1"/>
      <w:sz w:val="28"/>
      <w:szCs w:val="22"/>
      <w:lang w:eastAsia="en-US"/>
    </w:rPr>
  </w:style>
  <w:style w:type="character" w:customStyle="1" w:styleId="05">
    <w:name w:val="0табНомер Знак"/>
    <w:basedOn w:val="a2"/>
    <w:link w:val="0"/>
    <w:rsid w:val="00C32C3D"/>
    <w:rPr>
      <w:rFonts w:eastAsiaTheme="minorHAnsi" w:cstheme="minorBidi"/>
      <w:color w:val="000000" w:themeColor="text1"/>
      <w:sz w:val="28"/>
      <w:szCs w:val="22"/>
      <w:lang w:eastAsia="en-US"/>
    </w:rPr>
  </w:style>
  <w:style w:type="paragraph" w:customStyle="1" w:styleId="06">
    <w:name w:val="0сновной"/>
    <w:basedOn w:val="a1"/>
    <w:link w:val="07"/>
    <w:qFormat/>
    <w:rsid w:val="00DC609D"/>
    <w:pPr>
      <w:spacing w:line="360" w:lineRule="auto"/>
      <w:ind w:firstLine="706"/>
      <w:jc w:val="both"/>
    </w:pPr>
    <w:rPr>
      <w:rFonts w:eastAsiaTheme="minorHAnsi" w:cstheme="minorBidi"/>
      <w:sz w:val="28"/>
      <w:szCs w:val="22"/>
      <w:lang w:eastAsia="en-US"/>
    </w:rPr>
  </w:style>
  <w:style w:type="character" w:customStyle="1" w:styleId="07">
    <w:name w:val="0сновной Знак"/>
    <w:basedOn w:val="a2"/>
    <w:link w:val="06"/>
    <w:rsid w:val="00DC609D"/>
    <w:rPr>
      <w:rFonts w:eastAsiaTheme="minorHAnsi" w:cstheme="minorBidi"/>
      <w:sz w:val="28"/>
      <w:szCs w:val="22"/>
      <w:lang w:eastAsia="en-US"/>
    </w:rPr>
  </w:style>
  <w:style w:type="paragraph" w:customStyle="1" w:styleId="00">
    <w:name w:val="0список"/>
    <w:basedOn w:val="06"/>
    <w:link w:val="08"/>
    <w:qFormat/>
    <w:rsid w:val="00DC609D"/>
    <w:pPr>
      <w:numPr>
        <w:numId w:val="5"/>
      </w:numPr>
      <w:tabs>
        <w:tab w:val="left" w:pos="993"/>
      </w:tabs>
      <w:ind w:left="0" w:firstLine="709"/>
    </w:pPr>
  </w:style>
  <w:style w:type="character" w:customStyle="1" w:styleId="08">
    <w:name w:val="0список Знак"/>
    <w:basedOn w:val="07"/>
    <w:link w:val="00"/>
    <w:rsid w:val="00DC609D"/>
    <w:rPr>
      <w:rFonts w:eastAsiaTheme="minorHAnsi" w:cstheme="minorBidi"/>
      <w:sz w:val="28"/>
      <w:szCs w:val="22"/>
      <w:lang w:eastAsia="en-US"/>
    </w:rPr>
  </w:style>
  <w:style w:type="paragraph" w:customStyle="1" w:styleId="-">
    <w:name w:val="К-ТЕКСТ"/>
    <w:basedOn w:val="a1"/>
    <w:link w:val="-0"/>
    <w:qFormat/>
    <w:rsid w:val="00320354"/>
    <w:pPr>
      <w:spacing w:line="360" w:lineRule="auto"/>
      <w:ind w:firstLine="567"/>
      <w:jc w:val="both"/>
    </w:pPr>
    <w:rPr>
      <w:sz w:val="28"/>
    </w:rPr>
  </w:style>
  <w:style w:type="paragraph" w:customStyle="1" w:styleId="-1">
    <w:name w:val="К-ЗАГОЛОВОК"/>
    <w:basedOn w:val="a1"/>
    <w:link w:val="-2"/>
    <w:qFormat/>
    <w:rsid w:val="00320354"/>
    <w:pPr>
      <w:spacing w:before="280" w:after="280" w:line="360" w:lineRule="auto"/>
      <w:ind w:firstLine="562"/>
      <w:jc w:val="both"/>
    </w:pPr>
    <w:rPr>
      <w:b/>
      <w:sz w:val="32"/>
    </w:rPr>
  </w:style>
  <w:style w:type="character" w:customStyle="1" w:styleId="-0">
    <w:name w:val="К-ТЕКСТ Знак"/>
    <w:basedOn w:val="a2"/>
    <w:link w:val="-"/>
    <w:rsid w:val="00320354"/>
    <w:rPr>
      <w:sz w:val="28"/>
      <w:szCs w:val="24"/>
    </w:rPr>
  </w:style>
  <w:style w:type="character" w:customStyle="1" w:styleId="-2">
    <w:name w:val="К-ЗАГОЛОВОК Знак"/>
    <w:basedOn w:val="a2"/>
    <w:link w:val="-1"/>
    <w:rsid w:val="00320354"/>
    <w:rPr>
      <w:b/>
      <w:sz w:val="32"/>
      <w:szCs w:val="24"/>
    </w:rPr>
  </w:style>
  <w:style w:type="paragraph" w:customStyle="1" w:styleId="-3">
    <w:name w:val="Текст-курсовой"/>
    <w:basedOn w:val="a1"/>
    <w:link w:val="-4"/>
    <w:qFormat/>
    <w:rsid w:val="00FF0B52"/>
    <w:pPr>
      <w:spacing w:line="360" w:lineRule="auto"/>
      <w:ind w:firstLine="567"/>
      <w:jc w:val="both"/>
    </w:pPr>
    <w:rPr>
      <w:color w:val="000000" w:themeColor="text1"/>
      <w:sz w:val="28"/>
    </w:rPr>
  </w:style>
  <w:style w:type="character" w:customStyle="1" w:styleId="-4">
    <w:name w:val="Текст-курсовой Знак"/>
    <w:basedOn w:val="a2"/>
    <w:link w:val="-3"/>
    <w:rsid w:val="00FF0B52"/>
    <w:rPr>
      <w:color w:val="000000" w:themeColor="text1"/>
      <w:sz w:val="28"/>
      <w:szCs w:val="24"/>
    </w:rPr>
  </w:style>
  <w:style w:type="character" w:customStyle="1" w:styleId="affa">
    <w:name w:val="Мой заголовок Знак"/>
    <w:basedOn w:val="a2"/>
    <w:link w:val="affb"/>
    <w:locked/>
    <w:rsid w:val="00FF0B52"/>
    <w:rPr>
      <w:b/>
      <w:sz w:val="36"/>
      <w:szCs w:val="28"/>
    </w:rPr>
  </w:style>
  <w:style w:type="paragraph" w:customStyle="1" w:styleId="affb">
    <w:name w:val="Мой заголовок"/>
    <w:basedOn w:val="a1"/>
    <w:link w:val="affa"/>
    <w:qFormat/>
    <w:rsid w:val="00FF0B52"/>
    <w:pPr>
      <w:spacing w:before="280" w:after="280" w:line="360" w:lineRule="auto"/>
      <w:ind w:firstLine="709"/>
      <w:jc w:val="both"/>
    </w:pPr>
    <w:rPr>
      <w:b/>
      <w:sz w:val="36"/>
      <w:szCs w:val="28"/>
    </w:rPr>
  </w:style>
  <w:style w:type="paragraph" w:customStyle="1" w:styleId="affc">
    <w:name w:val="яоглав"/>
    <w:basedOn w:val="18"/>
    <w:qFormat/>
    <w:rsid w:val="006441B4"/>
    <w:pPr>
      <w:tabs>
        <w:tab w:val="right" w:leader="dot" w:pos="9911"/>
      </w:tabs>
      <w:ind w:firstLine="709"/>
    </w:pPr>
    <w:rPr>
      <w:sz w:val="28"/>
      <w:szCs w:val="28"/>
    </w:rPr>
  </w:style>
  <w:style w:type="paragraph" w:customStyle="1" w:styleId="1">
    <w:name w:val="1список"/>
    <w:basedOn w:val="03"/>
    <w:qFormat/>
    <w:rsid w:val="008B7E9E"/>
    <w:pPr>
      <w:numPr>
        <w:numId w:val="6"/>
      </w:numPr>
    </w:pPr>
  </w:style>
  <w:style w:type="table" w:customStyle="1" w:styleId="111">
    <w:name w:val="Сетка таблицы11"/>
    <w:basedOn w:val="a3"/>
    <w:next w:val="af0"/>
    <w:rsid w:val="008D74FA"/>
    <w:rPr>
      <w:rFonts w:ascii="Calibri" w:hAnsi="Calibr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1">
    <w:name w:val="Сетка таблицы12"/>
    <w:basedOn w:val="a3"/>
    <w:next w:val="af0"/>
    <w:uiPriority w:val="39"/>
    <w:rsid w:val="00DB0E80"/>
    <w:rPr>
      <w:rFonts w:ascii="Calibri" w:hAnsi="Calibr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0">
    <w:name w:val="Сетка таблицы13"/>
    <w:basedOn w:val="a3"/>
    <w:next w:val="af0"/>
    <w:uiPriority w:val="39"/>
    <w:rsid w:val="00DB0E80"/>
    <w:rPr>
      <w:rFonts w:ascii="Calibri" w:hAnsi="Calibr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8">
    <w:name w:val="Сетка таблицы3"/>
    <w:basedOn w:val="a3"/>
    <w:next w:val="af0"/>
    <w:uiPriority w:val="39"/>
    <w:rsid w:val="00DB0E80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0">
    <w:name w:val="Сетка таблицы111"/>
    <w:rsid w:val="00DB0E80"/>
    <w:rPr>
      <w:rFonts w:ascii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d">
    <w:name w:val="TOC Heading"/>
    <w:basedOn w:val="10"/>
    <w:next w:val="a1"/>
    <w:uiPriority w:val="39"/>
    <w:unhideWhenUsed/>
    <w:qFormat/>
    <w:rsid w:val="00DB0E80"/>
    <w:pPr>
      <w:keepLines/>
      <w:spacing w:before="240" w:line="259" w:lineRule="auto"/>
      <w:outlineLvl w:val="9"/>
    </w:pPr>
    <w:rPr>
      <w:rFonts w:asciiTheme="majorHAnsi" w:eastAsiaTheme="majorEastAsia" w:hAnsiTheme="majorHAnsi" w:cstheme="majorBidi"/>
      <w:i w:val="0"/>
      <w:color w:val="365F91" w:themeColor="accent1" w:themeShade="BF"/>
      <w:sz w:val="32"/>
      <w:szCs w:val="32"/>
    </w:rPr>
  </w:style>
  <w:style w:type="paragraph" w:styleId="2c">
    <w:name w:val="toc 2"/>
    <w:basedOn w:val="a1"/>
    <w:next w:val="a1"/>
    <w:autoRedefine/>
    <w:uiPriority w:val="39"/>
    <w:unhideWhenUsed/>
    <w:rsid w:val="00DB0E80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9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1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0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2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3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5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4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7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3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4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5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9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4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8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08364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991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8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0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8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7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0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2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0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2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3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7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9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3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7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4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8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6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3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9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6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6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8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0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1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5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7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7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3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9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1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1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0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0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5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1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6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0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8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1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4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4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9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6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4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4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4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7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1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0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0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7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0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7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6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94918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860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9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2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3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5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3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1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7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6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7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0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9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5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2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7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4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2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2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4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2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8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0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6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1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1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4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5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0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6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3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3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4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0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5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4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9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5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7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6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8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1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8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7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7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3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7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1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3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8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02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69631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299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1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5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8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2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2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3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0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3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5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5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1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4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2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0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8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8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4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9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5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6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9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5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8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7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9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8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8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8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6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9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2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0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&#1055;&#1086;&#1103;&#1089;&#1085;&#1080;&#1090;&#1090;&#1077;&#1083;&#1100;&#1085;&#1072;&#1103;%20&#1079;&#1072;&#1087;&#1080;&#1089;&#1082;&#1072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64364F-0A3D-47CB-AFC4-9FDE68176C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Поясниттельная записка.dot</Template>
  <TotalTime>1021</TotalTime>
  <Pages>22</Pages>
  <Words>3690</Words>
  <Characters>21033</Characters>
  <Application>Microsoft Office Word</Application>
  <DocSecurity>0</DocSecurity>
  <Lines>175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Рассчетно- пояснительная записка</vt:lpstr>
    </vt:vector>
  </TitlesOfParts>
  <Company>нет</Company>
  <LinksUpToDate>false</LinksUpToDate>
  <CharactersWithSpaces>24674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Рассчетно- пояснительная записка</dc:title>
  <dc:creator>Dmitry</dc:creator>
  <cp:lastModifiedBy>Ninexa</cp:lastModifiedBy>
  <cp:revision>70</cp:revision>
  <cp:lastPrinted>2019-06-17T06:07:00Z</cp:lastPrinted>
  <dcterms:created xsi:type="dcterms:W3CDTF">2022-11-10T06:12:00Z</dcterms:created>
  <dcterms:modified xsi:type="dcterms:W3CDTF">2022-12-20T18:12:00Z</dcterms:modified>
</cp:coreProperties>
</file>